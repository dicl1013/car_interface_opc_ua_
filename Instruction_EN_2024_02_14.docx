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96F5" w14:textId="14C54255" w:rsidR="0090572D" w:rsidRDefault="00433A8D" w:rsidP="0090572D">
      <w:pPr>
        <w:tabs>
          <w:tab w:val="left" w:pos="0"/>
        </w:tabs>
        <w:spacing w:after="0" w:line="240" w:lineRule="auto"/>
        <w:jc w:val="left"/>
        <w:rPr>
          <w:rFonts w:cstheme="minorHAnsi"/>
          <w:sz w:val="30"/>
          <w:szCs w:val="30"/>
        </w:rPr>
      </w:pPr>
      <w:r w:rsidRPr="00433A8D">
        <w:rPr>
          <w:rFonts w:cstheme="minorHAnsi"/>
          <w:sz w:val="30"/>
          <w:szCs w:val="30"/>
        </w:rPr>
        <w:t xml:space="preserve">Studiengang Elektro- und Informationstechnik – </w:t>
      </w:r>
      <w:r w:rsidRPr="00433A8D">
        <w:rPr>
          <w:rFonts w:cstheme="minorHAnsi"/>
          <w:sz w:val="30"/>
          <w:szCs w:val="30"/>
        </w:rPr>
        <w:br/>
      </w:r>
      <w:r w:rsidR="007D3471">
        <w:rPr>
          <w:rFonts w:cstheme="minorHAnsi"/>
          <w:sz w:val="30"/>
          <w:szCs w:val="30"/>
        </w:rPr>
        <w:t>Automatisierungstechnik</w:t>
      </w:r>
    </w:p>
    <w:p w14:paraId="773A0D1E" w14:textId="77777777" w:rsidR="0090572D" w:rsidRDefault="0009683D" w:rsidP="0090572D">
      <w:pPr>
        <w:spacing w:after="0" w:line="240" w:lineRule="auto"/>
        <w:jc w:val="left"/>
        <w:rPr>
          <w:rFonts w:cstheme="minorHAnsi"/>
          <w:b/>
          <w:bCs/>
          <w:sz w:val="40"/>
          <w:szCs w:val="40"/>
        </w:rPr>
      </w:pPr>
      <w:r w:rsidRPr="004A14D8">
        <w:rPr>
          <w:rFonts w:cstheme="minorHAnsi"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10DB3AB0" wp14:editId="45672B7C">
            <wp:simplePos x="0" y="0"/>
            <wp:positionH relativeFrom="column">
              <wp:posOffset>4885690</wp:posOffset>
            </wp:positionH>
            <wp:positionV relativeFrom="page">
              <wp:posOffset>431800</wp:posOffset>
            </wp:positionV>
            <wp:extent cx="1209600" cy="2840400"/>
            <wp:effectExtent l="0" t="0" r="0" b="444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00" cy="28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4D8">
        <w:rPr>
          <w:rFonts w:cstheme="minorHAnsi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21FBFAB5" wp14:editId="5ACDB03E">
            <wp:simplePos x="0" y="0"/>
            <wp:positionH relativeFrom="leftMargin">
              <wp:posOffset>1080135</wp:posOffset>
            </wp:positionH>
            <wp:positionV relativeFrom="topMargin">
              <wp:posOffset>431800</wp:posOffset>
            </wp:positionV>
            <wp:extent cx="1530000" cy="853200"/>
            <wp:effectExtent l="0" t="0" r="0" b="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KA_AB_Wortmarke_4C_cmyk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853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6291E" w14:textId="25504B17" w:rsidR="004A14D8" w:rsidRPr="00F5132B" w:rsidRDefault="007D3471" w:rsidP="0090572D">
      <w:pPr>
        <w:tabs>
          <w:tab w:val="left" w:pos="0"/>
        </w:tabs>
        <w:spacing w:after="0" w:line="240" w:lineRule="auto"/>
        <w:jc w:val="left"/>
        <w:rPr>
          <w:rFonts w:cstheme="minorHAnsi"/>
          <w:b/>
          <w:bCs/>
          <w:color w:val="1D9A43"/>
          <w:sz w:val="80"/>
          <w:szCs w:val="80"/>
        </w:rPr>
      </w:pPr>
      <w:r w:rsidRPr="00F5132B">
        <w:rPr>
          <w:rFonts w:cstheme="minorHAnsi"/>
          <w:b/>
          <w:bCs/>
          <w:color w:val="1D9A43"/>
          <w:sz w:val="80"/>
          <w:szCs w:val="80"/>
        </w:rPr>
        <w:t>Installation Guide</w:t>
      </w:r>
    </w:p>
    <w:p w14:paraId="3234290F" w14:textId="77777777" w:rsidR="0090572D" w:rsidRPr="00F5132B" w:rsidRDefault="0090572D" w:rsidP="007D209D">
      <w:pPr>
        <w:spacing w:after="0" w:line="240" w:lineRule="auto"/>
        <w:jc w:val="left"/>
        <w:rPr>
          <w:rFonts w:cstheme="minorHAnsi"/>
          <w:b/>
          <w:bCs/>
          <w:sz w:val="40"/>
          <w:szCs w:val="40"/>
        </w:rPr>
      </w:pPr>
    </w:p>
    <w:p w14:paraId="1617F107" w14:textId="19E3E12A" w:rsidR="00433A8D" w:rsidRPr="00DD71A7" w:rsidRDefault="00DD71A7" w:rsidP="007D209D">
      <w:pPr>
        <w:spacing w:after="0" w:line="240" w:lineRule="auto"/>
        <w:jc w:val="left"/>
        <w:rPr>
          <w:rFonts w:cstheme="minorHAnsi"/>
          <w:b/>
          <w:bCs/>
          <w:sz w:val="40"/>
          <w:szCs w:val="40"/>
          <w:lang w:val="en-US"/>
        </w:rPr>
      </w:pPr>
      <w:r w:rsidRPr="00DD71A7">
        <w:rPr>
          <w:rFonts w:cstheme="minorHAnsi"/>
          <w:b/>
          <w:bCs/>
          <w:sz w:val="40"/>
          <w:szCs w:val="40"/>
          <w:lang w:val="en-US"/>
        </w:rPr>
        <w:t>Car interface w</w:t>
      </w:r>
      <w:r>
        <w:rPr>
          <w:rFonts w:cstheme="minorHAnsi"/>
          <w:b/>
          <w:bCs/>
          <w:sz w:val="40"/>
          <w:szCs w:val="40"/>
          <w:lang w:val="en-US"/>
        </w:rPr>
        <w:t>ith OPC UA</w:t>
      </w:r>
    </w:p>
    <w:p w14:paraId="2F866572" w14:textId="77777777" w:rsidR="00433A8D" w:rsidRPr="00DD71A7" w:rsidRDefault="00433A8D" w:rsidP="007D209D">
      <w:pPr>
        <w:spacing w:after="0" w:line="240" w:lineRule="auto"/>
        <w:jc w:val="left"/>
        <w:rPr>
          <w:rFonts w:cstheme="minorHAnsi"/>
          <w:b/>
          <w:bCs/>
          <w:sz w:val="40"/>
          <w:szCs w:val="40"/>
          <w:lang w:val="en-US"/>
        </w:rPr>
      </w:pPr>
    </w:p>
    <w:p w14:paraId="1A45C6CD" w14:textId="77777777" w:rsidR="007D209D" w:rsidRPr="00DD71A7" w:rsidRDefault="007D209D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</w:p>
    <w:p w14:paraId="01E87514" w14:textId="77777777" w:rsidR="00972DAD" w:rsidRPr="00DD71A7" w:rsidRDefault="00972DAD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</w:p>
    <w:p w14:paraId="4DE02222" w14:textId="77777777" w:rsidR="007D209D" w:rsidRPr="00DD71A7" w:rsidRDefault="007D209D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</w:p>
    <w:p w14:paraId="2A8A5017" w14:textId="77777777" w:rsidR="00972DAD" w:rsidRPr="00DD71A7" w:rsidRDefault="00972DAD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</w:p>
    <w:p w14:paraId="6EE08812" w14:textId="77777777" w:rsidR="0010281A" w:rsidRPr="00F5132B" w:rsidRDefault="0010281A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</w:p>
    <w:p w14:paraId="0C77D9BE" w14:textId="77777777" w:rsidR="0010281A" w:rsidRPr="00F5132B" w:rsidRDefault="0010281A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</w:p>
    <w:p w14:paraId="43416DC8" w14:textId="77777777" w:rsidR="0010281A" w:rsidRPr="00F5132B" w:rsidRDefault="0010281A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</w:p>
    <w:p w14:paraId="44E26B1A" w14:textId="77777777" w:rsidR="0010281A" w:rsidRPr="00F5132B" w:rsidRDefault="0010281A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</w:p>
    <w:p w14:paraId="7E01C292" w14:textId="77777777" w:rsidR="0010281A" w:rsidRPr="00F5132B" w:rsidRDefault="0010281A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</w:p>
    <w:p w14:paraId="1D3371BD" w14:textId="77777777" w:rsidR="0010281A" w:rsidRPr="00F5132B" w:rsidRDefault="0010281A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</w:p>
    <w:p w14:paraId="49CA3390" w14:textId="77777777" w:rsidR="0010281A" w:rsidRPr="00F5132B" w:rsidRDefault="0010281A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</w:p>
    <w:p w14:paraId="172F55C1" w14:textId="2D6E9084" w:rsidR="004A14D8" w:rsidRPr="00F5132B" w:rsidRDefault="007956E8" w:rsidP="007D209D">
      <w:pPr>
        <w:spacing w:after="0" w:line="240" w:lineRule="auto"/>
        <w:jc w:val="left"/>
        <w:rPr>
          <w:rFonts w:cstheme="minorHAnsi"/>
          <w:sz w:val="30"/>
          <w:szCs w:val="30"/>
          <w:lang w:val="en-US"/>
        </w:rPr>
      </w:pPr>
      <w:r w:rsidRPr="00F5132B">
        <w:rPr>
          <w:rFonts w:cstheme="minorHAnsi"/>
          <w:sz w:val="30"/>
          <w:szCs w:val="30"/>
          <w:lang w:val="en-US"/>
        </w:rPr>
        <w:t>by</w:t>
      </w:r>
    </w:p>
    <w:p w14:paraId="0DF986F6" w14:textId="0E83E3C3" w:rsidR="007D209D" w:rsidRPr="002E135A" w:rsidRDefault="007D3471" w:rsidP="007D209D">
      <w:pPr>
        <w:spacing w:after="0" w:line="240" w:lineRule="auto"/>
        <w:jc w:val="left"/>
        <w:rPr>
          <w:rFonts w:cstheme="minorHAnsi"/>
          <w:b/>
          <w:bCs/>
          <w:color w:val="1D9A43"/>
          <w:sz w:val="30"/>
          <w:szCs w:val="30"/>
        </w:rPr>
      </w:pPr>
      <w:r>
        <w:rPr>
          <w:rFonts w:cstheme="minorHAnsi"/>
          <w:b/>
          <w:bCs/>
          <w:color w:val="1D9A43"/>
          <w:sz w:val="30"/>
          <w:szCs w:val="30"/>
        </w:rPr>
        <w:t>Clemens Diener</w:t>
      </w:r>
    </w:p>
    <w:p w14:paraId="38BB4789" w14:textId="77777777" w:rsidR="004A14D8" w:rsidRDefault="004A14D8">
      <w:pPr>
        <w:spacing w:after="0" w:line="240" w:lineRule="auto"/>
        <w:jc w:val="left"/>
        <w:rPr>
          <w:rFonts w:cstheme="minorHAnsi"/>
          <w:sz w:val="30"/>
          <w:szCs w:val="30"/>
        </w:rPr>
      </w:pPr>
    </w:p>
    <w:p w14:paraId="0900848A" w14:textId="405AC73F" w:rsidR="00A67CC7" w:rsidRPr="00A67CC7" w:rsidRDefault="00A67CC7" w:rsidP="00A67CC7">
      <w:pPr>
        <w:tabs>
          <w:tab w:val="left" w:pos="2552"/>
        </w:tabs>
        <w:spacing w:after="0" w:line="240" w:lineRule="auto"/>
        <w:jc w:val="left"/>
        <w:rPr>
          <w:rFonts w:cstheme="minorHAnsi"/>
        </w:rPr>
        <w:sectPr w:rsidR="00A67CC7" w:rsidRPr="00A67CC7" w:rsidSect="00C03620">
          <w:headerReference w:type="even" r:id="rId10"/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4442" w:right="1133" w:bottom="572" w:left="1134" w:header="709" w:footer="709" w:gutter="567"/>
          <w:cols w:space="708"/>
          <w:titlePg/>
          <w:docGrid w:linePitch="360"/>
        </w:sect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73E9638B" w14:textId="02F4C26C" w:rsidR="002147BF" w:rsidRDefault="001F748D" w:rsidP="00F8226E">
      <w:pPr>
        <w:pStyle w:val="berschrift1"/>
        <w:numPr>
          <w:ilvl w:val="0"/>
          <w:numId w:val="0"/>
        </w:numPr>
      </w:pPr>
      <w:bookmarkStart w:id="0" w:name="_Toc157589892"/>
      <w:r>
        <w:lastRenderedPageBreak/>
        <w:t xml:space="preserve">Table of </w:t>
      </w:r>
      <w:r w:rsidR="0010281A">
        <w:t>Contents</w:t>
      </w:r>
      <w:bookmarkEnd w:id="0"/>
    </w:p>
    <w:p w14:paraId="5901AC64" w14:textId="183E7821" w:rsidR="0010281A" w:rsidRDefault="004248A2">
      <w:pPr>
        <w:pStyle w:val="Verzeichnis1"/>
        <w:rPr>
          <w:rFonts w:eastAsiaTheme="minorEastAsia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rFonts w:ascii="Arial" w:hAnsi="Arial"/>
          <w:b/>
          <w:sz w:val="28"/>
        </w:rPr>
        <w:fldChar w:fldCharType="begin"/>
      </w:r>
      <w:r w:rsidR="00833793">
        <w:instrText xml:space="preserve"> TOC \o "1-2" \h \z \u </w:instrText>
      </w:r>
      <w:r>
        <w:rPr>
          <w:rFonts w:ascii="Arial" w:hAnsi="Arial"/>
          <w:b/>
          <w:sz w:val="28"/>
        </w:rPr>
        <w:fldChar w:fldCharType="separate"/>
      </w:r>
      <w:hyperlink w:anchor="_Toc157589892" w:history="1">
        <w:r w:rsidR="0010281A" w:rsidRPr="00AE04A1">
          <w:rPr>
            <w:rStyle w:val="Hyperlink"/>
            <w:noProof/>
          </w:rPr>
          <w:t>Table of Contents</w:t>
        </w:r>
        <w:r w:rsidR="0010281A">
          <w:rPr>
            <w:noProof/>
            <w:webHidden/>
          </w:rPr>
          <w:tab/>
        </w:r>
        <w:r w:rsidR="0010281A">
          <w:rPr>
            <w:noProof/>
            <w:webHidden/>
          </w:rPr>
          <w:fldChar w:fldCharType="begin"/>
        </w:r>
        <w:r w:rsidR="0010281A">
          <w:rPr>
            <w:noProof/>
            <w:webHidden/>
          </w:rPr>
          <w:instrText xml:space="preserve"> PAGEREF _Toc157589892 \h </w:instrText>
        </w:r>
        <w:r w:rsidR="0010281A">
          <w:rPr>
            <w:noProof/>
            <w:webHidden/>
          </w:rPr>
        </w:r>
        <w:r w:rsidR="0010281A">
          <w:rPr>
            <w:noProof/>
            <w:webHidden/>
          </w:rPr>
          <w:fldChar w:fldCharType="separate"/>
        </w:r>
        <w:r w:rsidR="000261D7">
          <w:rPr>
            <w:noProof/>
            <w:webHidden/>
          </w:rPr>
          <w:t>1</w:t>
        </w:r>
        <w:r w:rsidR="0010281A">
          <w:rPr>
            <w:noProof/>
            <w:webHidden/>
          </w:rPr>
          <w:fldChar w:fldCharType="end"/>
        </w:r>
      </w:hyperlink>
    </w:p>
    <w:p w14:paraId="303F6D4B" w14:textId="6C9D0B3F" w:rsidR="0010281A" w:rsidRDefault="00000000">
      <w:pPr>
        <w:pStyle w:val="Verzeichnis1"/>
        <w:rPr>
          <w:rFonts w:eastAsiaTheme="minorEastAsia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7589893" w:history="1">
        <w:r w:rsidR="0010281A" w:rsidRPr="00AE04A1">
          <w:rPr>
            <w:rStyle w:val="Hyperlink"/>
            <w:noProof/>
          </w:rPr>
          <w:t>1</w:t>
        </w:r>
        <w:r w:rsidR="0010281A">
          <w:rPr>
            <w:rFonts w:eastAsiaTheme="minorEastAsia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0281A" w:rsidRPr="00AE04A1">
          <w:rPr>
            <w:rStyle w:val="Hyperlink"/>
            <w:noProof/>
          </w:rPr>
          <w:t>Pre Condition</w:t>
        </w:r>
        <w:r w:rsidR="0010281A">
          <w:rPr>
            <w:noProof/>
            <w:webHidden/>
          </w:rPr>
          <w:tab/>
        </w:r>
        <w:r w:rsidR="0010281A">
          <w:rPr>
            <w:noProof/>
            <w:webHidden/>
          </w:rPr>
          <w:fldChar w:fldCharType="begin"/>
        </w:r>
        <w:r w:rsidR="0010281A">
          <w:rPr>
            <w:noProof/>
            <w:webHidden/>
          </w:rPr>
          <w:instrText xml:space="preserve"> PAGEREF _Toc157589893 \h </w:instrText>
        </w:r>
        <w:r w:rsidR="0010281A">
          <w:rPr>
            <w:noProof/>
            <w:webHidden/>
          </w:rPr>
        </w:r>
        <w:r w:rsidR="0010281A">
          <w:rPr>
            <w:noProof/>
            <w:webHidden/>
          </w:rPr>
          <w:fldChar w:fldCharType="separate"/>
        </w:r>
        <w:r w:rsidR="000261D7">
          <w:rPr>
            <w:noProof/>
            <w:webHidden/>
          </w:rPr>
          <w:t>2</w:t>
        </w:r>
        <w:r w:rsidR="0010281A">
          <w:rPr>
            <w:noProof/>
            <w:webHidden/>
          </w:rPr>
          <w:fldChar w:fldCharType="end"/>
        </w:r>
      </w:hyperlink>
    </w:p>
    <w:p w14:paraId="0C509E7B" w14:textId="300EA648" w:rsidR="0010281A" w:rsidRDefault="00000000">
      <w:pPr>
        <w:pStyle w:val="Verzeichnis1"/>
        <w:rPr>
          <w:rFonts w:eastAsiaTheme="minorEastAsia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7589894" w:history="1">
        <w:r w:rsidR="0010281A" w:rsidRPr="00AE04A1">
          <w:rPr>
            <w:rStyle w:val="Hyperlink"/>
            <w:noProof/>
          </w:rPr>
          <w:t>2</w:t>
        </w:r>
        <w:r w:rsidR="0010281A">
          <w:rPr>
            <w:rFonts w:eastAsiaTheme="minorEastAsia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0281A" w:rsidRPr="00AE04A1">
          <w:rPr>
            <w:rStyle w:val="Hyperlink"/>
            <w:noProof/>
          </w:rPr>
          <w:t>Installation and Running</w:t>
        </w:r>
        <w:r w:rsidR="0010281A">
          <w:rPr>
            <w:noProof/>
            <w:webHidden/>
          </w:rPr>
          <w:tab/>
        </w:r>
        <w:r w:rsidR="0010281A">
          <w:rPr>
            <w:noProof/>
            <w:webHidden/>
          </w:rPr>
          <w:fldChar w:fldCharType="begin"/>
        </w:r>
        <w:r w:rsidR="0010281A">
          <w:rPr>
            <w:noProof/>
            <w:webHidden/>
          </w:rPr>
          <w:instrText xml:space="preserve"> PAGEREF _Toc157589894 \h </w:instrText>
        </w:r>
        <w:r w:rsidR="0010281A">
          <w:rPr>
            <w:noProof/>
            <w:webHidden/>
          </w:rPr>
        </w:r>
        <w:r w:rsidR="0010281A">
          <w:rPr>
            <w:noProof/>
            <w:webHidden/>
          </w:rPr>
          <w:fldChar w:fldCharType="separate"/>
        </w:r>
        <w:r w:rsidR="000261D7">
          <w:rPr>
            <w:noProof/>
            <w:webHidden/>
          </w:rPr>
          <w:t>2</w:t>
        </w:r>
        <w:r w:rsidR="0010281A">
          <w:rPr>
            <w:noProof/>
            <w:webHidden/>
          </w:rPr>
          <w:fldChar w:fldCharType="end"/>
        </w:r>
      </w:hyperlink>
    </w:p>
    <w:p w14:paraId="0BDC8C0F" w14:textId="5A2C3F44" w:rsidR="0010281A" w:rsidRDefault="00000000">
      <w:pPr>
        <w:pStyle w:val="Verzeichnis1"/>
        <w:rPr>
          <w:rFonts w:eastAsiaTheme="minorEastAsia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7589895" w:history="1">
        <w:r w:rsidR="0010281A" w:rsidRPr="00AE04A1">
          <w:rPr>
            <w:rStyle w:val="Hyperlink"/>
            <w:noProof/>
          </w:rPr>
          <w:t>3</w:t>
        </w:r>
        <w:r w:rsidR="0010281A">
          <w:rPr>
            <w:rFonts w:eastAsiaTheme="minorEastAsia" w:cstheme="minorBidi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10281A" w:rsidRPr="00AE04A1">
          <w:rPr>
            <w:rStyle w:val="Hyperlink"/>
            <w:noProof/>
          </w:rPr>
          <w:t>Explanation files and folders</w:t>
        </w:r>
        <w:r w:rsidR="0010281A">
          <w:rPr>
            <w:noProof/>
            <w:webHidden/>
          </w:rPr>
          <w:tab/>
        </w:r>
        <w:r w:rsidR="0010281A">
          <w:rPr>
            <w:noProof/>
            <w:webHidden/>
          </w:rPr>
          <w:fldChar w:fldCharType="begin"/>
        </w:r>
        <w:r w:rsidR="0010281A">
          <w:rPr>
            <w:noProof/>
            <w:webHidden/>
          </w:rPr>
          <w:instrText xml:space="preserve"> PAGEREF _Toc157589895 \h </w:instrText>
        </w:r>
        <w:r w:rsidR="0010281A">
          <w:rPr>
            <w:noProof/>
            <w:webHidden/>
          </w:rPr>
        </w:r>
        <w:r w:rsidR="0010281A">
          <w:rPr>
            <w:noProof/>
            <w:webHidden/>
          </w:rPr>
          <w:fldChar w:fldCharType="separate"/>
        </w:r>
        <w:r w:rsidR="000261D7">
          <w:rPr>
            <w:noProof/>
            <w:webHidden/>
          </w:rPr>
          <w:t>3</w:t>
        </w:r>
        <w:r w:rsidR="0010281A">
          <w:rPr>
            <w:noProof/>
            <w:webHidden/>
          </w:rPr>
          <w:fldChar w:fldCharType="end"/>
        </w:r>
      </w:hyperlink>
    </w:p>
    <w:p w14:paraId="26F5D7D8" w14:textId="57BB0DF7" w:rsidR="0010281A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57589896" w:history="1">
        <w:r w:rsidR="0010281A" w:rsidRPr="00AE04A1">
          <w:rPr>
            <w:rStyle w:val="Hyperlink"/>
            <w:noProof/>
            <w:lang w:val="en-US"/>
          </w:rPr>
          <w:t>3.1</w:t>
        </w:r>
        <w:r w:rsidR="0010281A"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="0010281A" w:rsidRPr="00AE04A1">
          <w:rPr>
            <w:rStyle w:val="Hyperlink"/>
            <w:noProof/>
            <w:lang w:val="en-US"/>
          </w:rPr>
          <w:t>Mapping_rostopic_opcua.xml</w:t>
        </w:r>
        <w:r w:rsidR="0010281A">
          <w:rPr>
            <w:noProof/>
            <w:webHidden/>
          </w:rPr>
          <w:tab/>
        </w:r>
        <w:r w:rsidR="0010281A">
          <w:rPr>
            <w:noProof/>
            <w:webHidden/>
          </w:rPr>
          <w:fldChar w:fldCharType="begin"/>
        </w:r>
        <w:r w:rsidR="0010281A">
          <w:rPr>
            <w:noProof/>
            <w:webHidden/>
          </w:rPr>
          <w:instrText xml:space="preserve"> PAGEREF _Toc157589896 \h </w:instrText>
        </w:r>
        <w:r w:rsidR="0010281A">
          <w:rPr>
            <w:noProof/>
            <w:webHidden/>
          </w:rPr>
        </w:r>
        <w:r w:rsidR="0010281A">
          <w:rPr>
            <w:noProof/>
            <w:webHidden/>
          </w:rPr>
          <w:fldChar w:fldCharType="separate"/>
        </w:r>
        <w:r w:rsidR="000261D7">
          <w:rPr>
            <w:noProof/>
            <w:webHidden/>
          </w:rPr>
          <w:t>4</w:t>
        </w:r>
        <w:r w:rsidR="0010281A">
          <w:rPr>
            <w:noProof/>
            <w:webHidden/>
          </w:rPr>
          <w:fldChar w:fldCharType="end"/>
        </w:r>
      </w:hyperlink>
    </w:p>
    <w:p w14:paraId="40663C61" w14:textId="148F0228" w:rsidR="0010281A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57589897" w:history="1">
        <w:r w:rsidR="0010281A" w:rsidRPr="00AE04A1">
          <w:rPr>
            <w:rStyle w:val="Hyperlink"/>
            <w:noProof/>
            <w:lang w:val="en-US"/>
          </w:rPr>
          <w:t>3.2</w:t>
        </w:r>
        <w:r w:rsidR="0010281A"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="0010281A" w:rsidRPr="00AE04A1">
          <w:rPr>
            <w:rStyle w:val="Hyperlink"/>
            <w:noProof/>
            <w:lang w:val="en-US"/>
          </w:rPr>
          <w:t>Opcua_model.xml</w:t>
        </w:r>
        <w:r w:rsidR="0010281A">
          <w:rPr>
            <w:noProof/>
            <w:webHidden/>
          </w:rPr>
          <w:tab/>
        </w:r>
        <w:r w:rsidR="0010281A">
          <w:rPr>
            <w:noProof/>
            <w:webHidden/>
          </w:rPr>
          <w:fldChar w:fldCharType="begin"/>
        </w:r>
        <w:r w:rsidR="0010281A">
          <w:rPr>
            <w:noProof/>
            <w:webHidden/>
          </w:rPr>
          <w:instrText xml:space="preserve"> PAGEREF _Toc157589897 \h </w:instrText>
        </w:r>
        <w:r w:rsidR="0010281A">
          <w:rPr>
            <w:noProof/>
            <w:webHidden/>
          </w:rPr>
        </w:r>
        <w:r w:rsidR="0010281A">
          <w:rPr>
            <w:noProof/>
            <w:webHidden/>
          </w:rPr>
          <w:fldChar w:fldCharType="separate"/>
        </w:r>
        <w:r w:rsidR="000261D7">
          <w:rPr>
            <w:noProof/>
            <w:webHidden/>
          </w:rPr>
          <w:t>4</w:t>
        </w:r>
        <w:r w:rsidR="0010281A">
          <w:rPr>
            <w:noProof/>
            <w:webHidden/>
          </w:rPr>
          <w:fldChar w:fldCharType="end"/>
        </w:r>
      </w:hyperlink>
    </w:p>
    <w:p w14:paraId="2D2736F2" w14:textId="6FD80572" w:rsidR="0010281A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57589898" w:history="1">
        <w:r w:rsidR="0010281A" w:rsidRPr="00AE04A1">
          <w:rPr>
            <w:rStyle w:val="Hyperlink"/>
            <w:noProof/>
            <w:lang w:val="en-US"/>
          </w:rPr>
          <w:t>3.3</w:t>
        </w:r>
        <w:r w:rsidR="0010281A"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="0010281A" w:rsidRPr="00AE04A1">
          <w:rPr>
            <w:rStyle w:val="Hyperlink"/>
            <w:noProof/>
            <w:lang w:val="en-US"/>
          </w:rPr>
          <w:t>settings.xml</w:t>
        </w:r>
        <w:r w:rsidR="0010281A">
          <w:rPr>
            <w:noProof/>
            <w:webHidden/>
          </w:rPr>
          <w:tab/>
        </w:r>
        <w:r w:rsidR="0010281A">
          <w:rPr>
            <w:noProof/>
            <w:webHidden/>
          </w:rPr>
          <w:fldChar w:fldCharType="begin"/>
        </w:r>
        <w:r w:rsidR="0010281A">
          <w:rPr>
            <w:noProof/>
            <w:webHidden/>
          </w:rPr>
          <w:instrText xml:space="preserve"> PAGEREF _Toc157589898 \h </w:instrText>
        </w:r>
        <w:r w:rsidR="0010281A">
          <w:rPr>
            <w:noProof/>
            <w:webHidden/>
          </w:rPr>
        </w:r>
        <w:r w:rsidR="0010281A">
          <w:rPr>
            <w:noProof/>
            <w:webHidden/>
          </w:rPr>
          <w:fldChar w:fldCharType="separate"/>
        </w:r>
        <w:r w:rsidR="000261D7">
          <w:rPr>
            <w:noProof/>
            <w:webHidden/>
          </w:rPr>
          <w:t>4</w:t>
        </w:r>
        <w:r w:rsidR="0010281A">
          <w:rPr>
            <w:noProof/>
            <w:webHidden/>
          </w:rPr>
          <w:fldChar w:fldCharType="end"/>
        </w:r>
      </w:hyperlink>
    </w:p>
    <w:p w14:paraId="5473B65B" w14:textId="711BA88F" w:rsidR="0010281A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57589899" w:history="1">
        <w:r w:rsidR="0010281A" w:rsidRPr="00AE04A1">
          <w:rPr>
            <w:rStyle w:val="Hyperlink"/>
            <w:noProof/>
            <w:lang w:val="en-US"/>
          </w:rPr>
          <w:t>3.4</w:t>
        </w:r>
        <w:r w:rsidR="0010281A"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="0010281A" w:rsidRPr="00AE04A1">
          <w:rPr>
            <w:rStyle w:val="Hyperlink"/>
            <w:noProof/>
            <w:lang w:val="en-US"/>
          </w:rPr>
          <w:t>create_opc_ua_server_struct.py</w:t>
        </w:r>
        <w:r w:rsidR="0010281A">
          <w:rPr>
            <w:noProof/>
            <w:webHidden/>
          </w:rPr>
          <w:tab/>
        </w:r>
        <w:r w:rsidR="0010281A">
          <w:rPr>
            <w:noProof/>
            <w:webHidden/>
          </w:rPr>
          <w:fldChar w:fldCharType="begin"/>
        </w:r>
        <w:r w:rsidR="0010281A">
          <w:rPr>
            <w:noProof/>
            <w:webHidden/>
          </w:rPr>
          <w:instrText xml:space="preserve"> PAGEREF _Toc157589899 \h </w:instrText>
        </w:r>
        <w:r w:rsidR="0010281A">
          <w:rPr>
            <w:noProof/>
            <w:webHidden/>
          </w:rPr>
        </w:r>
        <w:r w:rsidR="0010281A">
          <w:rPr>
            <w:noProof/>
            <w:webHidden/>
          </w:rPr>
          <w:fldChar w:fldCharType="separate"/>
        </w:r>
        <w:r w:rsidR="000261D7">
          <w:rPr>
            <w:noProof/>
            <w:webHidden/>
          </w:rPr>
          <w:t>5</w:t>
        </w:r>
        <w:r w:rsidR="0010281A">
          <w:rPr>
            <w:noProof/>
            <w:webHidden/>
          </w:rPr>
          <w:fldChar w:fldCharType="end"/>
        </w:r>
      </w:hyperlink>
    </w:p>
    <w:p w14:paraId="0EC311CE" w14:textId="7627B618" w:rsidR="001D6FCA" w:rsidRPr="00F8226E" w:rsidRDefault="004248A2" w:rsidP="00F8226E">
      <w:pPr>
        <w:pStyle w:val="Verzeichnis2"/>
        <w:rPr>
          <w:rFonts w:eastAsiaTheme="minorEastAsia"/>
        </w:rPr>
      </w:pPr>
      <w:r>
        <w:fldChar w:fldCharType="end"/>
      </w:r>
    </w:p>
    <w:p w14:paraId="6C8EBC2A" w14:textId="77777777" w:rsidR="000A59C4" w:rsidRDefault="000A59C4" w:rsidP="00331EAB">
      <w:pPr>
        <w:rPr>
          <w:lang w:val="en-US"/>
        </w:rPr>
      </w:pPr>
    </w:p>
    <w:p w14:paraId="3AD5772B" w14:textId="77777777" w:rsidR="00833793" w:rsidRDefault="00833793" w:rsidP="00331EAB">
      <w:pPr>
        <w:rPr>
          <w:lang w:val="en-US"/>
        </w:rPr>
        <w:sectPr w:rsidR="00833793" w:rsidSect="00C03620">
          <w:headerReference w:type="even" r:id="rId14"/>
          <w:headerReference w:type="default" r:id="rId15"/>
          <w:type w:val="oddPage"/>
          <w:pgSz w:w="11906" w:h="16838" w:code="9"/>
          <w:pgMar w:top="1418" w:right="1134" w:bottom="1134" w:left="1134" w:header="680" w:footer="567" w:gutter="567"/>
          <w:pgNumType w:start="1"/>
          <w:cols w:space="708"/>
          <w:titlePg/>
          <w:docGrid w:linePitch="360"/>
        </w:sectPr>
      </w:pPr>
    </w:p>
    <w:p w14:paraId="2A497348" w14:textId="66913BF4" w:rsidR="00F8226E" w:rsidRPr="00947118" w:rsidRDefault="00F9564C" w:rsidP="00F8226E">
      <w:pPr>
        <w:pStyle w:val="berschrift1"/>
      </w:pPr>
      <w:bookmarkStart w:id="1" w:name="_Toc157589893"/>
      <w:proofErr w:type="spellStart"/>
      <w:r>
        <w:lastRenderedPageBreak/>
        <w:t>Pre</w:t>
      </w:r>
      <w:proofErr w:type="spellEnd"/>
      <w:r>
        <w:t xml:space="preserve"> </w:t>
      </w:r>
      <w:proofErr w:type="spellStart"/>
      <w:r>
        <w:t>Condition</w:t>
      </w:r>
      <w:bookmarkEnd w:id="1"/>
      <w:proofErr w:type="spellEnd"/>
    </w:p>
    <w:p w14:paraId="761D3032" w14:textId="3BE4898F" w:rsidR="00F8226E" w:rsidRDefault="00AA2AB3" w:rsidP="00F8226E">
      <w:pPr>
        <w:rPr>
          <w:lang w:val="en-US"/>
        </w:rPr>
      </w:pPr>
      <w:r w:rsidRPr="00AA2AB3">
        <w:rPr>
          <w:lang w:val="en-US"/>
        </w:rPr>
        <w:t>To install the interface, a</w:t>
      </w:r>
      <w:r w:rsidR="009950AF">
        <w:rPr>
          <w:lang w:val="en-US"/>
        </w:rPr>
        <w:t xml:space="preserve"> Linux</w:t>
      </w:r>
      <w:r>
        <w:rPr>
          <w:lang w:val="en-US"/>
        </w:rPr>
        <w:t xml:space="preserve"> System with docker is required. </w:t>
      </w:r>
    </w:p>
    <w:p w14:paraId="7F978B4F" w14:textId="7CB2EA59" w:rsidR="00C45BD6" w:rsidRDefault="00C45BD6" w:rsidP="00F8226E">
      <w:pPr>
        <w:rPr>
          <w:lang w:val="en-US"/>
        </w:rPr>
      </w:pPr>
      <w:r>
        <w:rPr>
          <w:lang w:val="en-US"/>
        </w:rPr>
        <w:t>For the installation it is helpful to have basic knowledge of ROS.</w:t>
      </w:r>
    </w:p>
    <w:p w14:paraId="7C93E6E5" w14:textId="7E68BCBF" w:rsidR="00837089" w:rsidRPr="00AA2AB3" w:rsidRDefault="00837089" w:rsidP="00F8226E">
      <w:pPr>
        <w:rPr>
          <w:lang w:val="en-US"/>
        </w:rPr>
      </w:pPr>
      <w:r>
        <w:rPr>
          <w:lang w:val="en-US"/>
        </w:rPr>
        <w:t>For modifying the interface additional basic knowledge of OPC UA is also helpful.</w:t>
      </w:r>
    </w:p>
    <w:p w14:paraId="58CEE23A" w14:textId="77777777" w:rsidR="00F8226E" w:rsidRPr="00AA2AB3" w:rsidRDefault="00F8226E">
      <w:pPr>
        <w:spacing w:after="0" w:line="240" w:lineRule="auto"/>
        <w:jc w:val="left"/>
        <w:rPr>
          <w:lang w:val="en-US"/>
        </w:rPr>
      </w:pPr>
    </w:p>
    <w:p w14:paraId="6270DFEE" w14:textId="492CDDEC" w:rsidR="00DE1966" w:rsidRDefault="00DE1966" w:rsidP="00DE1966">
      <w:pPr>
        <w:pStyle w:val="berschrift1"/>
      </w:pPr>
      <w:bookmarkStart w:id="2" w:name="_Toc157589894"/>
      <w:r>
        <w:t>Installation</w:t>
      </w:r>
      <w:r w:rsidR="00333C2D">
        <w:t xml:space="preserve"> and </w:t>
      </w:r>
      <w:r w:rsidR="00157EE2">
        <w:t>Running</w:t>
      </w:r>
      <w:bookmarkEnd w:id="2"/>
    </w:p>
    <w:p w14:paraId="06E40C4C" w14:textId="5A6B430D" w:rsidR="004A1D55" w:rsidRDefault="004A1D55" w:rsidP="00DE1966">
      <w:pPr>
        <w:rPr>
          <w:lang w:val="en-US"/>
        </w:rPr>
      </w:pPr>
      <w:r w:rsidRPr="00673B50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673B50">
        <w:rPr>
          <w:lang w:val="en-US"/>
        </w:rPr>
        <w:t>Terminal commands have a grey background.</w:t>
      </w:r>
    </w:p>
    <w:p w14:paraId="0E0D4CA4" w14:textId="452711D6" w:rsidR="00B23703" w:rsidRDefault="008D33A6" w:rsidP="00DE1966">
      <w:pPr>
        <w:rPr>
          <w:lang w:val="en-US"/>
        </w:rPr>
      </w:pPr>
      <w:r w:rsidRPr="008D33A6">
        <w:rPr>
          <w:lang w:val="en-US"/>
        </w:rPr>
        <w:t>For</w:t>
      </w:r>
      <w:r>
        <w:rPr>
          <w:lang w:val="en-US"/>
        </w:rPr>
        <w:t xml:space="preserve"> </w:t>
      </w:r>
      <w:r w:rsidRPr="008D33A6">
        <w:rPr>
          <w:lang w:val="en-US"/>
        </w:rPr>
        <w:t>the first installation, i</w:t>
      </w:r>
      <w:r>
        <w:rPr>
          <w:lang w:val="en-US"/>
        </w:rPr>
        <w:t>t could be necessary to have internet access at the system.</w:t>
      </w:r>
    </w:p>
    <w:p w14:paraId="243F68FE" w14:textId="433E5A1D" w:rsidR="0073643D" w:rsidRDefault="0073643D" w:rsidP="003B6B49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lang w:val="en-US"/>
        </w:rPr>
        <w:t>Save the folder</w:t>
      </w:r>
      <w:r w:rsidR="00DB2A4C">
        <w:rPr>
          <w:lang w:val="en-US"/>
        </w:rPr>
        <w:t xml:space="preserve"> </w:t>
      </w:r>
      <w:proofErr w:type="spellStart"/>
      <w:r w:rsidR="00DB2A4C" w:rsidRPr="00DB2A4C">
        <w:rPr>
          <w:i/>
          <w:iCs/>
          <w:lang w:val="en-US"/>
        </w:rPr>
        <w:t>catkin_ws</w:t>
      </w:r>
      <w:proofErr w:type="spellEnd"/>
      <w:r>
        <w:rPr>
          <w:lang w:val="en-US"/>
        </w:rPr>
        <w:t xml:space="preserve"> with alle the dat</w:t>
      </w:r>
      <w:r w:rsidR="00837EC1">
        <w:rPr>
          <w:lang w:val="en-US"/>
        </w:rPr>
        <w:t>a</w:t>
      </w:r>
      <w:r>
        <w:rPr>
          <w:lang w:val="en-US"/>
        </w:rPr>
        <w:t xml:space="preserve"> </w:t>
      </w:r>
      <w:r w:rsidR="00BF5B52">
        <w:rPr>
          <w:lang w:val="en-US"/>
        </w:rPr>
        <w:t xml:space="preserve">wherever you </w:t>
      </w:r>
      <w:r w:rsidR="00673B50">
        <w:rPr>
          <w:lang w:val="en-US"/>
        </w:rPr>
        <w:t>want.</w:t>
      </w:r>
      <w:r w:rsidR="00DF60A1">
        <w:rPr>
          <w:lang w:val="en-US"/>
        </w:rPr>
        <w:t xml:space="preserve"> Because the Interface uses docker, it doesn’t need to be in the </w:t>
      </w:r>
      <w:proofErr w:type="spellStart"/>
      <w:r w:rsidR="00DF60A1">
        <w:rPr>
          <w:lang w:val="en-US"/>
        </w:rPr>
        <w:t>catkine</w:t>
      </w:r>
      <w:proofErr w:type="spellEnd"/>
      <w:r w:rsidR="00DF60A1">
        <w:rPr>
          <w:lang w:val="en-US"/>
        </w:rPr>
        <w:t xml:space="preserve"> workspace.</w:t>
      </w:r>
    </w:p>
    <w:p w14:paraId="58E8DDBB" w14:textId="7D50EA74" w:rsidR="006E4A82" w:rsidRDefault="006E4A82" w:rsidP="003B6B49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Start in one console a </w:t>
      </w:r>
      <w:proofErr w:type="spellStart"/>
      <w:r>
        <w:rPr>
          <w:lang w:val="en-US"/>
        </w:rPr>
        <w:t>roscore</w:t>
      </w:r>
      <w:proofErr w:type="spellEnd"/>
      <w:r>
        <w:rPr>
          <w:lang w:val="en-US"/>
        </w:rPr>
        <w:t xml:space="preserve"> with </w:t>
      </w:r>
      <w:proofErr w:type="spellStart"/>
      <w:proofErr w:type="gramStart"/>
      <w:r w:rsidRPr="006E4A82">
        <w:rPr>
          <w:highlight w:val="lightGray"/>
          <w:lang w:val="en-US"/>
        </w:rPr>
        <w:t>roscore</w:t>
      </w:r>
      <w:proofErr w:type="spellEnd"/>
      <w:proofErr w:type="gramEnd"/>
    </w:p>
    <w:p w14:paraId="4E78CC3C" w14:textId="71ABF6F3" w:rsidR="006E4A82" w:rsidRDefault="006E4A82" w:rsidP="003B6B49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lang w:val="en-US"/>
        </w:rPr>
        <w:t>Open a new terminal</w:t>
      </w:r>
      <w:r w:rsidR="008A5278">
        <w:rPr>
          <w:lang w:val="en-US"/>
        </w:rPr>
        <w:t>.</w:t>
      </w:r>
    </w:p>
    <w:p w14:paraId="64877263" w14:textId="5789B906" w:rsidR="00B23703" w:rsidRDefault="00B23703" w:rsidP="003B6B49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Navigate to the folder with </w:t>
      </w:r>
      <w:r w:rsidR="00D86289">
        <w:rPr>
          <w:lang w:val="en-US"/>
        </w:rPr>
        <w:t xml:space="preserve">all the data of the </w:t>
      </w:r>
      <w:r w:rsidR="00D6150D">
        <w:rPr>
          <w:lang w:val="en-US"/>
        </w:rPr>
        <w:t>interface.</w:t>
      </w:r>
    </w:p>
    <w:p w14:paraId="52C875BE" w14:textId="34DBC572" w:rsidR="008D33A6" w:rsidRDefault="003B6B49" w:rsidP="003B6B49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To initiate the docker container, run </w:t>
      </w:r>
      <w:proofErr w:type="gramStart"/>
      <w:r w:rsidR="00D6150D" w:rsidRPr="00D6150D">
        <w:rPr>
          <w:highlight w:val="lightGray"/>
          <w:lang w:val="en-US"/>
        </w:rPr>
        <w:t>./init_docker.sh</w:t>
      </w:r>
      <w:proofErr w:type="gramEnd"/>
    </w:p>
    <w:p w14:paraId="22D7DDCC" w14:textId="323C64AF" w:rsidR="00D6150D" w:rsidRDefault="00D6150D" w:rsidP="008E0C13">
      <w:pPr>
        <w:pStyle w:val="Listenabsatz"/>
        <w:numPr>
          <w:ilvl w:val="1"/>
          <w:numId w:val="40"/>
        </w:numPr>
        <w:rPr>
          <w:lang w:val="en-US"/>
        </w:rPr>
      </w:pPr>
      <w:r w:rsidRPr="00A116B8">
        <w:rPr>
          <w:lang w:val="en-US"/>
        </w:rPr>
        <w:t xml:space="preserve">The </w:t>
      </w:r>
      <w:r w:rsidR="00F52AE6" w:rsidRPr="00A116B8">
        <w:rPr>
          <w:lang w:val="en-US"/>
        </w:rPr>
        <w:t>initialization is only necessary at the start and if something changed</w:t>
      </w:r>
      <w:r w:rsidR="00A116B8" w:rsidRPr="00A116B8">
        <w:rPr>
          <w:lang w:val="en-US"/>
        </w:rPr>
        <w:t xml:space="preserve"> at the interface</w:t>
      </w:r>
      <w:r w:rsidR="00A116B8">
        <w:rPr>
          <w:lang w:val="en-US"/>
        </w:rPr>
        <w:t>.</w:t>
      </w:r>
    </w:p>
    <w:p w14:paraId="4A2CCEDC" w14:textId="76FB695F" w:rsidR="00A116B8" w:rsidRPr="00A116B8" w:rsidRDefault="00A116B8" w:rsidP="00A116B8">
      <w:pPr>
        <w:pStyle w:val="Listenabsatz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To start the interface run </w:t>
      </w:r>
      <w:proofErr w:type="gramStart"/>
      <w:r w:rsidRPr="00A116B8">
        <w:rPr>
          <w:highlight w:val="lightGray"/>
          <w:lang w:val="en-US"/>
        </w:rPr>
        <w:t>./start_interfache.sh</w:t>
      </w:r>
      <w:proofErr w:type="gramEnd"/>
    </w:p>
    <w:p w14:paraId="63DBF5C9" w14:textId="77777777" w:rsidR="00F8226E" w:rsidRDefault="00F8226E">
      <w:pPr>
        <w:spacing w:after="0" w:line="240" w:lineRule="auto"/>
        <w:jc w:val="left"/>
        <w:rPr>
          <w:lang w:val="en-US"/>
        </w:rPr>
      </w:pPr>
    </w:p>
    <w:p w14:paraId="1BF4D0CA" w14:textId="31C60C9A" w:rsidR="00D6150D" w:rsidRDefault="00ED2446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t xml:space="preserve">The interface is now running and subscribes to all </w:t>
      </w:r>
      <w:r w:rsidR="009537DA">
        <w:rPr>
          <w:lang w:val="en-US"/>
        </w:rPr>
        <w:t xml:space="preserve">ROS-topics defined </w:t>
      </w:r>
      <w:r w:rsidR="00B71183">
        <w:rPr>
          <w:lang w:val="en-US"/>
        </w:rPr>
        <w:t xml:space="preserve">in </w:t>
      </w:r>
      <w:proofErr w:type="spellStart"/>
      <w:r w:rsidR="00B71183">
        <w:rPr>
          <w:lang w:val="en-US"/>
        </w:rPr>
        <w:t>src</w:t>
      </w:r>
      <w:proofErr w:type="spellEnd"/>
      <w:r w:rsidR="00B71183">
        <w:rPr>
          <w:lang w:val="en-US"/>
        </w:rPr>
        <w:t>/</w:t>
      </w:r>
      <w:proofErr w:type="spellStart"/>
      <w:r w:rsidR="00B71183">
        <w:rPr>
          <w:lang w:val="en-US"/>
        </w:rPr>
        <w:t>car_interface_opc_ua</w:t>
      </w:r>
      <w:proofErr w:type="spellEnd"/>
      <w:r w:rsidR="00B71183">
        <w:rPr>
          <w:lang w:val="en-US"/>
        </w:rPr>
        <w:t>/config/mapping_rostopic_opcua.xml.</w:t>
      </w:r>
    </w:p>
    <w:p w14:paraId="263FB924" w14:textId="5720C043" w:rsidR="005761B5" w:rsidRDefault="005761B5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t>If you want to do changes on the interface, see chapter</w:t>
      </w:r>
      <w:r w:rsidR="00617A8F">
        <w:rPr>
          <w:lang w:val="en-US"/>
        </w:rPr>
        <w:t xml:space="preserve"> </w:t>
      </w:r>
      <w:r w:rsidR="00617A8F">
        <w:rPr>
          <w:lang w:val="en-US"/>
        </w:rPr>
        <w:fldChar w:fldCharType="begin"/>
      </w:r>
      <w:r w:rsidR="00617A8F">
        <w:rPr>
          <w:lang w:val="en-US"/>
        </w:rPr>
        <w:instrText xml:space="preserve"> REF _Ref157588482 \r \h </w:instrText>
      </w:r>
      <w:r w:rsidR="00617A8F">
        <w:rPr>
          <w:lang w:val="en-US"/>
        </w:rPr>
      </w:r>
      <w:r w:rsidR="00617A8F">
        <w:rPr>
          <w:lang w:val="en-US"/>
        </w:rPr>
        <w:fldChar w:fldCharType="separate"/>
      </w:r>
      <w:r w:rsidR="000261D7">
        <w:rPr>
          <w:lang w:val="en-US"/>
        </w:rPr>
        <w:t>3.1</w:t>
      </w:r>
      <w:r w:rsidR="00617A8F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617A8F">
        <w:rPr>
          <w:lang w:val="en-US"/>
        </w:rPr>
        <w:t xml:space="preserve">and chapter </w:t>
      </w:r>
      <w:r w:rsidR="00617A8F">
        <w:rPr>
          <w:lang w:val="en-US"/>
        </w:rPr>
        <w:fldChar w:fldCharType="begin"/>
      </w:r>
      <w:r w:rsidR="00617A8F">
        <w:rPr>
          <w:lang w:val="en-US"/>
        </w:rPr>
        <w:instrText xml:space="preserve"> REF _Ref157588447 \r \h </w:instrText>
      </w:r>
      <w:r w:rsidR="00617A8F">
        <w:rPr>
          <w:lang w:val="en-US"/>
        </w:rPr>
      </w:r>
      <w:r w:rsidR="00617A8F">
        <w:rPr>
          <w:lang w:val="en-US"/>
        </w:rPr>
        <w:fldChar w:fldCharType="separate"/>
      </w:r>
      <w:r w:rsidR="000261D7">
        <w:rPr>
          <w:lang w:val="en-US"/>
        </w:rPr>
        <w:t>3.2</w:t>
      </w:r>
      <w:r w:rsidR="00617A8F">
        <w:rPr>
          <w:lang w:val="en-US"/>
        </w:rPr>
        <w:fldChar w:fldCharType="end"/>
      </w:r>
      <w:r w:rsidR="00617A8F">
        <w:rPr>
          <w:lang w:val="en-US"/>
        </w:rPr>
        <w:t>.</w:t>
      </w:r>
    </w:p>
    <w:p w14:paraId="6599F29A" w14:textId="77777777" w:rsidR="00BF5B52" w:rsidRDefault="00BF5B52">
      <w:pPr>
        <w:spacing w:after="0" w:line="240" w:lineRule="auto"/>
        <w:jc w:val="left"/>
        <w:rPr>
          <w:lang w:val="en-US"/>
        </w:rPr>
      </w:pPr>
    </w:p>
    <w:p w14:paraId="41745110" w14:textId="77777777" w:rsidR="00333C2D" w:rsidRDefault="00333C2D">
      <w:pPr>
        <w:spacing w:after="0" w:line="240" w:lineRule="auto"/>
        <w:jc w:val="left"/>
        <w:rPr>
          <w:lang w:val="en-US"/>
        </w:rPr>
      </w:pPr>
    </w:p>
    <w:p w14:paraId="46BF7FB8" w14:textId="77777777" w:rsidR="00076814" w:rsidRDefault="00333C2D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t xml:space="preserve">If you want to use the </w:t>
      </w:r>
      <w:r w:rsidR="0032029F">
        <w:rPr>
          <w:lang w:val="en-US"/>
        </w:rPr>
        <w:t xml:space="preserve">modified </w:t>
      </w:r>
      <w:r w:rsidR="0032029F" w:rsidRPr="00076814">
        <w:rPr>
          <w:i/>
          <w:iCs/>
          <w:lang w:val="en-US"/>
        </w:rPr>
        <w:t>lidar_test.py</w:t>
      </w:r>
      <w:r w:rsidR="0032029F">
        <w:rPr>
          <w:lang w:val="en-US"/>
        </w:rPr>
        <w:t xml:space="preserve"> and/or the </w:t>
      </w:r>
      <w:r w:rsidR="00076814" w:rsidRPr="00076814">
        <w:rPr>
          <w:i/>
          <w:iCs/>
          <w:lang w:val="en-US"/>
        </w:rPr>
        <w:t>login_listener.py</w:t>
      </w:r>
      <w:r w:rsidR="00076814">
        <w:rPr>
          <w:lang w:val="en-US"/>
        </w:rPr>
        <w:t xml:space="preserve"> do the following steps:</w:t>
      </w:r>
    </w:p>
    <w:p w14:paraId="57488EF9" w14:textId="40A2C2E7" w:rsidR="00140E68" w:rsidRDefault="00076814" w:rsidP="00076814">
      <w:pPr>
        <w:pStyle w:val="Listenabsatz"/>
        <w:numPr>
          <w:ilvl w:val="0"/>
          <w:numId w:val="44"/>
        </w:numPr>
        <w:spacing w:after="0" w:line="240" w:lineRule="auto"/>
        <w:jc w:val="left"/>
        <w:rPr>
          <w:lang w:val="en-US"/>
        </w:rPr>
      </w:pPr>
      <w:r>
        <w:rPr>
          <w:lang w:val="en-US"/>
        </w:rPr>
        <w:t xml:space="preserve">Add the folder </w:t>
      </w:r>
      <w:proofErr w:type="spellStart"/>
      <w:r>
        <w:rPr>
          <w:lang w:val="en-US"/>
        </w:rPr>
        <w:t>car_interface_opc_ua</w:t>
      </w:r>
      <w:proofErr w:type="spellEnd"/>
      <w:r>
        <w:rPr>
          <w:lang w:val="en-US"/>
        </w:rPr>
        <w:t xml:space="preserve"> to your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of </w:t>
      </w:r>
      <w:r w:rsidR="00140E68">
        <w:rPr>
          <w:lang w:val="en-US"/>
        </w:rPr>
        <w:t xml:space="preserve">your </w:t>
      </w:r>
      <w:r w:rsidR="003A40C7">
        <w:rPr>
          <w:lang w:val="en-US"/>
        </w:rPr>
        <w:t xml:space="preserve">catkin </w:t>
      </w:r>
      <w:proofErr w:type="gramStart"/>
      <w:r w:rsidR="00140E68">
        <w:rPr>
          <w:lang w:val="en-US"/>
        </w:rPr>
        <w:t>workspace</w:t>
      </w:r>
      <w:proofErr w:type="gramEnd"/>
    </w:p>
    <w:p w14:paraId="015F0315" w14:textId="765E19A6" w:rsidR="00721A7F" w:rsidRDefault="00721A7F" w:rsidP="00076814">
      <w:pPr>
        <w:pStyle w:val="Listenabsatz"/>
        <w:numPr>
          <w:ilvl w:val="0"/>
          <w:numId w:val="44"/>
        </w:numPr>
        <w:spacing w:after="0" w:line="240" w:lineRule="auto"/>
        <w:jc w:val="left"/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721A7F">
        <w:rPr>
          <w:highlight w:val="lightGray"/>
          <w:lang w:val="en-US"/>
        </w:rPr>
        <w:t>catkin_make</w:t>
      </w:r>
      <w:proofErr w:type="spellEnd"/>
      <w:r w:rsidR="00F43F9C">
        <w:rPr>
          <w:lang w:val="en-US"/>
        </w:rPr>
        <w:t xml:space="preserve"> in your </w:t>
      </w:r>
      <w:proofErr w:type="gramStart"/>
      <w:r w:rsidR="00F43F9C">
        <w:rPr>
          <w:lang w:val="en-US"/>
        </w:rPr>
        <w:t>workspace</w:t>
      </w:r>
      <w:proofErr w:type="gramEnd"/>
    </w:p>
    <w:p w14:paraId="02165780" w14:textId="77777777" w:rsidR="00E26E0A" w:rsidRDefault="00281A95" w:rsidP="00076814">
      <w:pPr>
        <w:pStyle w:val="Listenabsatz"/>
        <w:numPr>
          <w:ilvl w:val="0"/>
          <w:numId w:val="44"/>
        </w:numPr>
        <w:spacing w:after="0" w:line="240" w:lineRule="auto"/>
        <w:jc w:val="left"/>
        <w:rPr>
          <w:lang w:val="en-US"/>
        </w:rPr>
      </w:pPr>
      <w:r>
        <w:rPr>
          <w:lang w:val="en-US"/>
        </w:rPr>
        <w:t xml:space="preserve">Run </w:t>
      </w:r>
      <w:r w:rsidR="00BB7436">
        <w:rPr>
          <w:lang w:val="en-US"/>
        </w:rPr>
        <w:t xml:space="preserve">in your catkin workspace </w:t>
      </w:r>
      <w:r w:rsidR="002245BF" w:rsidRPr="002245BF">
        <w:rPr>
          <w:highlight w:val="lightGray"/>
          <w:lang w:val="en-US"/>
        </w:rPr>
        <w:t xml:space="preserve">source </w:t>
      </w:r>
      <w:proofErr w:type="gramStart"/>
      <w:r w:rsidR="002245BF" w:rsidRPr="002245BF">
        <w:rPr>
          <w:highlight w:val="lightGray"/>
          <w:lang w:val="en-US"/>
        </w:rPr>
        <w:t>./devel/</w:t>
      </w:r>
      <w:proofErr w:type="spellStart"/>
      <w:r w:rsidR="002245BF" w:rsidRPr="002245BF">
        <w:rPr>
          <w:highlight w:val="lightGray"/>
          <w:lang w:val="en-US"/>
        </w:rPr>
        <w:t>setup.bash</w:t>
      </w:r>
      <w:proofErr w:type="spellEnd"/>
      <w:proofErr w:type="gramEnd"/>
      <w:r>
        <w:rPr>
          <w:lang w:val="en-US"/>
        </w:rPr>
        <w:t xml:space="preserve"> </w:t>
      </w:r>
    </w:p>
    <w:p w14:paraId="4D4C2F87" w14:textId="77777777" w:rsidR="00A63EF2" w:rsidRDefault="00C31AF7" w:rsidP="00076814">
      <w:pPr>
        <w:pStyle w:val="Listenabsatz"/>
        <w:numPr>
          <w:ilvl w:val="0"/>
          <w:numId w:val="44"/>
        </w:num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Lidar_test</w:t>
      </w:r>
      <w:proofErr w:type="spellEnd"/>
      <w:r>
        <w:rPr>
          <w:lang w:val="en-US"/>
        </w:rPr>
        <w:t xml:space="preserve">: </w:t>
      </w:r>
      <w:proofErr w:type="spellStart"/>
      <w:r w:rsidRPr="00C31AF7">
        <w:rPr>
          <w:highlight w:val="lightGray"/>
          <w:lang w:val="en-US"/>
        </w:rPr>
        <w:t>rosrun</w:t>
      </w:r>
      <w:proofErr w:type="spellEnd"/>
      <w:r w:rsidRPr="00C31AF7">
        <w:rPr>
          <w:highlight w:val="lightGray"/>
          <w:lang w:val="en-US"/>
        </w:rPr>
        <w:t xml:space="preserve"> </w:t>
      </w:r>
      <w:proofErr w:type="spellStart"/>
      <w:r w:rsidRPr="00C31AF7">
        <w:rPr>
          <w:highlight w:val="lightGray"/>
          <w:lang w:val="en-US"/>
        </w:rPr>
        <w:t>car_interface_opc_ua</w:t>
      </w:r>
      <w:proofErr w:type="spellEnd"/>
      <w:r w:rsidRPr="00C31AF7">
        <w:rPr>
          <w:highlight w:val="lightGray"/>
          <w:lang w:val="en-US"/>
        </w:rPr>
        <w:t xml:space="preserve"> lidar_test.py</w:t>
      </w:r>
    </w:p>
    <w:p w14:paraId="1FC8C54A" w14:textId="04BE9028" w:rsidR="00D012FB" w:rsidRPr="00076814" w:rsidRDefault="00A63EF2" w:rsidP="00076814">
      <w:pPr>
        <w:pStyle w:val="Listenabsatz"/>
        <w:numPr>
          <w:ilvl w:val="0"/>
          <w:numId w:val="44"/>
        </w:num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Login_listener</w:t>
      </w:r>
      <w:proofErr w:type="spellEnd"/>
      <w:r>
        <w:rPr>
          <w:lang w:val="en-US"/>
        </w:rPr>
        <w:t>:</w:t>
      </w:r>
      <w:r w:rsidR="00BD3544" w:rsidRPr="00BD3544">
        <w:rPr>
          <w:lang w:val="en-US"/>
        </w:rPr>
        <w:t xml:space="preserve"> </w:t>
      </w:r>
      <w:proofErr w:type="spellStart"/>
      <w:r w:rsidRPr="00C31AF7">
        <w:rPr>
          <w:highlight w:val="lightGray"/>
          <w:lang w:val="en-US"/>
        </w:rPr>
        <w:t>rosrun</w:t>
      </w:r>
      <w:proofErr w:type="spellEnd"/>
      <w:r w:rsidRPr="00C31AF7">
        <w:rPr>
          <w:highlight w:val="lightGray"/>
          <w:lang w:val="en-US"/>
        </w:rPr>
        <w:t xml:space="preserve"> </w:t>
      </w:r>
      <w:proofErr w:type="spellStart"/>
      <w:r w:rsidRPr="00C31AF7">
        <w:rPr>
          <w:highlight w:val="lightGray"/>
          <w:lang w:val="en-US"/>
        </w:rPr>
        <w:t>car_interface_opc_ua</w:t>
      </w:r>
      <w:proofErr w:type="spellEnd"/>
      <w:r w:rsidRPr="00C31AF7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login</w:t>
      </w:r>
      <w:r w:rsidRPr="00C31AF7">
        <w:rPr>
          <w:highlight w:val="lightGray"/>
          <w:lang w:val="en-US"/>
        </w:rPr>
        <w:t>_test.py</w:t>
      </w:r>
      <w:r w:rsidR="00D012FB" w:rsidRPr="00076814">
        <w:rPr>
          <w:lang w:val="en-US"/>
        </w:rPr>
        <w:br/>
      </w:r>
    </w:p>
    <w:p w14:paraId="08460B27" w14:textId="0E0822A0" w:rsidR="00D012FB" w:rsidRDefault="003B0591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t>Remark: Both scripts where only created for demonstration purpose</w:t>
      </w:r>
      <w:r w:rsidR="0049048B">
        <w:rPr>
          <w:lang w:val="en-US"/>
        </w:rPr>
        <w:t xml:space="preserve"> and maybe should be adapted in the future.</w:t>
      </w:r>
      <w:r w:rsidR="00D012FB">
        <w:rPr>
          <w:lang w:val="en-US"/>
        </w:rPr>
        <w:br w:type="page"/>
      </w:r>
    </w:p>
    <w:p w14:paraId="6335A162" w14:textId="5AD78C36" w:rsidR="008A7A73" w:rsidRDefault="001A7FE9" w:rsidP="008A7A73">
      <w:pPr>
        <w:pStyle w:val="berschrift1"/>
      </w:pPr>
      <w:bookmarkStart w:id="3" w:name="_Toc157589895"/>
      <w:r>
        <w:lastRenderedPageBreak/>
        <w:t>Explanation</w:t>
      </w:r>
      <w:r w:rsidR="008A7A73">
        <w:t xml:space="preserve"> </w:t>
      </w:r>
      <w:proofErr w:type="spellStart"/>
      <w:r w:rsidR="008A7A73">
        <w:t>files</w:t>
      </w:r>
      <w:proofErr w:type="spellEnd"/>
      <w:r w:rsidR="008A7A73">
        <w:t xml:space="preserve"> and </w:t>
      </w:r>
      <w:proofErr w:type="spellStart"/>
      <w:r w:rsidR="008A7A73">
        <w:t>folders</w:t>
      </w:r>
      <w:bookmarkEnd w:id="3"/>
      <w:proofErr w:type="spellEnd"/>
    </w:p>
    <w:tbl>
      <w:tblPr>
        <w:tblW w:w="5000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D9D9D9" w:themeFill="background1" w:themeFillShade="D9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4652"/>
        <w:gridCol w:w="3269"/>
      </w:tblGrid>
      <w:tr w:rsidR="00F9703A" w:rsidRPr="00317598" w14:paraId="1A02481F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0FE8DF9B" w14:textId="34FC2164" w:rsidR="00F9703A" w:rsidRPr="00317598" w:rsidRDefault="00F9703A" w:rsidP="008C0226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Folder/File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1634E415" w14:textId="49BFD5A0" w:rsidR="00F9703A" w:rsidRPr="00317598" w:rsidRDefault="00F9703A" w:rsidP="008C0226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Path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73D6FF05" w14:textId="47F8108A" w:rsidR="00F9703A" w:rsidRPr="00317598" w:rsidRDefault="00F9703A" w:rsidP="008C0226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Explanations</w:t>
            </w:r>
            <w:proofErr w:type="spellEnd"/>
          </w:p>
        </w:tc>
      </w:tr>
      <w:tr w:rsidR="00F9703A" w:rsidRPr="004A1D55" w14:paraId="6EAF99E7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649596EA" w14:textId="060E96F4" w:rsidR="00F9703A" w:rsidRPr="007D4BA2" w:rsidRDefault="007304CD" w:rsidP="008C0226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556BA4E8" w14:textId="5E3DB569" w:rsidR="00F9703A" w:rsidRPr="001D741A" w:rsidRDefault="007304CD" w:rsidP="008C0226">
            <w:pPr>
              <w:tabs>
                <w:tab w:val="left" w:pos="4111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Dockerfile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59CB7E0D" w14:textId="5D70983B" w:rsidR="00F9703A" w:rsidRPr="007D4BA2" w:rsidRDefault="007304CD" w:rsidP="008C0226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File for </w:t>
            </w:r>
            <w:r w:rsidR="00DA51B7">
              <w:rPr>
                <w:rFonts w:ascii="Arial" w:hAnsi="Arial" w:cs="Arial"/>
                <w:sz w:val="18"/>
                <w:szCs w:val="18"/>
                <w:lang w:val="en-US"/>
              </w:rPr>
              <w:t>construction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the docker container, </w:t>
            </w:r>
            <w:r w:rsidR="006F0A16">
              <w:rPr>
                <w:rFonts w:ascii="Arial" w:hAnsi="Arial" w:cs="Arial"/>
                <w:sz w:val="18"/>
                <w:szCs w:val="18"/>
                <w:lang w:val="en-US"/>
              </w:rPr>
              <w:t>is used through init_docker.sh</w:t>
            </w:r>
          </w:p>
        </w:tc>
      </w:tr>
      <w:tr w:rsidR="006F0A16" w:rsidRPr="004A1D55" w14:paraId="63BC79B7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353DED6F" w14:textId="36ECC94A" w:rsidR="006F0A16" w:rsidRDefault="006F0A16" w:rsidP="008C0226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23CA8162" w14:textId="07BAE4FB" w:rsidR="006F0A16" w:rsidRDefault="006F0A16" w:rsidP="008C0226">
            <w:pPr>
              <w:tabs>
                <w:tab w:val="left" w:pos="4111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Init_docker.sh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2AD26013" w14:textId="3C58C74B" w:rsidR="006F0A16" w:rsidRDefault="006F0A16" w:rsidP="008C0226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Script to initiate the docker container</w:t>
            </w:r>
          </w:p>
        </w:tc>
      </w:tr>
      <w:tr w:rsidR="006F0A16" w:rsidRPr="004A1D55" w14:paraId="39E26C12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63C74015" w14:textId="0927B7A3" w:rsidR="006F0A16" w:rsidRDefault="006F0A16" w:rsidP="008C0226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6DF2514C" w14:textId="6BF8D98E" w:rsidR="006F0A16" w:rsidRDefault="006F0A16" w:rsidP="008C0226">
            <w:pPr>
              <w:tabs>
                <w:tab w:val="left" w:pos="4111"/>
              </w:tabs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Start_interface.sh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0425D17D" w14:textId="59A16357" w:rsidR="006F0A16" w:rsidRDefault="006F0A16" w:rsidP="008C0226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Script to start the docker container with the interface</w:t>
            </w:r>
          </w:p>
        </w:tc>
      </w:tr>
      <w:tr w:rsidR="006F0A16" w:rsidRPr="004A1D55" w14:paraId="0876C96B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5BDB3F10" w14:textId="0A4B02AD" w:rsidR="006F0A16" w:rsidRDefault="00822870" w:rsidP="008C0226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Folder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050F3DC8" w14:textId="54B64699" w:rsidR="006F0A16" w:rsidRPr="00822870" w:rsidRDefault="00822870" w:rsidP="008C0226">
            <w:pPr>
              <w:tabs>
                <w:tab w:val="left" w:pos="4111"/>
              </w:tabs>
              <w:spacing w:after="0"/>
              <w:jc w:val="center"/>
              <w:rPr>
                <w:noProof/>
                <w:lang w:val="en-US"/>
              </w:rPr>
            </w:pPr>
            <w:r w:rsidRPr="00822870">
              <w:rPr>
                <w:noProof/>
                <w:lang w:val="en-US"/>
              </w:rPr>
              <w:t>Src/car_interface_opc_u</w:t>
            </w:r>
            <w:r>
              <w:rPr>
                <w:noProof/>
                <w:lang w:val="en-US"/>
              </w:rPr>
              <w:t>a/certificates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34C1C386" w14:textId="5786DA00" w:rsidR="006F0A16" w:rsidRDefault="00822870" w:rsidP="008C0226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The automatically generated</w:t>
            </w:r>
            <w:r w:rsidR="00960CBC">
              <w:rPr>
                <w:rFonts w:ascii="Arial" w:hAnsi="Arial" w:cs="Arial"/>
                <w:sz w:val="18"/>
                <w:szCs w:val="18"/>
                <w:lang w:val="en-US"/>
              </w:rPr>
              <w:t xml:space="preserve"> certificate and private key of the server is saved here.</w:t>
            </w:r>
          </w:p>
        </w:tc>
      </w:tr>
      <w:tr w:rsidR="00960CBC" w:rsidRPr="004A1D55" w14:paraId="11A8A7AF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36FB7745" w14:textId="0278AB2F" w:rsidR="00960CBC" w:rsidRDefault="00960CBC" w:rsidP="00960CBC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Folder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681B5D11" w14:textId="6435D675" w:rsidR="00960CBC" w:rsidRPr="00822870" w:rsidRDefault="00960CBC" w:rsidP="00960CBC">
            <w:pPr>
              <w:tabs>
                <w:tab w:val="left" w:pos="4111"/>
              </w:tabs>
              <w:spacing w:after="0"/>
              <w:jc w:val="center"/>
              <w:rPr>
                <w:noProof/>
                <w:lang w:val="en-US"/>
              </w:rPr>
            </w:pPr>
            <w:r w:rsidRPr="00822870">
              <w:rPr>
                <w:noProof/>
                <w:lang w:val="en-US"/>
              </w:rPr>
              <w:t>Src/car_interface_opc_u</w:t>
            </w:r>
            <w:r>
              <w:rPr>
                <w:noProof/>
                <w:lang w:val="en-US"/>
              </w:rPr>
              <w:t>a/config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7CCE4E8E" w14:textId="3D905E9F" w:rsidR="00960CBC" w:rsidRDefault="00A56BC1" w:rsidP="00960CBC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Folder with the config files. Only folder where you should change something.</w:t>
            </w:r>
          </w:p>
        </w:tc>
      </w:tr>
      <w:tr w:rsidR="00A56BC1" w:rsidRPr="004A1D55" w14:paraId="787D995A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541F7915" w14:textId="59E14308" w:rsidR="00A56BC1" w:rsidRDefault="00A56BC1" w:rsidP="00960CBC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567508D9" w14:textId="3733363D" w:rsidR="00A56BC1" w:rsidRPr="00822870" w:rsidRDefault="00A56BC1" w:rsidP="00960CBC">
            <w:pPr>
              <w:tabs>
                <w:tab w:val="left" w:pos="4111"/>
              </w:tabs>
              <w:spacing w:after="0"/>
              <w:jc w:val="center"/>
              <w:rPr>
                <w:noProof/>
                <w:lang w:val="en-US"/>
              </w:rPr>
            </w:pPr>
            <w:r w:rsidRPr="00822870">
              <w:rPr>
                <w:noProof/>
                <w:lang w:val="en-US"/>
              </w:rPr>
              <w:t>Src/car_interface_opc_u</w:t>
            </w:r>
            <w:r>
              <w:rPr>
                <w:noProof/>
                <w:lang w:val="en-US"/>
              </w:rPr>
              <w:t>a/config/</w:t>
            </w:r>
            <w:r w:rsidR="007514BE">
              <w:rPr>
                <w:noProof/>
                <w:lang w:val="en-US"/>
              </w:rPr>
              <w:br/>
              <w:t>mapping_rostopic_opcua.xml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62E14E16" w14:textId="30821590" w:rsidR="00A56BC1" w:rsidRDefault="007514BE" w:rsidP="00960CBC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File with the mapping of the ROS-topics to the OPC UA nodes. See 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t xml:space="preserve">chapter 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REF _Ref157588482 \w \h </w:instrTex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="000261D7">
              <w:rPr>
                <w:rFonts w:ascii="Arial" w:hAnsi="Arial" w:cs="Arial"/>
                <w:sz w:val="18"/>
                <w:szCs w:val="18"/>
                <w:lang w:val="en-US"/>
              </w:rPr>
              <w:t>3.1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for more information.</w:t>
            </w:r>
          </w:p>
        </w:tc>
      </w:tr>
      <w:tr w:rsidR="007514BE" w:rsidRPr="004A1D55" w14:paraId="30162607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13EB018A" w14:textId="75D40993" w:rsidR="007514BE" w:rsidRDefault="007514BE" w:rsidP="007514BE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39A6BA0A" w14:textId="137DCB8F" w:rsidR="007514BE" w:rsidRPr="00822870" w:rsidRDefault="007514BE" w:rsidP="007514BE">
            <w:pPr>
              <w:tabs>
                <w:tab w:val="left" w:pos="4111"/>
              </w:tabs>
              <w:spacing w:after="0"/>
              <w:jc w:val="center"/>
              <w:rPr>
                <w:noProof/>
                <w:lang w:val="en-US"/>
              </w:rPr>
            </w:pPr>
            <w:r w:rsidRPr="00822870">
              <w:rPr>
                <w:noProof/>
                <w:lang w:val="en-US"/>
              </w:rPr>
              <w:t>Src/car_interface_opc_u</w:t>
            </w:r>
            <w:r>
              <w:rPr>
                <w:noProof/>
                <w:lang w:val="en-US"/>
              </w:rPr>
              <w:t>a/config/</w:t>
            </w:r>
            <w:r>
              <w:rPr>
                <w:noProof/>
                <w:lang w:val="en-US"/>
              </w:rPr>
              <w:br/>
            </w:r>
            <w:r w:rsidR="000E64DB">
              <w:rPr>
                <w:noProof/>
                <w:lang w:val="en-US"/>
              </w:rPr>
              <w:t>opcua_model</w:t>
            </w:r>
            <w:r>
              <w:rPr>
                <w:noProof/>
                <w:lang w:val="en-US"/>
              </w:rPr>
              <w:t>.xml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4C3BE03B" w14:textId="5BC8D125" w:rsidR="007514BE" w:rsidRDefault="007514BE" w:rsidP="007514BE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File with the </w:t>
            </w:r>
            <w:r w:rsidR="000E64DB">
              <w:rPr>
                <w:rFonts w:ascii="Arial" w:hAnsi="Arial" w:cs="Arial"/>
                <w:sz w:val="18"/>
                <w:szCs w:val="18"/>
                <w:lang w:val="en-US"/>
              </w:rPr>
              <w:t>structure of the OPC UA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See 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t xml:space="preserve">chapter 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REF _Ref157588447 \w \h </w:instrTex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="000261D7">
              <w:rPr>
                <w:rFonts w:ascii="Arial" w:hAnsi="Arial" w:cs="Arial"/>
                <w:sz w:val="18"/>
                <w:szCs w:val="18"/>
                <w:lang w:val="en-US"/>
              </w:rPr>
              <w:t>3.2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835C9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for more 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t>information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E64DB" w:rsidRPr="004A1D55" w14:paraId="5F254931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33D4FB92" w14:textId="6BD13D32" w:rsidR="000E64DB" w:rsidRPr="007514BE" w:rsidRDefault="000E64DB" w:rsidP="000E64DB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File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0CC3EE3A" w14:textId="5317109D" w:rsidR="000E64DB" w:rsidRPr="00822870" w:rsidRDefault="000E64DB" w:rsidP="000E64DB">
            <w:pPr>
              <w:tabs>
                <w:tab w:val="left" w:pos="4111"/>
              </w:tabs>
              <w:spacing w:after="0"/>
              <w:jc w:val="center"/>
              <w:rPr>
                <w:noProof/>
                <w:lang w:val="en-US"/>
              </w:rPr>
            </w:pPr>
            <w:r w:rsidRPr="00822870">
              <w:rPr>
                <w:noProof/>
                <w:lang w:val="en-US"/>
              </w:rPr>
              <w:t>Src/car_interface_opc_u</w:t>
            </w:r>
            <w:r>
              <w:rPr>
                <w:noProof/>
                <w:lang w:val="en-US"/>
              </w:rPr>
              <w:t>a/config/</w:t>
            </w:r>
            <w:r>
              <w:rPr>
                <w:noProof/>
                <w:lang w:val="en-US"/>
              </w:rPr>
              <w:br/>
              <w:t>settings.xml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5396E6E9" w14:textId="6CE5CF86" w:rsidR="000E64DB" w:rsidRDefault="000E64DB" w:rsidP="000E64DB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File with settings of the OPC UA server. See 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t xml:space="preserve">chapter 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REF _Ref157588495 \w \h </w:instrTex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="000261D7">
              <w:rPr>
                <w:rFonts w:ascii="Arial" w:hAnsi="Arial" w:cs="Arial"/>
                <w:sz w:val="18"/>
                <w:szCs w:val="18"/>
                <w:lang w:val="en-US"/>
              </w:rPr>
              <w:t>3.3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for more 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t>information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E64DB" w:rsidRPr="004A1D55" w14:paraId="650339F8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2638F57B" w14:textId="53E58351" w:rsidR="000E64DB" w:rsidRPr="007514BE" w:rsidRDefault="000E64DB" w:rsidP="000E64DB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Folder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722E3058" w14:textId="582925F7" w:rsidR="000E64DB" w:rsidRPr="00822870" w:rsidRDefault="000E64DB" w:rsidP="000E64DB">
            <w:pPr>
              <w:tabs>
                <w:tab w:val="left" w:pos="4111"/>
              </w:tabs>
              <w:spacing w:after="0"/>
              <w:jc w:val="center"/>
              <w:rPr>
                <w:noProof/>
                <w:lang w:val="en-US"/>
              </w:rPr>
            </w:pPr>
            <w:r w:rsidRPr="00822870">
              <w:rPr>
                <w:noProof/>
                <w:lang w:val="en-US"/>
              </w:rPr>
              <w:t>Src/car_interface_opc_u</w:t>
            </w:r>
            <w:r>
              <w:rPr>
                <w:noProof/>
                <w:lang w:val="en-US"/>
              </w:rPr>
              <w:t>a/logfiles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710196CD" w14:textId="343700CF" w:rsidR="000E64DB" w:rsidRDefault="00907F4F" w:rsidP="000E64DB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Folder with logfiles of the interface</w:t>
            </w:r>
          </w:p>
        </w:tc>
      </w:tr>
      <w:tr w:rsidR="000E64DB" w:rsidRPr="004A1D55" w14:paraId="7A8E5739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09A4B526" w14:textId="5AD59FD1" w:rsidR="000E64DB" w:rsidRPr="007514BE" w:rsidRDefault="00C044A5" w:rsidP="000E64DB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Folder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0EC61A12" w14:textId="29CB6CC8" w:rsidR="000E64DB" w:rsidRPr="00822870" w:rsidRDefault="00C044A5" w:rsidP="000E64DB">
            <w:pPr>
              <w:tabs>
                <w:tab w:val="left" w:pos="4111"/>
              </w:tabs>
              <w:spacing w:after="0"/>
              <w:jc w:val="center"/>
              <w:rPr>
                <w:noProof/>
                <w:lang w:val="en-US"/>
              </w:rPr>
            </w:pPr>
            <w:r w:rsidRPr="00822870">
              <w:rPr>
                <w:noProof/>
                <w:lang w:val="en-US"/>
              </w:rPr>
              <w:t>Src/car_interface_opc_u</w:t>
            </w:r>
            <w:r>
              <w:rPr>
                <w:noProof/>
                <w:lang w:val="en-US"/>
              </w:rPr>
              <w:t>a/scripts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60E2DEE8" w14:textId="1AFDD9C6" w:rsidR="000E64DB" w:rsidRDefault="00C044A5" w:rsidP="000E64DB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Folder with </w:t>
            </w:r>
            <w:r w:rsidR="00B6100E">
              <w:rPr>
                <w:rFonts w:ascii="Arial" w:hAnsi="Arial" w:cs="Arial"/>
                <w:sz w:val="18"/>
                <w:szCs w:val="18"/>
                <w:lang w:val="en-US"/>
              </w:rPr>
              <w:t>the python scripts</w:t>
            </w:r>
          </w:p>
        </w:tc>
      </w:tr>
      <w:tr w:rsidR="00B6100E" w:rsidRPr="007304CD" w14:paraId="503C49B7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11D2A4FF" w14:textId="06C7CF78" w:rsidR="00B6100E" w:rsidRDefault="00B6100E" w:rsidP="000E64DB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File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59108F32" w14:textId="67AA4B5A" w:rsidR="00B6100E" w:rsidRPr="00822870" w:rsidRDefault="00B6100E" w:rsidP="000E64DB">
            <w:pPr>
              <w:tabs>
                <w:tab w:val="left" w:pos="4111"/>
              </w:tabs>
              <w:spacing w:after="0"/>
              <w:jc w:val="center"/>
              <w:rPr>
                <w:noProof/>
                <w:lang w:val="en-US"/>
              </w:rPr>
            </w:pPr>
            <w:r w:rsidRPr="00822870">
              <w:rPr>
                <w:noProof/>
                <w:lang w:val="en-US"/>
              </w:rPr>
              <w:t>Src/car_interface_opc_u</w:t>
            </w:r>
            <w:r>
              <w:rPr>
                <w:noProof/>
                <w:lang w:val="en-US"/>
              </w:rPr>
              <w:t>a/scripts/</w:t>
            </w:r>
            <w:r>
              <w:rPr>
                <w:noProof/>
                <w:lang w:val="en-US"/>
              </w:rPr>
              <w:br/>
              <w:t>create_opc_ua_server_struct.py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6B5252B8" w14:textId="7AAF97F2" w:rsidR="00B6100E" w:rsidRDefault="005C2430" w:rsidP="000E64DB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This file can be used to create the XML-file of the OPC UA Server structure. See 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t xml:space="preserve">chapter 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REF _Ref157588510 \w \h </w:instrTex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="000261D7">
              <w:rPr>
                <w:rFonts w:ascii="Arial" w:hAnsi="Arial" w:cs="Arial"/>
                <w:sz w:val="18"/>
                <w:szCs w:val="18"/>
                <w:lang w:val="en-US"/>
              </w:rPr>
              <w:t>3.4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for more information</w:t>
            </w:r>
          </w:p>
        </w:tc>
      </w:tr>
      <w:tr w:rsidR="005C2430" w:rsidRPr="004A1D55" w14:paraId="61BB3FAD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58C47751" w14:textId="7B36E82B" w:rsidR="005C2430" w:rsidRDefault="005C2430" w:rsidP="000E64DB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File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04224502" w14:textId="3FDC7187" w:rsidR="005C2430" w:rsidRPr="00822870" w:rsidRDefault="00C66DB1" w:rsidP="000E64DB">
            <w:pPr>
              <w:tabs>
                <w:tab w:val="left" w:pos="4111"/>
              </w:tabs>
              <w:spacing w:after="0"/>
              <w:jc w:val="center"/>
              <w:rPr>
                <w:noProof/>
                <w:lang w:val="en-US"/>
              </w:rPr>
            </w:pPr>
            <w:r w:rsidRPr="00822870">
              <w:rPr>
                <w:noProof/>
                <w:lang w:val="en-US"/>
              </w:rPr>
              <w:t>Src/car_interface_opc_u</w:t>
            </w:r>
            <w:r>
              <w:rPr>
                <w:noProof/>
                <w:lang w:val="en-US"/>
              </w:rPr>
              <w:t>a/scripts/</w:t>
            </w:r>
            <w:r>
              <w:rPr>
                <w:noProof/>
                <w:lang w:val="en-US"/>
              </w:rPr>
              <w:br/>
              <w:t>lidar_test.py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31BE0464" w14:textId="312A5002" w:rsidR="005C2430" w:rsidRDefault="00C66DB1" w:rsidP="000E64DB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Adopted </w:t>
            </w:r>
            <w:proofErr w:type="spellStart"/>
            <w:r w:rsidR="00DE64C7">
              <w:rPr>
                <w:rFonts w:ascii="Arial" w:hAnsi="Arial" w:cs="Arial"/>
                <w:sz w:val="18"/>
                <w:szCs w:val="18"/>
                <w:lang w:val="en-US"/>
              </w:rPr>
              <w:t>lidar_test</w:t>
            </w:r>
            <w:proofErr w:type="spellEnd"/>
            <w:r w:rsidR="00DE64C7">
              <w:rPr>
                <w:rFonts w:ascii="Arial" w:hAnsi="Arial" w:cs="Arial"/>
                <w:sz w:val="18"/>
                <w:szCs w:val="18"/>
                <w:lang w:val="en-US"/>
              </w:rPr>
              <w:t xml:space="preserve"> script, so the measurement is running </w:t>
            </w:r>
            <w:r w:rsidR="00F64E1E">
              <w:rPr>
                <w:rFonts w:ascii="Arial" w:hAnsi="Arial" w:cs="Arial"/>
                <w:sz w:val="18"/>
                <w:szCs w:val="18"/>
                <w:lang w:val="en-US"/>
              </w:rPr>
              <w:t>continuously</w:t>
            </w:r>
            <w:r w:rsidR="00DE64C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26502D" w:rsidRPr="004A1D55" w14:paraId="42A26004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0956ACDC" w14:textId="176C0137" w:rsidR="0026502D" w:rsidRDefault="0026502D" w:rsidP="0026502D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File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5D3237CE" w14:textId="134D1160" w:rsidR="0026502D" w:rsidRPr="00822870" w:rsidRDefault="0026502D" w:rsidP="0026502D">
            <w:pPr>
              <w:tabs>
                <w:tab w:val="left" w:pos="4111"/>
              </w:tabs>
              <w:spacing w:after="0"/>
              <w:jc w:val="center"/>
              <w:rPr>
                <w:noProof/>
                <w:lang w:val="en-US"/>
              </w:rPr>
            </w:pPr>
            <w:r w:rsidRPr="00822870">
              <w:rPr>
                <w:noProof/>
                <w:lang w:val="en-US"/>
              </w:rPr>
              <w:t>Src/car_interface_opc_u</w:t>
            </w:r>
            <w:r>
              <w:rPr>
                <w:noProof/>
                <w:lang w:val="en-US"/>
              </w:rPr>
              <w:t>a/scripts/</w:t>
            </w:r>
            <w:r>
              <w:rPr>
                <w:noProof/>
                <w:lang w:val="en-US"/>
              </w:rPr>
              <w:br/>
              <w:t>login_listener.py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6A93C967" w14:textId="09CFC2D8" w:rsidR="0026502D" w:rsidRDefault="0026502D" w:rsidP="0026502D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Example how to </w:t>
            </w:r>
            <w:r w:rsidR="005F2149">
              <w:rPr>
                <w:rFonts w:ascii="Arial" w:hAnsi="Arial" w:cs="Arial"/>
                <w:sz w:val="18"/>
                <w:szCs w:val="18"/>
                <w:lang w:val="en-US"/>
              </w:rPr>
              <w:t>subscribe to the login data of the interface.</w:t>
            </w:r>
          </w:p>
        </w:tc>
      </w:tr>
      <w:tr w:rsidR="0026502D" w:rsidRPr="004A1D55" w14:paraId="634C2B93" w14:textId="77777777" w:rsidTr="007304CD">
        <w:trPr>
          <w:jc w:val="center"/>
        </w:trPr>
        <w:tc>
          <w:tcPr>
            <w:tcW w:w="619" w:type="pct"/>
            <w:shd w:val="clear" w:color="auto" w:fill="D9D9D9" w:themeFill="background1" w:themeFillShade="D9"/>
            <w:vAlign w:val="center"/>
          </w:tcPr>
          <w:p w14:paraId="50C6E2C1" w14:textId="0B32C7F4" w:rsidR="0026502D" w:rsidRDefault="0026502D" w:rsidP="0026502D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File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78F5E6C5" w14:textId="4F734A09" w:rsidR="0026502D" w:rsidRPr="00822870" w:rsidRDefault="0026502D" w:rsidP="0026502D">
            <w:pPr>
              <w:tabs>
                <w:tab w:val="left" w:pos="4111"/>
              </w:tabs>
              <w:spacing w:after="0"/>
              <w:jc w:val="center"/>
              <w:rPr>
                <w:noProof/>
                <w:lang w:val="en-US"/>
              </w:rPr>
            </w:pPr>
            <w:r w:rsidRPr="00822870">
              <w:rPr>
                <w:noProof/>
                <w:lang w:val="en-US"/>
              </w:rPr>
              <w:t>Src/car_interface_opc_u</w:t>
            </w:r>
            <w:r>
              <w:rPr>
                <w:noProof/>
                <w:lang w:val="en-US"/>
              </w:rPr>
              <w:t>a/scripts/</w:t>
            </w:r>
            <w:r>
              <w:rPr>
                <w:noProof/>
                <w:lang w:val="en-US"/>
              </w:rPr>
              <w:br/>
              <w:t>opc_ua_server.py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0CA2F98C" w14:textId="14EC2B11" w:rsidR="0026502D" w:rsidRDefault="0026502D" w:rsidP="0026502D">
            <w:pPr>
              <w:tabs>
                <w:tab w:val="left" w:pos="4111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Source code of the interface.</w:t>
            </w:r>
          </w:p>
        </w:tc>
      </w:tr>
    </w:tbl>
    <w:p w14:paraId="4E7CB5F7" w14:textId="77777777" w:rsidR="001A7FE9" w:rsidRPr="007304CD" w:rsidRDefault="001A7FE9" w:rsidP="001A7FE9">
      <w:pPr>
        <w:rPr>
          <w:lang w:val="en-US"/>
        </w:rPr>
      </w:pPr>
    </w:p>
    <w:p w14:paraId="594972BB" w14:textId="30991746" w:rsidR="00097BD8" w:rsidRDefault="00097BD8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/>
      </w:r>
    </w:p>
    <w:p w14:paraId="7C1E9857" w14:textId="77777777" w:rsidR="00097BD8" w:rsidRDefault="00097BD8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290D9CB" w14:textId="1181D7AA" w:rsidR="008D10BE" w:rsidRPr="00992F7D" w:rsidRDefault="008D10BE" w:rsidP="002E0F5C">
      <w:pPr>
        <w:pStyle w:val="berschrift2"/>
        <w:rPr>
          <w:lang w:val="en-US"/>
        </w:rPr>
      </w:pPr>
      <w:bookmarkStart w:id="4" w:name="_Ref157588482"/>
      <w:bookmarkStart w:id="5" w:name="_Toc157589896"/>
      <w:r w:rsidRPr="00992F7D">
        <w:rPr>
          <w:lang w:val="en-US"/>
        </w:rPr>
        <w:lastRenderedPageBreak/>
        <w:t>M</w:t>
      </w:r>
      <w:r w:rsidR="00C22FA5" w:rsidRPr="00992F7D">
        <w:rPr>
          <w:lang w:val="en-US"/>
        </w:rPr>
        <w:t>apping</w:t>
      </w:r>
      <w:r w:rsidRPr="00992F7D">
        <w:rPr>
          <w:lang w:val="en-US"/>
        </w:rPr>
        <w:t>_rostopic_opcua.xml</w:t>
      </w:r>
      <w:bookmarkEnd w:id="4"/>
      <w:bookmarkEnd w:id="5"/>
    </w:p>
    <w:p w14:paraId="7CA8284D" w14:textId="77777777" w:rsidR="00992F7D" w:rsidRDefault="00992F7D" w:rsidP="008D10BE">
      <w:pPr>
        <w:rPr>
          <w:lang w:val="en-US"/>
        </w:rPr>
      </w:pPr>
      <w:r w:rsidRPr="00992F7D">
        <w:rPr>
          <w:lang w:val="en-US"/>
        </w:rPr>
        <w:t>In this file is the mapping from the ROS-topics to the OPC UA nodes parameterized.</w:t>
      </w:r>
    </w:p>
    <w:p w14:paraId="454909F4" w14:textId="77777777" w:rsidR="00992F7D" w:rsidRPr="00992F7D" w:rsidRDefault="00992F7D" w:rsidP="00992F7D">
      <w:pPr>
        <w:rPr>
          <w:lang w:val="en-US"/>
        </w:rPr>
      </w:pPr>
      <w:r w:rsidRPr="00992F7D">
        <w:rPr>
          <w:lang w:val="en-US"/>
        </w:rPr>
        <w:t>Example: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080"/>
        <w:gridCol w:w="991"/>
      </w:tblGrid>
      <w:tr w:rsidR="00097BD8" w:rsidRPr="00C427B4" w14:paraId="2E65275A" w14:textId="77777777" w:rsidTr="008C0226">
        <w:tc>
          <w:tcPr>
            <w:tcW w:w="8080" w:type="dxa"/>
            <w:vAlign w:val="center"/>
          </w:tcPr>
          <w:p w14:paraId="25D3A8B0" w14:textId="77777777" w:rsidR="00097BD8" w:rsidRPr="005F6F7B" w:rsidRDefault="00097BD8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&lt;?</w:t>
            </w:r>
            <w:r w:rsidRPr="005F6F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xml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5F6F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version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1.0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5F6F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encoding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utf-8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?&gt;</w:t>
            </w:r>
          </w:p>
          <w:p w14:paraId="43FB38EF" w14:textId="77777777" w:rsidR="00097BD8" w:rsidRPr="005F6F7B" w:rsidRDefault="00097BD8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5F6F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MappRosTopic</w:t>
            </w:r>
            <w:proofErr w:type="spellEnd"/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7C4103A" w14:textId="77777777" w:rsidR="00097BD8" w:rsidRPr="005F6F7B" w:rsidRDefault="00097BD8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 w:rsidRPr="005F6F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ROSUAObject</w:t>
            </w:r>
            <w:proofErr w:type="spellEnd"/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F6F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NodeId</w:t>
            </w:r>
            <w:proofErr w:type="spellEnd"/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ns=</w:t>
            </w:r>
            <w:proofErr w:type="gramStart"/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2;i</w:t>
            </w:r>
            <w:proofErr w:type="gramEnd"/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=4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F6F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RosTopic</w:t>
            </w:r>
            <w:proofErr w:type="spellEnd"/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Target_1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/&gt;</w:t>
            </w:r>
          </w:p>
          <w:p w14:paraId="57AF4E05" w14:textId="77777777" w:rsidR="00097BD8" w:rsidRPr="005F6F7B" w:rsidRDefault="00097BD8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 w:rsidRPr="005F6F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ROSUAObject</w:t>
            </w:r>
            <w:proofErr w:type="spellEnd"/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F6F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NodeId</w:t>
            </w:r>
            <w:proofErr w:type="spellEnd"/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ns=</w:t>
            </w:r>
            <w:proofErr w:type="gramStart"/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2;i</w:t>
            </w:r>
            <w:proofErr w:type="gramEnd"/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=5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F6F7B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RosTopic</w:t>
            </w:r>
            <w:proofErr w:type="spellEnd"/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Target_2</w:t>
            </w:r>
            <w:r w:rsidRPr="005F6F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5F6F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/&gt;</w:t>
            </w:r>
          </w:p>
          <w:p w14:paraId="7B51048F" w14:textId="77777777" w:rsidR="00097BD8" w:rsidRPr="00C427B4" w:rsidRDefault="00097BD8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position w:val="-10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MappRosTopic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991" w:type="dxa"/>
            <w:vAlign w:val="center"/>
          </w:tcPr>
          <w:p w14:paraId="6E28CD9E" w14:textId="081B893A" w:rsidR="00097BD8" w:rsidRPr="00C427B4" w:rsidRDefault="00097BD8" w:rsidP="008C0226">
            <w:pPr>
              <w:tabs>
                <w:tab w:val="left" w:pos="4111"/>
              </w:tabs>
              <w:spacing w:before="120" w:after="240" w:line="240" w:lineRule="auto"/>
              <w:rPr>
                <w:position w:val="-10"/>
              </w:rPr>
            </w:pPr>
            <w:r w:rsidRPr="00C427B4">
              <w:rPr>
                <w:position w:val="-10"/>
              </w:rPr>
              <w:t>(</w:t>
            </w:r>
            <w:r w:rsidRPr="00C427B4">
              <w:rPr>
                <w:position w:val="-10"/>
              </w:rPr>
              <w:fldChar w:fldCharType="begin"/>
            </w:r>
            <w:r w:rsidRPr="00C427B4">
              <w:rPr>
                <w:position w:val="-10"/>
              </w:rPr>
              <w:instrText xml:space="preserve"> STYLEREF 1 \s </w:instrText>
            </w:r>
            <w:r w:rsidRPr="00C427B4">
              <w:rPr>
                <w:position w:val="-10"/>
              </w:rPr>
              <w:fldChar w:fldCharType="separate"/>
            </w:r>
            <w:r w:rsidR="000261D7">
              <w:rPr>
                <w:noProof/>
                <w:position w:val="-10"/>
              </w:rPr>
              <w:t>3</w:t>
            </w:r>
            <w:r w:rsidRPr="00C427B4">
              <w:rPr>
                <w:position w:val="-10"/>
              </w:rPr>
              <w:fldChar w:fldCharType="end"/>
            </w:r>
            <w:r w:rsidRPr="00C427B4">
              <w:rPr>
                <w:position w:val="-10"/>
              </w:rPr>
              <w:t>.</w:t>
            </w:r>
            <w:r w:rsidRPr="00C427B4">
              <w:rPr>
                <w:position w:val="-10"/>
              </w:rPr>
              <w:fldChar w:fldCharType="begin"/>
            </w:r>
            <w:r w:rsidRPr="00C427B4">
              <w:rPr>
                <w:position w:val="-10"/>
              </w:rPr>
              <w:instrText xml:space="preserve"> SEQ Formel \* ARABIC \s 1 </w:instrText>
            </w:r>
            <w:r w:rsidRPr="00C427B4">
              <w:rPr>
                <w:position w:val="-10"/>
              </w:rPr>
              <w:fldChar w:fldCharType="separate"/>
            </w:r>
            <w:r w:rsidR="000261D7">
              <w:rPr>
                <w:noProof/>
                <w:position w:val="-10"/>
              </w:rPr>
              <w:t>1</w:t>
            </w:r>
            <w:r w:rsidRPr="00C427B4">
              <w:rPr>
                <w:position w:val="-10"/>
              </w:rPr>
              <w:fldChar w:fldCharType="end"/>
            </w:r>
            <w:r w:rsidRPr="00C427B4">
              <w:rPr>
                <w:position w:val="-10"/>
              </w:rPr>
              <w:t>)</w:t>
            </w:r>
          </w:p>
        </w:tc>
      </w:tr>
    </w:tbl>
    <w:p w14:paraId="2C5E2BC8" w14:textId="77777777" w:rsidR="007D7228" w:rsidRDefault="007D7228" w:rsidP="00097BD8">
      <w:pPr>
        <w:rPr>
          <w:lang w:val="en-US"/>
        </w:rPr>
      </w:pPr>
    </w:p>
    <w:p w14:paraId="69BDD154" w14:textId="103069F9" w:rsidR="007D7228" w:rsidRDefault="00992F7D" w:rsidP="00097BD8">
      <w:pPr>
        <w:rPr>
          <w:i/>
          <w:iCs/>
          <w:lang w:val="en-US"/>
        </w:rPr>
      </w:pPr>
      <w:r w:rsidRPr="00992F7D">
        <w:rPr>
          <w:lang w:val="en-US"/>
        </w:rPr>
        <w:t xml:space="preserve">The ROS-Topic </w:t>
      </w:r>
      <w:r w:rsidRPr="00097BD8">
        <w:rPr>
          <w:i/>
          <w:iCs/>
          <w:lang w:val="en-US"/>
        </w:rPr>
        <w:t>Target_1</w:t>
      </w:r>
      <w:r w:rsidR="00097BD8">
        <w:rPr>
          <w:lang w:val="en-US"/>
        </w:rPr>
        <w:t xml:space="preserve"> </w:t>
      </w:r>
      <w:r w:rsidRPr="00992F7D">
        <w:rPr>
          <w:lang w:val="en-US"/>
        </w:rPr>
        <w:t xml:space="preserve">is mapped to the OPC UA node with the id </w:t>
      </w:r>
      <w:r w:rsidRPr="00097BD8">
        <w:rPr>
          <w:i/>
          <w:iCs/>
          <w:lang w:val="en-US"/>
        </w:rPr>
        <w:t>ns=</w:t>
      </w:r>
      <w:proofErr w:type="gramStart"/>
      <w:r w:rsidRPr="00097BD8">
        <w:rPr>
          <w:i/>
          <w:iCs/>
          <w:lang w:val="en-US"/>
        </w:rPr>
        <w:t>2;i</w:t>
      </w:r>
      <w:proofErr w:type="gramEnd"/>
      <w:r w:rsidRPr="00097BD8">
        <w:rPr>
          <w:i/>
          <w:iCs/>
          <w:lang w:val="en-US"/>
        </w:rPr>
        <w:t>=4</w:t>
      </w:r>
    </w:p>
    <w:p w14:paraId="712265BA" w14:textId="0B2D73BD" w:rsidR="00097BD8" w:rsidRPr="00992F7D" w:rsidRDefault="00097BD8" w:rsidP="00097BD8">
      <w:pPr>
        <w:rPr>
          <w:lang w:val="en-US"/>
        </w:rPr>
      </w:pPr>
      <w:r w:rsidRPr="00992F7D">
        <w:rPr>
          <w:lang w:val="en-US"/>
        </w:rPr>
        <w:t xml:space="preserve">The ROS-Topic </w:t>
      </w:r>
      <w:r w:rsidRPr="00097BD8">
        <w:rPr>
          <w:i/>
          <w:iCs/>
          <w:lang w:val="en-US"/>
        </w:rPr>
        <w:t>Target_</w:t>
      </w:r>
      <w:r>
        <w:rPr>
          <w:i/>
          <w:iCs/>
          <w:lang w:val="en-US"/>
        </w:rPr>
        <w:t>2</w:t>
      </w:r>
      <w:r>
        <w:rPr>
          <w:lang w:val="en-US"/>
        </w:rPr>
        <w:t xml:space="preserve"> </w:t>
      </w:r>
      <w:r w:rsidRPr="00992F7D">
        <w:rPr>
          <w:lang w:val="en-US"/>
        </w:rPr>
        <w:t xml:space="preserve">is mapped to the OPC UA node with the id </w:t>
      </w:r>
      <w:r w:rsidRPr="00097BD8">
        <w:rPr>
          <w:i/>
          <w:iCs/>
          <w:lang w:val="en-US"/>
        </w:rPr>
        <w:t>ns=</w:t>
      </w:r>
      <w:proofErr w:type="gramStart"/>
      <w:r w:rsidRPr="00097BD8">
        <w:rPr>
          <w:i/>
          <w:iCs/>
          <w:lang w:val="en-US"/>
        </w:rPr>
        <w:t>2;i</w:t>
      </w:r>
      <w:proofErr w:type="gramEnd"/>
      <w:r w:rsidRPr="00097BD8">
        <w:rPr>
          <w:i/>
          <w:iCs/>
          <w:lang w:val="en-US"/>
        </w:rPr>
        <w:t>=</w:t>
      </w:r>
      <w:r>
        <w:rPr>
          <w:i/>
          <w:iCs/>
          <w:lang w:val="en-US"/>
        </w:rPr>
        <w:t>5</w:t>
      </w:r>
    </w:p>
    <w:p w14:paraId="4068B025" w14:textId="14450E81" w:rsidR="009007C9" w:rsidRPr="00EB0C21" w:rsidRDefault="009007C9" w:rsidP="00992F7D">
      <w:pPr>
        <w:rPr>
          <w:lang w:val="en-US"/>
        </w:rPr>
      </w:pPr>
      <w:r>
        <w:rPr>
          <w:lang w:val="en-US"/>
        </w:rPr>
        <w:t xml:space="preserve">You can </w:t>
      </w:r>
      <w:r w:rsidR="000A432A">
        <w:rPr>
          <w:lang w:val="en-US"/>
        </w:rPr>
        <w:t>expand</w:t>
      </w:r>
      <w:r>
        <w:rPr>
          <w:lang w:val="en-US"/>
        </w:rPr>
        <w:t xml:space="preserve"> this, with adding mor</w:t>
      </w:r>
      <w:r w:rsidR="00EB0C21">
        <w:rPr>
          <w:lang w:val="en-US"/>
        </w:rPr>
        <w:t>e</w:t>
      </w:r>
      <w:r>
        <w:rPr>
          <w:lang w:val="en-US"/>
        </w:rPr>
        <w:t xml:space="preserve"> lines of </w:t>
      </w:r>
      <w:proofErr w:type="spellStart"/>
      <w:r w:rsidR="00EB0C21" w:rsidRPr="00EB0C21">
        <w:rPr>
          <w:i/>
          <w:iCs/>
          <w:lang w:val="en-US"/>
        </w:rPr>
        <w:t>ROSUAObject</w:t>
      </w:r>
      <w:proofErr w:type="spellEnd"/>
      <w:r w:rsidR="00EB0C21">
        <w:rPr>
          <w:i/>
          <w:iCs/>
          <w:lang w:val="en-US"/>
        </w:rPr>
        <w:t xml:space="preserve"> </w:t>
      </w:r>
      <w:r w:rsidR="00EB0C21">
        <w:rPr>
          <w:lang w:val="en-US"/>
        </w:rPr>
        <w:t xml:space="preserve">with mapping from a ROS-Topic to a </w:t>
      </w:r>
      <w:r w:rsidR="00B54423">
        <w:rPr>
          <w:lang w:val="en-US"/>
        </w:rPr>
        <w:t>OPA UA node.</w:t>
      </w:r>
    </w:p>
    <w:p w14:paraId="37C6A416" w14:textId="77777777" w:rsidR="00992F7D" w:rsidRDefault="00992F7D" w:rsidP="00992F7D">
      <w:pPr>
        <w:rPr>
          <w:lang w:val="en-US"/>
        </w:rPr>
      </w:pPr>
      <w:r w:rsidRPr="00992F7D">
        <w:rPr>
          <w:lang w:val="en-US"/>
        </w:rPr>
        <w:t xml:space="preserve">The </w:t>
      </w:r>
      <w:r w:rsidR="0022451C" w:rsidRPr="00992F7D">
        <w:rPr>
          <w:lang w:val="en-US"/>
        </w:rPr>
        <w:t>datatype</w:t>
      </w:r>
      <w:r w:rsidRPr="00992F7D">
        <w:rPr>
          <w:lang w:val="en-US"/>
        </w:rPr>
        <w:t xml:space="preserve"> of the ROS-Topic need</w:t>
      </w:r>
      <w:r w:rsidR="0065362E">
        <w:rPr>
          <w:lang w:val="en-US"/>
        </w:rPr>
        <w:t>s</w:t>
      </w:r>
      <w:r w:rsidRPr="00992F7D">
        <w:rPr>
          <w:lang w:val="en-US"/>
        </w:rPr>
        <w:t xml:space="preserve"> to match the </w:t>
      </w:r>
      <w:r w:rsidR="0022451C" w:rsidRPr="00992F7D">
        <w:rPr>
          <w:lang w:val="en-US"/>
        </w:rPr>
        <w:t>datatype</w:t>
      </w:r>
      <w:r w:rsidRPr="00992F7D">
        <w:rPr>
          <w:lang w:val="en-US"/>
        </w:rPr>
        <w:t xml:space="preserve"> of the OPC UA node.</w:t>
      </w:r>
    </w:p>
    <w:p w14:paraId="14A257BC" w14:textId="233A22BD" w:rsidR="00A1359B" w:rsidRPr="00992F7D" w:rsidRDefault="00240E80" w:rsidP="00A1359B">
      <w:pPr>
        <w:pStyle w:val="berschrift2"/>
        <w:rPr>
          <w:lang w:val="en-US"/>
        </w:rPr>
      </w:pPr>
      <w:bookmarkStart w:id="6" w:name="_Ref157588447"/>
      <w:bookmarkStart w:id="7" w:name="_Toc157589897"/>
      <w:r w:rsidRPr="00992F7D">
        <w:rPr>
          <w:lang w:val="en-US"/>
        </w:rPr>
        <w:t>O</w:t>
      </w:r>
      <w:r w:rsidR="00A1359B" w:rsidRPr="00992F7D">
        <w:rPr>
          <w:lang w:val="en-US"/>
        </w:rPr>
        <w:t>pcua</w:t>
      </w:r>
      <w:r>
        <w:rPr>
          <w:lang w:val="en-US"/>
        </w:rPr>
        <w:t>_model</w:t>
      </w:r>
      <w:r w:rsidR="00A1359B" w:rsidRPr="00992F7D">
        <w:rPr>
          <w:lang w:val="en-US"/>
        </w:rPr>
        <w:t>.xml</w:t>
      </w:r>
      <w:bookmarkEnd w:id="6"/>
      <w:bookmarkEnd w:id="7"/>
    </w:p>
    <w:p w14:paraId="2715F816" w14:textId="4075CC0A" w:rsidR="00E05DEA" w:rsidRDefault="00240E80" w:rsidP="00240E80">
      <w:pPr>
        <w:rPr>
          <w:lang w:val="en-US"/>
        </w:rPr>
      </w:pPr>
      <w:r w:rsidRPr="00240E80">
        <w:rPr>
          <w:lang w:val="en-US"/>
        </w:rPr>
        <w:t>This file contains the structure of the OPC UA server. It can be modified by hand</w:t>
      </w:r>
      <w:r w:rsidR="00EB73EA">
        <w:rPr>
          <w:lang w:val="en-US"/>
        </w:rPr>
        <w:t xml:space="preserve"> (if you know what you are doing)</w:t>
      </w:r>
      <w:r w:rsidRPr="00240E80">
        <w:rPr>
          <w:lang w:val="en-US"/>
        </w:rPr>
        <w:t xml:space="preserve"> or replaced with XML-files which are created with programs like </w:t>
      </w:r>
      <w:proofErr w:type="spellStart"/>
      <w:r w:rsidRPr="00240E80">
        <w:rPr>
          <w:lang w:val="en-US"/>
        </w:rPr>
        <w:t>UAModeler</w:t>
      </w:r>
      <w:proofErr w:type="spellEnd"/>
      <w:r w:rsidRPr="00240E80">
        <w:rPr>
          <w:lang w:val="en-US"/>
        </w:rPr>
        <w:t xml:space="preserve"> or by the script </w:t>
      </w:r>
      <w:r w:rsidRPr="00240E80">
        <w:rPr>
          <w:i/>
          <w:iCs/>
          <w:lang w:val="en-US"/>
        </w:rPr>
        <w:t>create_opc_ua_server_struct.py</w:t>
      </w:r>
      <w:r>
        <w:rPr>
          <w:lang w:val="en-US"/>
        </w:rPr>
        <w:t>.</w:t>
      </w:r>
    </w:p>
    <w:p w14:paraId="451BC8B6" w14:textId="12299B5B" w:rsidR="00EB73EA" w:rsidRDefault="00EB73EA" w:rsidP="00EB73EA">
      <w:pPr>
        <w:pStyle w:val="berschrift2"/>
        <w:rPr>
          <w:lang w:val="en-US"/>
        </w:rPr>
      </w:pPr>
      <w:bookmarkStart w:id="8" w:name="_Ref157588495"/>
      <w:bookmarkStart w:id="9" w:name="_Toc157589898"/>
      <w:r>
        <w:rPr>
          <w:lang w:val="en-US"/>
        </w:rPr>
        <w:t>settings</w:t>
      </w:r>
      <w:r w:rsidRPr="00992F7D">
        <w:rPr>
          <w:lang w:val="en-US"/>
        </w:rPr>
        <w:t>.xml</w:t>
      </w:r>
      <w:bookmarkEnd w:id="8"/>
      <w:bookmarkEnd w:id="9"/>
    </w:p>
    <w:p w14:paraId="1D4DA4B9" w14:textId="1217DE82" w:rsidR="000249BD" w:rsidRPr="000249BD" w:rsidRDefault="000249BD" w:rsidP="000249BD">
      <w:pPr>
        <w:rPr>
          <w:lang w:val="en-US"/>
        </w:rPr>
      </w:pPr>
      <w:r w:rsidRPr="000249BD">
        <w:rPr>
          <w:lang w:val="en-US"/>
        </w:rPr>
        <w:t>This file contains some general settings for the OPC UA Server.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080"/>
        <w:gridCol w:w="991"/>
      </w:tblGrid>
      <w:tr w:rsidR="00635506" w:rsidRPr="00C427B4" w14:paraId="7FF9595C" w14:textId="77777777" w:rsidTr="008C0226">
        <w:tc>
          <w:tcPr>
            <w:tcW w:w="8080" w:type="dxa"/>
            <w:vAlign w:val="center"/>
          </w:tcPr>
          <w:p w14:paraId="31B76EBD" w14:textId="77777777" w:rsidR="00635506" w:rsidRPr="00102146" w:rsidRDefault="00635506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&lt;?</w:t>
            </w:r>
            <w:r w:rsidRPr="001021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xml</w:t>
            </w: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102146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version</w:t>
            </w: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 w:rsidRPr="001021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1.0</w:t>
            </w:r>
            <w:r w:rsidRPr="001021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Pr="00102146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encoding</w:t>
            </w: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 w:rsidRPr="001021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utf-8</w:t>
            </w:r>
            <w:r w:rsidRPr="001021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?&gt;</w:t>
            </w:r>
          </w:p>
          <w:p w14:paraId="65200473" w14:textId="77777777" w:rsidR="00635506" w:rsidRPr="00102146" w:rsidRDefault="00635506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&lt;!--</w:t>
            </w:r>
            <w:proofErr w:type="gramEnd"/>
            <w:r w:rsidRPr="0010214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Don't change anything, if you are not sure, what you are doing!</w:t>
            </w: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--&gt;</w:t>
            </w:r>
          </w:p>
          <w:p w14:paraId="1857AE09" w14:textId="77777777" w:rsidR="00635506" w:rsidRPr="00102146" w:rsidRDefault="00635506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1021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Settings</w:t>
            </w: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6BC4537" w14:textId="77777777" w:rsidR="00635506" w:rsidRPr="00102146" w:rsidRDefault="00635506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proofErr w:type="spellStart"/>
            <w:r w:rsidRPr="001021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SignIn</w:t>
            </w:r>
            <w:proofErr w:type="spellEnd"/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FB846CB" w14:textId="77777777" w:rsidR="00635506" w:rsidRPr="00102146" w:rsidRDefault="00635506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&lt;</w:t>
            </w:r>
            <w:proofErr w:type="spellStart"/>
            <w:r w:rsidRPr="001021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TimeSignInValidInMinutes</w:t>
            </w:r>
            <w:proofErr w:type="spellEnd"/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1021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100</w:t>
            </w: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1021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TimeSignInValidInMinutes</w:t>
            </w:r>
            <w:proofErr w:type="spellEnd"/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&gt;  </w:t>
            </w:r>
          </w:p>
          <w:p w14:paraId="4B809E4E" w14:textId="77777777" w:rsidR="00635506" w:rsidRPr="00102146" w:rsidRDefault="00635506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&lt;</w:t>
            </w:r>
            <w:proofErr w:type="spellStart"/>
            <w:r w:rsidRPr="001021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LenghtUsername</w:t>
            </w:r>
            <w:proofErr w:type="spellEnd"/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10214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4</w:t>
            </w: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10214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LenghtUsername</w:t>
            </w:r>
            <w:proofErr w:type="spellEnd"/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045F7E5" w14:textId="77777777" w:rsidR="00635506" w:rsidRDefault="00635506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214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LenghtPassword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LenghtPassword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43D2B3" w14:textId="77777777" w:rsidR="00635506" w:rsidRPr="00C427B4" w:rsidRDefault="00635506" w:rsidP="008C022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position w:val="-10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SignIn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br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Settings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991" w:type="dxa"/>
            <w:vAlign w:val="center"/>
          </w:tcPr>
          <w:p w14:paraId="3FF6F3F2" w14:textId="52ECBE58" w:rsidR="00635506" w:rsidRPr="00C427B4" w:rsidRDefault="00635506" w:rsidP="008C0226">
            <w:pPr>
              <w:tabs>
                <w:tab w:val="left" w:pos="4111"/>
              </w:tabs>
              <w:spacing w:before="120" w:after="240" w:line="240" w:lineRule="auto"/>
              <w:rPr>
                <w:position w:val="-10"/>
              </w:rPr>
            </w:pPr>
            <w:r w:rsidRPr="00C427B4">
              <w:rPr>
                <w:position w:val="-10"/>
              </w:rPr>
              <w:t>(</w:t>
            </w:r>
            <w:r w:rsidRPr="00C427B4">
              <w:rPr>
                <w:position w:val="-10"/>
              </w:rPr>
              <w:fldChar w:fldCharType="begin"/>
            </w:r>
            <w:r w:rsidRPr="00C427B4">
              <w:rPr>
                <w:position w:val="-10"/>
              </w:rPr>
              <w:instrText xml:space="preserve"> STYLEREF 1 \s </w:instrText>
            </w:r>
            <w:r w:rsidRPr="00C427B4">
              <w:rPr>
                <w:position w:val="-10"/>
              </w:rPr>
              <w:fldChar w:fldCharType="separate"/>
            </w:r>
            <w:r w:rsidR="000261D7">
              <w:rPr>
                <w:noProof/>
                <w:position w:val="-10"/>
              </w:rPr>
              <w:t>3</w:t>
            </w:r>
            <w:r w:rsidRPr="00C427B4">
              <w:rPr>
                <w:position w:val="-10"/>
              </w:rPr>
              <w:fldChar w:fldCharType="end"/>
            </w:r>
            <w:r w:rsidRPr="00C427B4">
              <w:rPr>
                <w:position w:val="-10"/>
              </w:rPr>
              <w:t>.</w:t>
            </w:r>
            <w:r w:rsidRPr="00C427B4">
              <w:rPr>
                <w:position w:val="-10"/>
              </w:rPr>
              <w:fldChar w:fldCharType="begin"/>
            </w:r>
            <w:r w:rsidRPr="00C427B4">
              <w:rPr>
                <w:position w:val="-10"/>
              </w:rPr>
              <w:instrText xml:space="preserve"> SEQ Formel \* ARABIC \s 1 </w:instrText>
            </w:r>
            <w:r w:rsidRPr="00C427B4">
              <w:rPr>
                <w:position w:val="-10"/>
              </w:rPr>
              <w:fldChar w:fldCharType="separate"/>
            </w:r>
            <w:r w:rsidR="000261D7">
              <w:rPr>
                <w:noProof/>
                <w:position w:val="-10"/>
              </w:rPr>
              <w:t>2</w:t>
            </w:r>
            <w:r w:rsidRPr="00C427B4">
              <w:rPr>
                <w:position w:val="-10"/>
              </w:rPr>
              <w:fldChar w:fldCharType="end"/>
            </w:r>
            <w:r w:rsidRPr="00C427B4">
              <w:rPr>
                <w:position w:val="-10"/>
              </w:rPr>
              <w:t>)</w:t>
            </w:r>
          </w:p>
        </w:tc>
      </w:tr>
    </w:tbl>
    <w:p w14:paraId="46B51404" w14:textId="77777777" w:rsidR="000249BD" w:rsidRPr="000249BD" w:rsidRDefault="000249BD" w:rsidP="000249BD">
      <w:pPr>
        <w:rPr>
          <w:lang w:val="en-US"/>
        </w:rPr>
      </w:pPr>
    </w:p>
    <w:p w14:paraId="2BCDA9E2" w14:textId="4A355EF5" w:rsidR="000249BD" w:rsidRPr="000249BD" w:rsidRDefault="000249BD" w:rsidP="000249BD">
      <w:pPr>
        <w:rPr>
          <w:lang w:val="en-US"/>
        </w:rPr>
      </w:pPr>
      <w:r w:rsidRPr="000249BD">
        <w:rPr>
          <w:lang w:val="en-US"/>
        </w:rPr>
        <w:t xml:space="preserve">1. </w:t>
      </w:r>
      <w:proofErr w:type="spellStart"/>
      <w:r w:rsidRPr="000249BD">
        <w:rPr>
          <w:lang w:val="en-US"/>
        </w:rPr>
        <w:t>TimeSignInValidInMinutes</w:t>
      </w:r>
      <w:proofErr w:type="spellEnd"/>
      <w:r w:rsidRPr="000249BD">
        <w:rPr>
          <w:lang w:val="en-US"/>
        </w:rPr>
        <w:t xml:space="preserve">: Duration how long the username and password </w:t>
      </w:r>
      <w:r w:rsidR="00635506" w:rsidRPr="000249BD">
        <w:rPr>
          <w:lang w:val="en-US"/>
        </w:rPr>
        <w:t>are</w:t>
      </w:r>
      <w:r w:rsidRPr="000249BD">
        <w:rPr>
          <w:lang w:val="en-US"/>
        </w:rPr>
        <w:t xml:space="preserve"> valid since the creation. Needs to be between 1 and 360</w:t>
      </w:r>
      <w:r w:rsidR="00635506">
        <w:rPr>
          <w:lang w:val="en-US"/>
        </w:rPr>
        <w:t>.</w:t>
      </w:r>
    </w:p>
    <w:p w14:paraId="0BFB0112" w14:textId="77777777" w:rsidR="000249BD" w:rsidRPr="000249BD" w:rsidRDefault="000249BD" w:rsidP="000249BD">
      <w:pPr>
        <w:rPr>
          <w:lang w:val="en-US"/>
        </w:rPr>
      </w:pPr>
      <w:r w:rsidRPr="000249BD">
        <w:rPr>
          <w:lang w:val="en-US"/>
        </w:rPr>
        <w:t xml:space="preserve">2. </w:t>
      </w:r>
      <w:proofErr w:type="spellStart"/>
      <w:r w:rsidRPr="000249BD">
        <w:rPr>
          <w:lang w:val="en-US"/>
        </w:rPr>
        <w:t>LengthUsername</w:t>
      </w:r>
      <w:proofErr w:type="spellEnd"/>
      <w:r w:rsidRPr="000249BD">
        <w:rPr>
          <w:lang w:val="en-US"/>
        </w:rPr>
        <w:t xml:space="preserve">: Length of the randomly created username. </w:t>
      </w:r>
    </w:p>
    <w:p w14:paraId="3764CB55" w14:textId="77777777" w:rsidR="000249BD" w:rsidRPr="000249BD" w:rsidRDefault="000249BD" w:rsidP="000249BD">
      <w:pPr>
        <w:rPr>
          <w:lang w:val="en-US"/>
        </w:rPr>
      </w:pPr>
      <w:r w:rsidRPr="000249BD">
        <w:rPr>
          <w:lang w:val="en-US"/>
        </w:rPr>
        <w:t xml:space="preserve">3. </w:t>
      </w:r>
      <w:proofErr w:type="spellStart"/>
      <w:r w:rsidRPr="000249BD">
        <w:rPr>
          <w:lang w:val="en-US"/>
        </w:rPr>
        <w:t>LengthUsername</w:t>
      </w:r>
      <w:proofErr w:type="spellEnd"/>
      <w:r w:rsidRPr="000249BD">
        <w:rPr>
          <w:lang w:val="en-US"/>
        </w:rPr>
        <w:t>: Length of the randomly created password.</w:t>
      </w:r>
    </w:p>
    <w:p w14:paraId="462CBD24" w14:textId="2D65BA22" w:rsidR="000249BD" w:rsidRPr="000249BD" w:rsidRDefault="000249BD" w:rsidP="000249BD">
      <w:pPr>
        <w:rPr>
          <w:lang w:val="en-US"/>
        </w:rPr>
      </w:pPr>
      <w:r w:rsidRPr="000249BD">
        <w:rPr>
          <w:lang w:val="en-US"/>
        </w:rPr>
        <w:t xml:space="preserve">The combined </w:t>
      </w:r>
      <w:r w:rsidR="00635506" w:rsidRPr="000249BD">
        <w:rPr>
          <w:lang w:val="en-US"/>
        </w:rPr>
        <w:t>length</w:t>
      </w:r>
      <w:r w:rsidRPr="000249BD">
        <w:rPr>
          <w:lang w:val="en-US"/>
        </w:rPr>
        <w:t xml:space="preserve"> of username and password needs to be at least 6.</w:t>
      </w:r>
    </w:p>
    <w:p w14:paraId="11EA3766" w14:textId="26E4FF50" w:rsidR="00EB73EA" w:rsidRDefault="00E429E4" w:rsidP="00240E80">
      <w:pPr>
        <w:rPr>
          <w:lang w:val="en-US"/>
        </w:rPr>
      </w:pPr>
      <w:r>
        <w:rPr>
          <w:lang w:val="en-US"/>
        </w:rPr>
        <w:t xml:space="preserve">In the parsing procedure of the interface, the settings are checked for validation. </w:t>
      </w:r>
      <w:r w:rsidR="00827313">
        <w:rPr>
          <w:lang w:val="en-US"/>
        </w:rPr>
        <w:t xml:space="preserve">If </w:t>
      </w:r>
      <w:proofErr w:type="spellStart"/>
      <w:proofErr w:type="gramStart"/>
      <w:r w:rsidR="00FA5837">
        <w:rPr>
          <w:lang w:val="en-US"/>
        </w:rPr>
        <w:t>a</w:t>
      </w:r>
      <w:proofErr w:type="spellEnd"/>
      <w:proofErr w:type="gramEnd"/>
      <w:r w:rsidR="00FA5837">
        <w:rPr>
          <w:lang w:val="en-US"/>
        </w:rPr>
        <w:t xml:space="preserve"> invalid number is configured, the </w:t>
      </w:r>
      <w:r w:rsidR="00407CA9">
        <w:rPr>
          <w:lang w:val="en-US"/>
        </w:rPr>
        <w:t xml:space="preserve">interface will set it to a valid number. Example: If the </w:t>
      </w:r>
      <w:proofErr w:type="spellStart"/>
      <w:r w:rsidR="00407CA9" w:rsidRPr="00407CA9">
        <w:rPr>
          <w:i/>
          <w:iCs/>
          <w:lang w:val="en-US"/>
        </w:rPr>
        <w:t>TimeSignInValidInMinutes</w:t>
      </w:r>
      <w:proofErr w:type="spellEnd"/>
      <w:r w:rsidR="00407CA9">
        <w:rPr>
          <w:lang w:val="en-US"/>
        </w:rPr>
        <w:t xml:space="preserve"> is set to 5000</w:t>
      </w:r>
      <w:r w:rsidR="00B640B7">
        <w:rPr>
          <w:lang w:val="en-US"/>
        </w:rPr>
        <w:t xml:space="preserve">, the </w:t>
      </w:r>
      <w:r w:rsidR="006D0A97">
        <w:rPr>
          <w:lang w:val="en-US"/>
        </w:rPr>
        <w:t>parsing procedure</w:t>
      </w:r>
      <w:r w:rsidR="00B640B7">
        <w:rPr>
          <w:lang w:val="en-US"/>
        </w:rPr>
        <w:t xml:space="preserve"> of the settings.xml will set the value in the interface to 360.</w:t>
      </w:r>
    </w:p>
    <w:p w14:paraId="4DB1D5EA" w14:textId="19A504FD" w:rsidR="00F467A9" w:rsidRDefault="00F467A9" w:rsidP="00F467A9">
      <w:pPr>
        <w:pStyle w:val="berschrift2"/>
        <w:rPr>
          <w:lang w:val="en-US"/>
        </w:rPr>
      </w:pPr>
      <w:bookmarkStart w:id="10" w:name="_Ref157588510"/>
      <w:bookmarkStart w:id="11" w:name="_Toc157589899"/>
      <w:r>
        <w:rPr>
          <w:lang w:val="en-US"/>
        </w:rPr>
        <w:lastRenderedPageBreak/>
        <w:t>create_opc_ua_server_struct.py</w:t>
      </w:r>
      <w:bookmarkEnd w:id="10"/>
      <w:bookmarkEnd w:id="11"/>
    </w:p>
    <w:p w14:paraId="5A7F12D0" w14:textId="758EE5A6" w:rsidR="00F467A9" w:rsidRDefault="0078085E" w:rsidP="00F467A9">
      <w:pPr>
        <w:rPr>
          <w:lang w:val="en-US"/>
        </w:rPr>
      </w:pPr>
      <w:r w:rsidRPr="0078085E">
        <w:rPr>
          <w:lang w:val="en-US"/>
        </w:rPr>
        <w:t>This script models an OPC UA server an</w:t>
      </w:r>
      <w:r>
        <w:rPr>
          <w:lang w:val="en-US"/>
        </w:rPr>
        <w:t>d</w:t>
      </w:r>
      <w:r w:rsidRPr="0078085E">
        <w:rPr>
          <w:lang w:val="en-US"/>
        </w:rPr>
        <w:t xml:space="preserve"> exports the structure to a</w:t>
      </w:r>
      <w:r>
        <w:rPr>
          <w:lang w:val="en-US"/>
        </w:rPr>
        <w:t>n</w:t>
      </w:r>
      <w:r w:rsidRPr="0078085E">
        <w:rPr>
          <w:lang w:val="en-US"/>
        </w:rPr>
        <w:t xml:space="preserve"> XML-file. This XML-file can then be used instead of the </w:t>
      </w:r>
      <w:r w:rsidRPr="0078085E">
        <w:rPr>
          <w:i/>
          <w:iCs/>
          <w:lang w:val="en-US"/>
        </w:rPr>
        <w:t>opcua_model.xml</w:t>
      </w:r>
      <w:r w:rsidRPr="0078085E">
        <w:rPr>
          <w:lang w:val="en-US"/>
        </w:rPr>
        <w:t xml:space="preserve"> file in the config folder.</w:t>
      </w:r>
      <w:r w:rsidR="00157EE2">
        <w:rPr>
          <w:lang w:val="en-US"/>
        </w:rPr>
        <w:t xml:space="preserve"> </w:t>
      </w:r>
      <w:r w:rsidR="00EA74C0">
        <w:rPr>
          <w:lang w:val="en-US"/>
        </w:rPr>
        <w:t>It can be helpful to copy this script somewhere else to modify it.</w:t>
      </w:r>
    </w:p>
    <w:p w14:paraId="5823D41A" w14:textId="0500E3DF" w:rsidR="00E81F85" w:rsidRDefault="00E81F85" w:rsidP="00F467A9">
      <w:pPr>
        <w:rPr>
          <w:lang w:val="en-US"/>
        </w:rPr>
      </w:pPr>
      <w:r>
        <w:rPr>
          <w:lang w:val="en-US"/>
        </w:rPr>
        <w:t>If you want to</w:t>
      </w:r>
      <w:r w:rsidR="00E246E7">
        <w:rPr>
          <w:lang w:val="en-US"/>
        </w:rPr>
        <w:t xml:space="preserve"> do</w:t>
      </w:r>
      <w:r>
        <w:rPr>
          <w:lang w:val="en-US"/>
        </w:rPr>
        <w:t xml:space="preserve"> some changes, it is helpful to have some basic knowledge of OPC UA.</w:t>
      </w:r>
    </w:p>
    <w:p w14:paraId="7864BA93" w14:textId="29CC7463" w:rsidR="0010223D" w:rsidRDefault="00240DF6" w:rsidP="00F467A9">
      <w:pPr>
        <w:rPr>
          <w:i/>
          <w:iCs/>
          <w:lang w:val="en-US"/>
        </w:rPr>
      </w:pPr>
      <w:r w:rsidRPr="00240DF6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used library </w:t>
      </w:r>
      <w:proofErr w:type="spellStart"/>
      <w:r w:rsidR="0005516A">
        <w:rPr>
          <w:lang w:val="en-US"/>
        </w:rPr>
        <w:t>opcua-asyncio</w:t>
      </w:r>
      <w:proofErr w:type="spellEnd"/>
      <w:r w:rsidR="0005516A">
        <w:rPr>
          <w:lang w:val="en-US"/>
        </w:rPr>
        <w:t xml:space="preserve"> 1.0.4 has a bug with the numbering of the namespace. Because of that, it is recommended to use the modified </w:t>
      </w:r>
      <w:proofErr w:type="spellStart"/>
      <w:r w:rsidR="0005516A">
        <w:rPr>
          <w:lang w:val="en-US"/>
        </w:rPr>
        <w:t>opcua-asyncio</w:t>
      </w:r>
      <w:proofErr w:type="spellEnd"/>
      <w:r w:rsidR="0005516A">
        <w:rPr>
          <w:lang w:val="en-US"/>
        </w:rPr>
        <w:t xml:space="preserve"> library. The modified library is found in </w:t>
      </w:r>
      <w:proofErr w:type="spellStart"/>
      <w:r w:rsidR="002256F1" w:rsidRPr="002256F1">
        <w:rPr>
          <w:i/>
          <w:iCs/>
          <w:lang w:val="en-US"/>
        </w:rPr>
        <w:t>src</w:t>
      </w:r>
      <w:proofErr w:type="spellEnd"/>
      <w:r w:rsidR="002256F1" w:rsidRPr="002256F1">
        <w:rPr>
          <w:i/>
          <w:iCs/>
          <w:lang w:val="en-US"/>
        </w:rPr>
        <w:t>/</w:t>
      </w:r>
      <w:proofErr w:type="spellStart"/>
      <w:r w:rsidR="002256F1" w:rsidRPr="002256F1">
        <w:rPr>
          <w:i/>
          <w:iCs/>
          <w:lang w:val="en-US"/>
        </w:rPr>
        <w:t>car_interface_opc_ua</w:t>
      </w:r>
      <w:proofErr w:type="spellEnd"/>
      <w:r w:rsidR="002256F1" w:rsidRPr="002256F1">
        <w:rPr>
          <w:i/>
          <w:iCs/>
          <w:lang w:val="en-US"/>
        </w:rPr>
        <w:t>/scripts/</w:t>
      </w:r>
      <w:proofErr w:type="spellStart"/>
      <w:proofErr w:type="gramStart"/>
      <w:r w:rsidR="002256F1" w:rsidRPr="002256F1">
        <w:rPr>
          <w:i/>
          <w:iCs/>
          <w:lang w:val="en-US"/>
        </w:rPr>
        <w:t>asyncua</w:t>
      </w:r>
      <w:proofErr w:type="spellEnd"/>
      <w:proofErr w:type="gramEnd"/>
    </w:p>
    <w:p w14:paraId="038B320F" w14:textId="77777777" w:rsidR="00D06852" w:rsidRPr="00757B7A" w:rsidRDefault="00D06852" w:rsidP="00F467A9">
      <w:pPr>
        <w:rPr>
          <w:lang w:val="en-US"/>
        </w:rPr>
      </w:pPr>
    </w:p>
    <w:p w14:paraId="68A03AEE" w14:textId="013107A8" w:rsidR="00FC2F5C" w:rsidRDefault="00FC2F5C" w:rsidP="00F467A9">
      <w:pPr>
        <w:rPr>
          <w:lang w:val="en-US"/>
        </w:rPr>
      </w:pPr>
      <w:r>
        <w:rPr>
          <w:lang w:val="en-US"/>
        </w:rPr>
        <w:t>Mainly two functions are used:</w:t>
      </w:r>
    </w:p>
    <w:p w14:paraId="4AD32510" w14:textId="77777777" w:rsidR="00F939AE" w:rsidRPr="00785C01" w:rsidRDefault="00996CA8" w:rsidP="00F467A9">
      <w:pPr>
        <w:rPr>
          <w:b/>
          <w:bCs/>
          <w:lang w:val="en-US"/>
        </w:rPr>
      </w:pPr>
      <w:r w:rsidRPr="00785C01">
        <w:rPr>
          <w:b/>
          <w:bCs/>
          <w:lang w:val="en-US"/>
        </w:rPr>
        <w:t>Function to add an object:</w:t>
      </w:r>
    </w:p>
    <w:p w14:paraId="1AEB4CB0" w14:textId="719DB91B" w:rsidR="00FC2F5C" w:rsidRDefault="00996CA8" w:rsidP="00F467A9">
      <w:pPr>
        <w:rPr>
          <w:lang w:val="en-US"/>
        </w:rPr>
      </w:pPr>
      <w:proofErr w:type="spellStart"/>
      <w:proofErr w:type="gramStart"/>
      <w:r w:rsidRPr="00996CA8">
        <w:rPr>
          <w:lang w:val="en-US"/>
        </w:rPr>
        <w:t>AddObject</w:t>
      </w:r>
      <w:proofErr w:type="spellEnd"/>
      <w:r w:rsidRPr="00996CA8">
        <w:rPr>
          <w:lang w:val="en-US"/>
        </w:rPr>
        <w:t>(</w:t>
      </w:r>
      <w:proofErr w:type="gramEnd"/>
      <w:r w:rsidRPr="00996CA8">
        <w:rPr>
          <w:lang w:val="en-US"/>
        </w:rPr>
        <w:t xml:space="preserve">Namespace, </w:t>
      </w:r>
      <w:proofErr w:type="spellStart"/>
      <w:r w:rsidRPr="00996CA8">
        <w:rPr>
          <w:lang w:val="en-US"/>
        </w:rPr>
        <w:t>ParentObject</w:t>
      </w:r>
      <w:proofErr w:type="spellEnd"/>
      <w:r w:rsidRPr="00996CA8">
        <w:rPr>
          <w:lang w:val="en-US"/>
        </w:rPr>
        <w:t xml:space="preserve">, </w:t>
      </w:r>
      <w:proofErr w:type="spellStart"/>
      <w:r w:rsidRPr="00996CA8">
        <w:rPr>
          <w:lang w:val="en-US"/>
        </w:rPr>
        <w:t>Objectname</w:t>
      </w:r>
      <w:proofErr w:type="spellEnd"/>
      <w:r w:rsidRPr="00996CA8">
        <w:rPr>
          <w:lang w:val="en-US"/>
        </w:rPr>
        <w:t xml:space="preserve">, </w:t>
      </w:r>
      <w:proofErr w:type="spellStart"/>
      <w:r w:rsidRPr="00996CA8">
        <w:rPr>
          <w:lang w:val="en-US"/>
        </w:rPr>
        <w:t>AllNodesList</w:t>
      </w:r>
      <w:proofErr w:type="spellEnd"/>
      <w:r w:rsidRPr="00996CA8">
        <w:rPr>
          <w:lang w:val="en-US"/>
        </w:rPr>
        <w:t>)</w:t>
      </w:r>
      <w:r>
        <w:rPr>
          <w:lang w:val="en-US"/>
        </w:rPr>
        <w:t>:</w:t>
      </w:r>
    </w:p>
    <w:p w14:paraId="0FF1B176" w14:textId="0B07AEF2" w:rsidR="00996CA8" w:rsidRDefault="00996CA8" w:rsidP="00996CA8">
      <w:pPr>
        <w:pStyle w:val="Listenabsatz"/>
        <w:numPr>
          <w:ilvl w:val="0"/>
          <w:numId w:val="42"/>
        </w:numPr>
        <w:rPr>
          <w:lang w:val="en-US"/>
        </w:rPr>
      </w:pPr>
      <w:r>
        <w:rPr>
          <w:lang w:val="en-US"/>
        </w:rPr>
        <w:t>Namespace: namespace of the object</w:t>
      </w:r>
    </w:p>
    <w:p w14:paraId="395433C0" w14:textId="37DDF927" w:rsidR="00996CA8" w:rsidRDefault="00996CA8" w:rsidP="00996CA8">
      <w:pPr>
        <w:pStyle w:val="Listenabsatz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Parent</w:t>
      </w:r>
      <w:r w:rsidR="00482ACA">
        <w:rPr>
          <w:lang w:val="en-US"/>
        </w:rPr>
        <w:t>Object</w:t>
      </w:r>
      <w:proofErr w:type="spellEnd"/>
      <w:r w:rsidR="00482ACA">
        <w:rPr>
          <w:lang w:val="en-US"/>
        </w:rPr>
        <w:t>: The Parent object</w:t>
      </w:r>
      <w:r w:rsidR="00C4028B">
        <w:rPr>
          <w:lang w:val="en-US"/>
        </w:rPr>
        <w:t xml:space="preserve"> for the new object</w:t>
      </w:r>
    </w:p>
    <w:p w14:paraId="6FA515B0" w14:textId="07CE6811" w:rsidR="00C4028B" w:rsidRDefault="00C4028B" w:rsidP="00996CA8">
      <w:pPr>
        <w:pStyle w:val="Listenabsatz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Objectname</w:t>
      </w:r>
      <w:proofErr w:type="spellEnd"/>
      <w:r>
        <w:rPr>
          <w:lang w:val="en-US"/>
        </w:rPr>
        <w:t>: Name of the new object</w:t>
      </w:r>
    </w:p>
    <w:p w14:paraId="28EBF3D5" w14:textId="137CECED" w:rsidR="00C4028B" w:rsidRDefault="00C4028B" w:rsidP="00996CA8">
      <w:pPr>
        <w:pStyle w:val="Listenabsatz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AllNodesList</w:t>
      </w:r>
      <w:proofErr w:type="spellEnd"/>
      <w:r>
        <w:rPr>
          <w:lang w:val="en-US"/>
        </w:rPr>
        <w:t xml:space="preserve">: List with alle created </w:t>
      </w:r>
      <w:r w:rsidR="00F939AE">
        <w:rPr>
          <w:lang w:val="en-US"/>
        </w:rPr>
        <w:t>nodes. Later used to create the XML-</w:t>
      </w:r>
      <w:proofErr w:type="gramStart"/>
      <w:r w:rsidR="00F939AE">
        <w:rPr>
          <w:lang w:val="en-US"/>
        </w:rPr>
        <w:t>file</w:t>
      </w:r>
      <w:proofErr w:type="gramEnd"/>
    </w:p>
    <w:p w14:paraId="63E30DD6" w14:textId="77777777" w:rsidR="00785C01" w:rsidRPr="00785C01" w:rsidRDefault="00785C01" w:rsidP="00785C01">
      <w:pPr>
        <w:pStyle w:val="Listenabsatz"/>
        <w:rPr>
          <w:lang w:val="en-US"/>
        </w:rPr>
      </w:pPr>
    </w:p>
    <w:p w14:paraId="1896C840" w14:textId="76237FBC" w:rsidR="00785C01" w:rsidRPr="00785C01" w:rsidRDefault="00785C01" w:rsidP="00785C01">
      <w:pPr>
        <w:rPr>
          <w:b/>
          <w:bCs/>
          <w:lang w:val="en-US"/>
        </w:rPr>
      </w:pPr>
      <w:r w:rsidRPr="00785C01">
        <w:rPr>
          <w:b/>
          <w:bCs/>
          <w:lang w:val="en-US"/>
        </w:rPr>
        <w:t xml:space="preserve">Function to add a </w:t>
      </w:r>
      <w:r>
        <w:rPr>
          <w:b/>
          <w:bCs/>
          <w:lang w:val="en-US"/>
        </w:rPr>
        <w:t>variable</w:t>
      </w:r>
      <w:r w:rsidRPr="00785C01">
        <w:rPr>
          <w:b/>
          <w:bCs/>
          <w:lang w:val="en-US"/>
        </w:rPr>
        <w:t>:</w:t>
      </w:r>
    </w:p>
    <w:p w14:paraId="572A22DB" w14:textId="436387E1" w:rsidR="00785C01" w:rsidRDefault="00E81F85" w:rsidP="00E81F85">
      <w:pPr>
        <w:rPr>
          <w:lang w:val="en-US"/>
        </w:rPr>
      </w:pPr>
      <w:proofErr w:type="spellStart"/>
      <w:proofErr w:type="gramStart"/>
      <w:r w:rsidRPr="00E81F85">
        <w:rPr>
          <w:lang w:val="en-US"/>
        </w:rPr>
        <w:t>AddVariable</w:t>
      </w:r>
      <w:proofErr w:type="spellEnd"/>
      <w:r w:rsidRPr="00E81F85">
        <w:rPr>
          <w:lang w:val="en-US"/>
        </w:rPr>
        <w:t>(</w:t>
      </w:r>
      <w:proofErr w:type="gramEnd"/>
      <w:r w:rsidRPr="00E81F85">
        <w:rPr>
          <w:lang w:val="en-US"/>
        </w:rPr>
        <w:t xml:space="preserve">Namespace, </w:t>
      </w:r>
      <w:proofErr w:type="spellStart"/>
      <w:r w:rsidRPr="00E81F85">
        <w:rPr>
          <w:lang w:val="en-US"/>
        </w:rPr>
        <w:t>ParentObject</w:t>
      </w:r>
      <w:proofErr w:type="spellEnd"/>
      <w:r w:rsidRPr="00E81F85">
        <w:rPr>
          <w:lang w:val="en-US"/>
        </w:rPr>
        <w:t xml:space="preserve">, </w:t>
      </w:r>
      <w:proofErr w:type="spellStart"/>
      <w:r w:rsidRPr="00E81F85">
        <w:rPr>
          <w:lang w:val="en-US"/>
        </w:rPr>
        <w:t>Variablename</w:t>
      </w:r>
      <w:proofErr w:type="spellEnd"/>
      <w:r w:rsidRPr="00E81F85">
        <w:rPr>
          <w:lang w:val="en-US"/>
        </w:rPr>
        <w:t xml:space="preserve">, </w:t>
      </w:r>
      <w:proofErr w:type="spellStart"/>
      <w:r w:rsidRPr="00E81F85">
        <w:rPr>
          <w:lang w:val="en-US"/>
        </w:rPr>
        <w:t>InitValue</w:t>
      </w:r>
      <w:proofErr w:type="spellEnd"/>
      <w:r w:rsidRPr="00E81F85">
        <w:rPr>
          <w:lang w:val="en-US"/>
        </w:rPr>
        <w:t xml:space="preserve">, </w:t>
      </w:r>
      <w:proofErr w:type="spellStart"/>
      <w:r w:rsidRPr="00E81F85">
        <w:rPr>
          <w:lang w:val="en-US"/>
        </w:rPr>
        <w:t>DataType</w:t>
      </w:r>
      <w:proofErr w:type="spellEnd"/>
      <w:r w:rsidRPr="00E81F85">
        <w:rPr>
          <w:lang w:val="en-US"/>
        </w:rPr>
        <w:t xml:space="preserve">, </w:t>
      </w:r>
      <w:proofErr w:type="spellStart"/>
      <w:r w:rsidRPr="00E81F85">
        <w:rPr>
          <w:lang w:val="en-US"/>
        </w:rPr>
        <w:t>AllNodesList</w:t>
      </w:r>
      <w:proofErr w:type="spellEnd"/>
      <w:r w:rsidRPr="00E81F85">
        <w:rPr>
          <w:lang w:val="en-US"/>
        </w:rPr>
        <w:t>):</w:t>
      </w:r>
    </w:p>
    <w:p w14:paraId="0ADC9BE4" w14:textId="5052F9DD" w:rsidR="0010223D" w:rsidRDefault="0010223D" w:rsidP="0010223D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>Namespace: namespace of the variable</w:t>
      </w:r>
    </w:p>
    <w:p w14:paraId="4C551EC4" w14:textId="28A504E3" w:rsidR="0010223D" w:rsidRDefault="0010223D" w:rsidP="0010223D">
      <w:pPr>
        <w:pStyle w:val="Listenabsatz"/>
        <w:numPr>
          <w:ilvl w:val="0"/>
          <w:numId w:val="43"/>
        </w:numPr>
        <w:rPr>
          <w:lang w:val="en-US"/>
        </w:rPr>
      </w:pPr>
      <w:proofErr w:type="spellStart"/>
      <w:r>
        <w:rPr>
          <w:lang w:val="en-US"/>
        </w:rPr>
        <w:t>ParentObject</w:t>
      </w:r>
      <w:proofErr w:type="spellEnd"/>
      <w:r>
        <w:rPr>
          <w:lang w:val="en-US"/>
        </w:rPr>
        <w:t>: The Parent object for the new variable</w:t>
      </w:r>
    </w:p>
    <w:p w14:paraId="788A3418" w14:textId="3143F093" w:rsidR="0010223D" w:rsidRDefault="0010223D" w:rsidP="0010223D">
      <w:pPr>
        <w:pStyle w:val="Listenabsatz"/>
        <w:numPr>
          <w:ilvl w:val="0"/>
          <w:numId w:val="43"/>
        </w:numPr>
        <w:rPr>
          <w:lang w:val="en-US"/>
        </w:rPr>
      </w:pPr>
      <w:proofErr w:type="spellStart"/>
      <w:r w:rsidRPr="00E81F85">
        <w:rPr>
          <w:lang w:val="en-US"/>
        </w:rPr>
        <w:t>Variablename</w:t>
      </w:r>
      <w:proofErr w:type="spellEnd"/>
      <w:r>
        <w:rPr>
          <w:lang w:val="en-US"/>
        </w:rPr>
        <w:t>: Name of the new variable</w:t>
      </w:r>
    </w:p>
    <w:p w14:paraId="458F5D51" w14:textId="2BDFE20D" w:rsidR="0010223D" w:rsidRDefault="0010223D" w:rsidP="0010223D">
      <w:pPr>
        <w:pStyle w:val="Listenabsatz"/>
        <w:numPr>
          <w:ilvl w:val="0"/>
          <w:numId w:val="43"/>
        </w:numPr>
        <w:rPr>
          <w:lang w:val="en-US"/>
        </w:rPr>
      </w:pPr>
      <w:proofErr w:type="spellStart"/>
      <w:r>
        <w:rPr>
          <w:lang w:val="en-US"/>
        </w:rPr>
        <w:t>InitValue</w:t>
      </w:r>
      <w:proofErr w:type="spellEnd"/>
      <w:r>
        <w:rPr>
          <w:lang w:val="en-US"/>
        </w:rPr>
        <w:t>: Value for the ini</w:t>
      </w:r>
      <w:r w:rsidR="0033085D">
        <w:rPr>
          <w:lang w:val="en-US"/>
        </w:rPr>
        <w:t xml:space="preserve">tialization of the variable. Only </w:t>
      </w:r>
      <w:proofErr w:type="spellStart"/>
      <w:r w:rsidR="0033085D">
        <w:rPr>
          <w:lang w:val="en-US"/>
        </w:rPr>
        <w:t>InitValue</w:t>
      </w:r>
      <w:proofErr w:type="spellEnd"/>
      <w:r w:rsidR="0033085D">
        <w:rPr>
          <w:lang w:val="en-US"/>
        </w:rPr>
        <w:t xml:space="preserve"> or </w:t>
      </w:r>
      <w:proofErr w:type="spellStart"/>
      <w:r w:rsidR="0033085D">
        <w:rPr>
          <w:lang w:val="en-US"/>
        </w:rPr>
        <w:t>DataType</w:t>
      </w:r>
      <w:proofErr w:type="spellEnd"/>
      <w:r w:rsidR="0033085D">
        <w:rPr>
          <w:lang w:val="en-US"/>
        </w:rPr>
        <w:t xml:space="preserve"> needs to be defined.</w:t>
      </w:r>
    </w:p>
    <w:p w14:paraId="629B05CC" w14:textId="15970260" w:rsidR="0033085D" w:rsidRDefault="0033085D" w:rsidP="0010223D">
      <w:pPr>
        <w:pStyle w:val="Listenabsatz"/>
        <w:numPr>
          <w:ilvl w:val="0"/>
          <w:numId w:val="43"/>
        </w:numPr>
        <w:rPr>
          <w:lang w:val="en-US"/>
        </w:r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>: Datatype of the variable.</w:t>
      </w:r>
      <w:r w:rsidRPr="0033085D">
        <w:rPr>
          <w:lang w:val="en-US"/>
        </w:rPr>
        <w:t xml:space="preserve"> </w:t>
      </w:r>
      <w:r>
        <w:rPr>
          <w:lang w:val="en-US"/>
        </w:rPr>
        <w:t xml:space="preserve">Only </w:t>
      </w:r>
      <w:proofErr w:type="spellStart"/>
      <w:r>
        <w:rPr>
          <w:lang w:val="en-US"/>
        </w:rPr>
        <w:t>InitValue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needs to be defined.</w:t>
      </w:r>
    </w:p>
    <w:p w14:paraId="516B1FE8" w14:textId="32456313" w:rsidR="00FC2F5C" w:rsidRPr="0034507B" w:rsidRDefault="0010223D" w:rsidP="00FA0041">
      <w:pPr>
        <w:pStyle w:val="Listenabsatz"/>
        <w:numPr>
          <w:ilvl w:val="0"/>
          <w:numId w:val="43"/>
        </w:numPr>
        <w:rPr>
          <w:lang w:val="en-US"/>
        </w:rPr>
      </w:pPr>
      <w:proofErr w:type="spellStart"/>
      <w:r w:rsidRPr="0034507B">
        <w:rPr>
          <w:lang w:val="en-US"/>
        </w:rPr>
        <w:t>AllNodesList</w:t>
      </w:r>
      <w:proofErr w:type="spellEnd"/>
      <w:r w:rsidRPr="0034507B">
        <w:rPr>
          <w:lang w:val="en-US"/>
        </w:rPr>
        <w:t>: List with alle created nodes. Later used to create the XML-</w:t>
      </w:r>
      <w:proofErr w:type="gramStart"/>
      <w:r w:rsidRPr="0034507B">
        <w:rPr>
          <w:lang w:val="en-US"/>
        </w:rPr>
        <w:t>file</w:t>
      </w:r>
      <w:proofErr w:type="gramEnd"/>
    </w:p>
    <w:p w14:paraId="2DA9DA2F" w14:textId="77777777" w:rsidR="002365C7" w:rsidRDefault="002365C7" w:rsidP="00F467A9">
      <w:pPr>
        <w:rPr>
          <w:lang w:val="en-US"/>
        </w:rPr>
      </w:pPr>
    </w:p>
    <w:p w14:paraId="73ABDB01" w14:textId="4CBA99C4" w:rsidR="00297088" w:rsidRDefault="00297088" w:rsidP="00F467A9">
      <w:pPr>
        <w:rPr>
          <w:lang w:val="en-US"/>
        </w:rPr>
      </w:pPr>
      <w:r>
        <w:rPr>
          <w:lang w:val="en-US"/>
        </w:rPr>
        <w:t>Example:</w:t>
      </w:r>
    </w:p>
    <w:tbl>
      <w:tblPr>
        <w:tblW w:w="10490" w:type="dxa"/>
        <w:tblInd w:w="-567" w:type="dxa"/>
        <w:tblLook w:val="00A0" w:firstRow="1" w:lastRow="0" w:firstColumn="1" w:lastColumn="0" w:noHBand="0" w:noVBand="0"/>
      </w:tblPr>
      <w:tblGrid>
        <w:gridCol w:w="9781"/>
        <w:gridCol w:w="709"/>
      </w:tblGrid>
      <w:tr w:rsidR="00297088" w:rsidRPr="00C427B4" w14:paraId="396E3579" w14:textId="77777777" w:rsidTr="007A36AB">
        <w:tc>
          <w:tcPr>
            <w:tcW w:w="9781" w:type="dxa"/>
            <w:vAlign w:val="center"/>
          </w:tcPr>
          <w:p w14:paraId="7A703D20" w14:textId="77777777" w:rsidR="00F265DE" w:rsidRPr="00F265DE" w:rsidRDefault="00F265DE" w:rsidP="00F26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Create main car object:</w:t>
            </w:r>
          </w:p>
          <w:p w14:paraId="3EE5FD25" w14:textId="77777777" w:rsidR="00F265DE" w:rsidRPr="00F265DE" w:rsidRDefault="00F265DE" w:rsidP="00F26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ObjCar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265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AddObject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server.nodes.objects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65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"Car"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82D4C7C" w14:textId="77777777" w:rsidR="00F265DE" w:rsidRPr="00F265DE" w:rsidRDefault="00F265DE" w:rsidP="00F26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1CDBF4EF" w14:textId="77777777" w:rsidR="00F265DE" w:rsidRPr="00F265DE" w:rsidRDefault="00F265DE" w:rsidP="00F26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# Create </w:t>
            </w:r>
            <w:proofErr w:type="gramStart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object</w:t>
            </w:r>
            <w:proofErr w:type="gramEnd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for all the sensors:</w:t>
            </w:r>
          </w:p>
          <w:p w14:paraId="3D503E08" w14:textId="77777777" w:rsidR="00F265DE" w:rsidRPr="00F265DE" w:rsidRDefault="00F265DE" w:rsidP="00F26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ObjSensors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265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AddObject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ObjCar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65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"Sensors"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A687E24" w14:textId="77777777" w:rsidR="00F265DE" w:rsidRPr="00F265DE" w:rsidRDefault="00F265DE" w:rsidP="00F26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BBFEA0" w14:textId="77777777" w:rsidR="00F265DE" w:rsidRPr="00F265DE" w:rsidRDefault="00F265DE" w:rsidP="00F26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# Lidar:</w:t>
            </w:r>
          </w:p>
          <w:p w14:paraId="382407E8" w14:textId="77777777" w:rsidR="00F265DE" w:rsidRPr="00F265DE" w:rsidRDefault="00F265DE" w:rsidP="00F26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ObjSensor1,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265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AddObject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ObjSensors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65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"Lidar"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9502992" w14:textId="77777777" w:rsidR="00F265DE" w:rsidRPr="00F265DE" w:rsidRDefault="00F265DE" w:rsidP="00F26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#_, </w:t>
            </w:r>
            <w:proofErr w:type="spellStart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await </w:t>
            </w:r>
            <w:proofErr w:type="spellStart"/>
            <w:proofErr w:type="gramStart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AddVariable</w:t>
            </w:r>
            <w:proofErr w:type="spellEnd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idx</w:t>
            </w:r>
            <w:proofErr w:type="spellEnd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 ObjSensor1, "</w:t>
            </w:r>
            <w:proofErr w:type="spellStart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AllTargets</w:t>
            </w:r>
            <w:proofErr w:type="spellEnd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", [[0.0, 0.0, 0.0], [0.0, 0.0, 0.0]], None, </w:t>
            </w:r>
            <w:proofErr w:type="spellStart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</w:t>
            </w:r>
          </w:p>
          <w:p w14:paraId="73579B28" w14:textId="77777777" w:rsidR="00F265DE" w:rsidRPr="00F265DE" w:rsidRDefault="00F265DE" w:rsidP="00F26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_,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265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AddVariable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ObjSensor1, </w:t>
            </w:r>
            <w:r w:rsidRPr="00F265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"Target_1"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65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"Init"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65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None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B4FB1E1" w14:textId="02E83490" w:rsidR="00297088" w:rsidRPr="00F265DE" w:rsidRDefault="00F265DE" w:rsidP="00F26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position w:val="-10"/>
                <w:lang w:val="en-US"/>
              </w:rPr>
            </w:pP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_,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265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AddVariable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ObjSensor1, </w:t>
            </w:r>
            <w:r w:rsidRPr="00F265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"Target_2"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65D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"Init"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65D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None</w:t>
            </w:r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AllNodes</w:t>
            </w:r>
            <w:proofErr w:type="spellEnd"/>
            <w:r w:rsidRPr="00F265D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709" w:type="dxa"/>
            <w:vAlign w:val="center"/>
          </w:tcPr>
          <w:p w14:paraId="5B67D549" w14:textId="387B54A0" w:rsidR="00297088" w:rsidRPr="00C427B4" w:rsidRDefault="00297088" w:rsidP="008C0226">
            <w:pPr>
              <w:tabs>
                <w:tab w:val="left" w:pos="4111"/>
              </w:tabs>
              <w:spacing w:before="120" w:after="240" w:line="240" w:lineRule="auto"/>
              <w:rPr>
                <w:position w:val="-10"/>
              </w:rPr>
            </w:pPr>
            <w:r w:rsidRPr="00C427B4">
              <w:rPr>
                <w:position w:val="-10"/>
              </w:rPr>
              <w:t>(</w:t>
            </w:r>
            <w:r w:rsidRPr="00C427B4">
              <w:rPr>
                <w:position w:val="-10"/>
              </w:rPr>
              <w:fldChar w:fldCharType="begin"/>
            </w:r>
            <w:r w:rsidRPr="00C427B4">
              <w:rPr>
                <w:position w:val="-10"/>
              </w:rPr>
              <w:instrText xml:space="preserve"> STYLEREF 1 \s </w:instrText>
            </w:r>
            <w:r w:rsidRPr="00C427B4">
              <w:rPr>
                <w:position w:val="-10"/>
              </w:rPr>
              <w:fldChar w:fldCharType="separate"/>
            </w:r>
            <w:r w:rsidR="000261D7">
              <w:rPr>
                <w:noProof/>
                <w:position w:val="-10"/>
              </w:rPr>
              <w:t>3</w:t>
            </w:r>
            <w:r w:rsidRPr="00C427B4">
              <w:rPr>
                <w:position w:val="-10"/>
              </w:rPr>
              <w:fldChar w:fldCharType="end"/>
            </w:r>
            <w:r w:rsidRPr="00C427B4">
              <w:rPr>
                <w:position w:val="-10"/>
              </w:rPr>
              <w:t>.</w:t>
            </w:r>
            <w:r w:rsidRPr="00C427B4">
              <w:rPr>
                <w:position w:val="-10"/>
              </w:rPr>
              <w:fldChar w:fldCharType="begin"/>
            </w:r>
            <w:r w:rsidRPr="00C427B4">
              <w:rPr>
                <w:position w:val="-10"/>
              </w:rPr>
              <w:instrText xml:space="preserve"> SEQ Formel \* ARABIC \s 1 </w:instrText>
            </w:r>
            <w:r w:rsidRPr="00C427B4">
              <w:rPr>
                <w:position w:val="-10"/>
              </w:rPr>
              <w:fldChar w:fldCharType="separate"/>
            </w:r>
            <w:r w:rsidR="000261D7">
              <w:rPr>
                <w:noProof/>
                <w:position w:val="-10"/>
              </w:rPr>
              <w:t>3</w:t>
            </w:r>
            <w:r w:rsidRPr="00C427B4">
              <w:rPr>
                <w:position w:val="-10"/>
              </w:rPr>
              <w:fldChar w:fldCharType="end"/>
            </w:r>
            <w:r w:rsidRPr="00C427B4">
              <w:rPr>
                <w:position w:val="-10"/>
              </w:rPr>
              <w:t>)</w:t>
            </w:r>
          </w:p>
        </w:tc>
      </w:tr>
    </w:tbl>
    <w:p w14:paraId="28971DC4" w14:textId="77777777" w:rsidR="0078085E" w:rsidRDefault="0078085E" w:rsidP="00F467A9">
      <w:pPr>
        <w:rPr>
          <w:lang w:val="en-US"/>
        </w:rPr>
      </w:pPr>
    </w:p>
    <w:p w14:paraId="5AB36D8F" w14:textId="26E0369B" w:rsidR="002365C7" w:rsidRPr="00F467A9" w:rsidRDefault="002365C7" w:rsidP="00F467A9">
      <w:pPr>
        <w:rPr>
          <w:lang w:val="en-US"/>
        </w:rPr>
      </w:pPr>
      <w:r>
        <w:rPr>
          <w:lang w:val="en-US"/>
        </w:rPr>
        <w:t>A main</w:t>
      </w:r>
      <w:r w:rsidR="00EB492B">
        <w:rPr>
          <w:lang w:val="en-US"/>
        </w:rPr>
        <w:t xml:space="preserve"> object called “Car” is used. To this object, </w:t>
      </w:r>
      <w:proofErr w:type="spellStart"/>
      <w:proofErr w:type="gramStart"/>
      <w:r w:rsidR="00EB492B">
        <w:rPr>
          <w:lang w:val="en-US"/>
        </w:rPr>
        <w:t>a</w:t>
      </w:r>
      <w:proofErr w:type="spellEnd"/>
      <w:proofErr w:type="gramEnd"/>
      <w:r w:rsidR="00EB492B">
        <w:rPr>
          <w:lang w:val="en-US"/>
        </w:rPr>
        <w:t xml:space="preserve"> object “Sensors” is added an to that “Lidar” is added. Two variables </w:t>
      </w:r>
      <w:r w:rsidR="003B37D9">
        <w:rPr>
          <w:lang w:val="en-US"/>
        </w:rPr>
        <w:t>are</w:t>
      </w:r>
      <w:r w:rsidR="00EB492B">
        <w:rPr>
          <w:lang w:val="en-US"/>
        </w:rPr>
        <w:t xml:space="preserve"> added to “Lidar”, “Target_1” and “Target_2W, both with the initialization value “Init”, so the datatype will be String.</w:t>
      </w:r>
    </w:p>
    <w:sectPr w:rsidR="002365C7" w:rsidRPr="00F467A9" w:rsidSect="00C03620">
      <w:headerReference w:type="first" r:id="rId16"/>
      <w:pgSz w:w="11906" w:h="16838"/>
      <w:pgMar w:top="1418" w:right="1134" w:bottom="927" w:left="1134" w:header="567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0ECB7" w14:textId="77777777" w:rsidR="00C03620" w:rsidRDefault="00C03620" w:rsidP="004C4211">
      <w:pPr>
        <w:spacing w:line="240" w:lineRule="auto"/>
      </w:pPr>
      <w:r>
        <w:separator/>
      </w:r>
    </w:p>
  </w:endnote>
  <w:endnote w:type="continuationSeparator" w:id="0">
    <w:p w14:paraId="428815AA" w14:textId="77777777" w:rsidR="00C03620" w:rsidRDefault="00C03620" w:rsidP="004C4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MM_830 BL 600 N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inioMM_367 RG 585 NO 11 OP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yriaMM_400 RG 600 N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700 BD 600 N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FACJ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MM_578 BD 585 NO 11 OP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33B5" w14:textId="2E4EB2C6" w:rsidR="003F2E38" w:rsidRDefault="003F2E38" w:rsidP="00ED2EAE">
    <w:pPr>
      <w:pStyle w:val="Fuzeile"/>
      <w:jc w:val="right"/>
      <w:rPr>
        <w:rFonts w:asciiTheme="minorHAnsi" w:hAnsiTheme="minorHAnsi" w:cstheme="majorHAnsi"/>
        <w:szCs w:val="20"/>
      </w:rPr>
    </w:pPr>
    <w:r w:rsidRPr="00A84166">
      <w:rPr>
        <w:rFonts w:cstheme="majorHAnsi"/>
        <w:szCs w:val="20"/>
      </w:rPr>
      <w:t>HKA EI</w:t>
    </w:r>
    <w:r w:rsidR="00835C91">
      <w:rPr>
        <w:rFonts w:cstheme="majorHAnsi"/>
        <w:szCs w:val="20"/>
      </w:rPr>
      <w:t>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CF43" w14:textId="3C12F80F" w:rsidR="0053293E" w:rsidRPr="0053293E" w:rsidRDefault="00A84166">
    <w:pPr>
      <w:pStyle w:val="Fuzeile"/>
      <w:rPr>
        <w:lang w:val="en-US"/>
      </w:rPr>
    </w:pPr>
    <w:r w:rsidRPr="0053293E">
      <w:rPr>
        <w:rFonts w:cstheme="majorHAnsi"/>
        <w:szCs w:val="20"/>
        <w:lang w:val="en-US"/>
      </w:rPr>
      <w:t>HKA EIT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189E" w14:textId="77777777" w:rsidR="00C03620" w:rsidRDefault="00C03620" w:rsidP="004C4211">
      <w:pPr>
        <w:spacing w:line="240" w:lineRule="auto"/>
      </w:pPr>
      <w:r>
        <w:separator/>
      </w:r>
    </w:p>
  </w:footnote>
  <w:footnote w:type="continuationSeparator" w:id="0">
    <w:p w14:paraId="6ADB8F34" w14:textId="77777777" w:rsidR="00C03620" w:rsidRDefault="00C03620" w:rsidP="004C4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4984" w14:textId="202BBC08" w:rsidR="0067163C" w:rsidRDefault="0067163C" w:rsidP="005F7F9F">
    <w:pPr>
      <w:pStyle w:val="Kopfzeile"/>
    </w:pPr>
    <w:r w:rsidRPr="00FE282C">
      <w:rPr>
        <w:sz w:val="21"/>
        <w:szCs w:val="21"/>
      </w:rPr>
      <w:fldChar w:fldCharType="begin"/>
    </w:r>
    <w:r w:rsidRPr="00FE282C">
      <w:rPr>
        <w:sz w:val="21"/>
        <w:szCs w:val="21"/>
      </w:rPr>
      <w:instrText xml:space="preserve"> PAGE   \* MERGEFORMAT </w:instrText>
    </w:r>
    <w:r w:rsidRPr="00FE282C">
      <w:rPr>
        <w:sz w:val="21"/>
        <w:szCs w:val="21"/>
      </w:rPr>
      <w:fldChar w:fldCharType="separate"/>
    </w:r>
    <w:r>
      <w:rPr>
        <w:noProof/>
        <w:sz w:val="21"/>
        <w:szCs w:val="21"/>
      </w:rPr>
      <w:t>2</w:t>
    </w:r>
    <w:r w:rsidRPr="00FE282C">
      <w:rPr>
        <w:sz w:val="21"/>
        <w:szCs w:val="21"/>
      </w:rPr>
      <w:fldChar w:fldCharType="end"/>
    </w:r>
    <w:r>
      <w:tab/>
    </w:r>
    <w:r w:rsidR="001031D7">
      <w:rPr>
        <w:noProof/>
      </w:rPr>
      <w:fldChar w:fldCharType="begin"/>
    </w:r>
    <w:r w:rsidR="001031D7">
      <w:rPr>
        <w:noProof/>
      </w:rPr>
      <w:instrText xml:space="preserve"> STYLEREF  "Überschrift 1" </w:instrText>
    </w:r>
    <w:r w:rsidR="001031D7">
      <w:rPr>
        <w:noProof/>
      </w:rPr>
      <w:fldChar w:fldCharType="separate"/>
    </w:r>
    <w:r w:rsidR="000261D7">
      <w:rPr>
        <w:noProof/>
      </w:rPr>
      <w:t>Table of Contents</w:t>
    </w:r>
    <w:r w:rsidR="001031D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627E" w14:textId="77777777" w:rsidR="0067163C" w:rsidRPr="003744E4" w:rsidRDefault="0067163C" w:rsidP="003744E4">
    <w:pPr>
      <w:pStyle w:val="Kopfzeile"/>
    </w:pPr>
    <w:r>
      <w:t>Änderungsindex</w:t>
    </w:r>
    <w:r>
      <w:tab/>
    </w:r>
    <w:r w:rsidRPr="00FE282C">
      <w:rPr>
        <w:sz w:val="21"/>
        <w:szCs w:val="21"/>
      </w:rPr>
      <w:fldChar w:fldCharType="begin"/>
    </w:r>
    <w:r w:rsidRPr="00FE282C">
      <w:rPr>
        <w:sz w:val="21"/>
        <w:szCs w:val="21"/>
      </w:rPr>
      <w:instrText xml:space="preserve"> PAGE   \* MERGEFORMAT </w:instrText>
    </w:r>
    <w:r w:rsidRPr="00FE282C">
      <w:rPr>
        <w:sz w:val="21"/>
        <w:szCs w:val="21"/>
      </w:rPr>
      <w:fldChar w:fldCharType="separate"/>
    </w:r>
    <w:r>
      <w:rPr>
        <w:noProof/>
        <w:sz w:val="21"/>
        <w:szCs w:val="21"/>
      </w:rPr>
      <w:t>491</w:t>
    </w:r>
    <w:r w:rsidRPr="00FE282C">
      <w:rPr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4B7D" w14:textId="65D72C85" w:rsidR="0067163C" w:rsidRDefault="0067163C" w:rsidP="005F7F9F">
    <w:pPr>
      <w:pStyle w:val="Kopfzeile"/>
    </w:pPr>
    <w:r w:rsidRPr="00FE282C">
      <w:rPr>
        <w:sz w:val="21"/>
        <w:szCs w:val="21"/>
      </w:rPr>
      <w:fldChar w:fldCharType="begin"/>
    </w:r>
    <w:r w:rsidRPr="00FE282C">
      <w:rPr>
        <w:sz w:val="21"/>
        <w:szCs w:val="21"/>
      </w:rPr>
      <w:instrText xml:space="preserve"> PAGE   \* MERGEFORMAT </w:instrText>
    </w:r>
    <w:r w:rsidRPr="00FE282C">
      <w:rPr>
        <w:sz w:val="21"/>
        <w:szCs w:val="21"/>
      </w:rPr>
      <w:fldChar w:fldCharType="separate"/>
    </w:r>
    <w:r w:rsidR="00583393">
      <w:rPr>
        <w:noProof/>
        <w:sz w:val="21"/>
        <w:szCs w:val="21"/>
      </w:rPr>
      <w:t>12</w:t>
    </w:r>
    <w:r w:rsidRPr="00FE282C">
      <w:rPr>
        <w:sz w:val="21"/>
        <w:szCs w:val="21"/>
      </w:rPr>
      <w:fldChar w:fldCharType="end"/>
    </w:r>
    <w:r>
      <w:tab/>
    </w:r>
    <w:r w:rsidR="001031D7">
      <w:rPr>
        <w:noProof/>
      </w:rPr>
      <w:fldChar w:fldCharType="begin"/>
    </w:r>
    <w:r w:rsidR="001031D7">
      <w:rPr>
        <w:noProof/>
      </w:rPr>
      <w:instrText xml:space="preserve"> STYLEREF \s "Überschrift 1" </w:instrText>
    </w:r>
    <w:r w:rsidR="001031D7">
      <w:rPr>
        <w:noProof/>
      </w:rPr>
      <w:fldChar w:fldCharType="separate"/>
    </w:r>
    <w:r w:rsidR="000261D7">
      <w:rPr>
        <w:noProof/>
      </w:rPr>
      <w:t>3</w:t>
    </w:r>
    <w:r w:rsidR="001031D7">
      <w:rPr>
        <w:noProof/>
      </w:rPr>
      <w:fldChar w:fldCharType="end"/>
    </w:r>
    <w:r>
      <w:t xml:space="preserve">  </w:t>
    </w:r>
    <w:r w:rsidR="001031D7">
      <w:rPr>
        <w:noProof/>
      </w:rPr>
      <w:fldChar w:fldCharType="begin"/>
    </w:r>
    <w:r w:rsidR="001031D7">
      <w:rPr>
        <w:noProof/>
      </w:rPr>
      <w:instrText xml:space="preserve"> STYLEREF  "Überschrift 1" </w:instrText>
    </w:r>
    <w:r w:rsidR="001031D7">
      <w:rPr>
        <w:noProof/>
      </w:rPr>
      <w:fldChar w:fldCharType="separate"/>
    </w:r>
    <w:r w:rsidR="000261D7">
      <w:rPr>
        <w:noProof/>
      </w:rPr>
      <w:t>Explanation files and folders</w:t>
    </w:r>
    <w:r w:rsidR="001031D7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6AE8" w14:textId="1C455137" w:rsidR="0067163C" w:rsidRDefault="001031D7" w:rsidP="00705A4D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\s "Überschrift 1" </w:instrText>
    </w:r>
    <w:r>
      <w:rPr>
        <w:noProof/>
      </w:rPr>
      <w:fldChar w:fldCharType="separate"/>
    </w:r>
    <w:r w:rsidR="000261D7">
      <w:rPr>
        <w:noProof/>
      </w:rPr>
      <w:t>3</w:t>
    </w:r>
    <w:r>
      <w:rPr>
        <w:noProof/>
      </w:rPr>
      <w:fldChar w:fldCharType="end"/>
    </w:r>
    <w:r w:rsidR="0067163C">
      <w:t xml:space="preserve">  </w:t>
    </w:r>
    <w:r>
      <w:rPr>
        <w:noProof/>
      </w:rPr>
      <w:fldChar w:fldCharType="begin"/>
    </w:r>
    <w:r>
      <w:rPr>
        <w:noProof/>
      </w:rPr>
      <w:instrText xml:space="preserve"> STYLEREF  "Überschrift 1" </w:instrText>
    </w:r>
    <w:r>
      <w:rPr>
        <w:noProof/>
      </w:rPr>
      <w:fldChar w:fldCharType="separate"/>
    </w:r>
    <w:r w:rsidR="000261D7">
      <w:rPr>
        <w:noProof/>
      </w:rPr>
      <w:t>Explanation files and folders</w:t>
    </w:r>
    <w:r>
      <w:rPr>
        <w:noProof/>
      </w:rPr>
      <w:fldChar w:fldCharType="end"/>
    </w:r>
    <w:r w:rsidR="0067163C">
      <w:tab/>
    </w:r>
    <w:r w:rsidR="0067163C">
      <w:rPr>
        <w:sz w:val="21"/>
        <w:szCs w:val="21"/>
      </w:rPr>
      <w:fldChar w:fldCharType="begin"/>
    </w:r>
    <w:r w:rsidR="0067163C">
      <w:rPr>
        <w:sz w:val="21"/>
        <w:szCs w:val="21"/>
      </w:rPr>
      <w:instrText xml:space="preserve"> PAGE{NUMPAGE+5} \* MERGEFORMAT </w:instrText>
    </w:r>
    <w:r w:rsidR="0067163C">
      <w:rPr>
        <w:sz w:val="21"/>
        <w:szCs w:val="21"/>
      </w:rPr>
      <w:fldChar w:fldCharType="end"/>
    </w:r>
    <w:r w:rsidR="0067163C">
      <w:rPr>
        <w:sz w:val="21"/>
        <w:szCs w:val="21"/>
      </w:rPr>
      <w:fldChar w:fldCharType="begin"/>
    </w:r>
    <w:r w:rsidR="0067163C">
      <w:rPr>
        <w:sz w:val="21"/>
        <w:szCs w:val="21"/>
      </w:rPr>
      <w:instrText xml:space="preserve"> PAGE   \* MERGEFORMAT </w:instrText>
    </w:r>
    <w:r w:rsidR="0067163C">
      <w:rPr>
        <w:sz w:val="21"/>
        <w:szCs w:val="21"/>
      </w:rPr>
      <w:fldChar w:fldCharType="separate"/>
    </w:r>
    <w:r w:rsidR="00583393">
      <w:rPr>
        <w:noProof/>
        <w:sz w:val="21"/>
        <w:szCs w:val="21"/>
      </w:rPr>
      <w:t>13</w:t>
    </w:r>
    <w:r w:rsidR="0067163C">
      <w:rPr>
        <w:sz w:val="21"/>
        <w:szCs w:val="21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40"/>
      <w:gridCol w:w="3496"/>
      <w:gridCol w:w="3488"/>
      <w:gridCol w:w="1048"/>
    </w:tblGrid>
    <w:tr w:rsidR="0067163C" w14:paraId="12DEE971" w14:textId="77777777" w:rsidTr="006C0BC9">
      <w:trPr>
        <w:cantSplit/>
        <w:trHeight w:val="606"/>
        <w:jc w:val="center"/>
      </w:trPr>
      <w:tc>
        <w:tcPr>
          <w:tcW w:w="1040" w:type="dxa"/>
          <w:tcBorders>
            <w:bottom w:val="single" w:sz="4" w:space="0" w:color="auto"/>
          </w:tcBorders>
          <w:vAlign w:val="bottom"/>
        </w:tcPr>
        <w:p w14:paraId="61CFA60C" w14:textId="77777777" w:rsidR="0067163C" w:rsidRPr="0009701D" w:rsidRDefault="0067163C" w:rsidP="006C0BC9">
          <w:pPr>
            <w:pStyle w:val="Kopfzeile"/>
            <w:tabs>
              <w:tab w:val="clear" w:pos="9072"/>
            </w:tabs>
            <w:jc w:val="center"/>
            <w:rPr>
              <w:bCs/>
            </w:rPr>
          </w:pPr>
          <w:r>
            <w:rPr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0" wp14:anchorId="771092DB" wp14:editId="51DEC655">
                    <wp:simplePos x="0" y="0"/>
                    <wp:positionH relativeFrom="column">
                      <wp:posOffset>22225</wp:posOffset>
                    </wp:positionH>
                    <wp:positionV relativeFrom="paragraph">
                      <wp:posOffset>127000</wp:posOffset>
                    </wp:positionV>
                    <wp:extent cx="504190" cy="607060"/>
                    <wp:effectExtent l="12700" t="12700" r="6985" b="18415"/>
                    <wp:wrapTopAndBottom/>
                    <wp:docPr id="2" name="Grou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504190" cy="607060"/>
                              <a:chOff x="535" y="3925"/>
                              <a:chExt cx="304" cy="366"/>
                            </a:xfrm>
                          </wpg:grpSpPr>
                          <wps:wsp>
                            <wps:cNvPr id="4" name="Freeform 1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35" y="3925"/>
                                <a:ext cx="229" cy="253"/>
                              </a:xfrm>
                              <a:custGeom>
                                <a:avLst/>
                                <a:gdLst>
                                  <a:gd name="T0" fmla="*/ 684 w 1008"/>
                                  <a:gd name="T1" fmla="*/ 106 h 1117"/>
                                  <a:gd name="T2" fmla="*/ 982 w 1008"/>
                                  <a:gd name="T3" fmla="*/ 381 h 1117"/>
                                  <a:gd name="T4" fmla="*/ 1006 w 1008"/>
                                  <a:gd name="T5" fmla="*/ 1074 h 1117"/>
                                  <a:gd name="T6" fmla="*/ 0 w 1008"/>
                                  <a:gd name="T7" fmla="*/ 1116 h 1117"/>
                                  <a:gd name="T8" fmla="*/ 656 w 1008"/>
                                  <a:gd name="T9" fmla="*/ 0 h 1117"/>
                                  <a:gd name="T10" fmla="*/ 667 w 1008"/>
                                  <a:gd name="T11" fmla="*/ 8 h 1117"/>
                                  <a:gd name="T12" fmla="*/ 684 w 1008"/>
                                  <a:gd name="T13" fmla="*/ 106 h 1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08" h="1117">
                                    <a:moveTo>
                                      <a:pt x="684" y="106"/>
                                    </a:moveTo>
                                    <a:cubicBezTo>
                                      <a:pt x="833" y="497"/>
                                      <a:pt x="982" y="381"/>
                                      <a:pt x="982" y="381"/>
                                    </a:cubicBezTo>
                                    <a:cubicBezTo>
                                      <a:pt x="982" y="381"/>
                                      <a:pt x="1006" y="1074"/>
                                      <a:pt x="1006" y="1074"/>
                                    </a:cubicBezTo>
                                    <a:cubicBezTo>
                                      <a:pt x="1007" y="1091"/>
                                      <a:pt x="0" y="1116"/>
                                      <a:pt x="0" y="1116"/>
                                    </a:cubicBezTo>
                                    <a:cubicBezTo>
                                      <a:pt x="2" y="1093"/>
                                      <a:pt x="656" y="0"/>
                                      <a:pt x="656" y="0"/>
                                    </a:cubicBezTo>
                                    <a:cubicBezTo>
                                      <a:pt x="656" y="0"/>
                                      <a:pt x="667" y="8"/>
                                      <a:pt x="667" y="8"/>
                                    </a:cubicBezTo>
                                    <a:lnTo>
                                      <a:pt x="684" y="106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7239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1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0" y="3959"/>
                                <a:ext cx="224" cy="271"/>
                              </a:xfrm>
                              <a:custGeom>
                                <a:avLst/>
                                <a:gdLst>
                                  <a:gd name="T0" fmla="*/ 423 w 987"/>
                                  <a:gd name="T1" fmla="*/ 46 h 1197"/>
                                  <a:gd name="T2" fmla="*/ 728 w 987"/>
                                  <a:gd name="T3" fmla="*/ 239 h 1197"/>
                                  <a:gd name="T4" fmla="*/ 976 w 987"/>
                                  <a:gd name="T5" fmla="*/ 901 h 1197"/>
                                  <a:gd name="T6" fmla="*/ 21 w 987"/>
                                  <a:gd name="T7" fmla="*/ 1196 h 1197"/>
                                  <a:gd name="T8" fmla="*/ 382 w 987"/>
                                  <a:gd name="T9" fmla="*/ 0 h 1197"/>
                                  <a:gd name="T10" fmla="*/ 401 w 987"/>
                                  <a:gd name="T11" fmla="*/ 21 h 1197"/>
                                  <a:gd name="T12" fmla="*/ 423 w 987"/>
                                  <a:gd name="T13" fmla="*/ 46 h 1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987" h="1197">
                                    <a:moveTo>
                                      <a:pt x="423" y="46"/>
                                    </a:moveTo>
                                    <a:cubicBezTo>
                                      <a:pt x="666" y="385"/>
                                      <a:pt x="728" y="239"/>
                                      <a:pt x="728" y="239"/>
                                    </a:cubicBezTo>
                                    <a:cubicBezTo>
                                      <a:pt x="728" y="239"/>
                                      <a:pt x="976" y="901"/>
                                      <a:pt x="976" y="901"/>
                                    </a:cubicBezTo>
                                    <a:cubicBezTo>
                                      <a:pt x="986" y="911"/>
                                      <a:pt x="21" y="1196"/>
                                      <a:pt x="21" y="1196"/>
                                    </a:cubicBezTo>
                                    <a:cubicBezTo>
                                      <a:pt x="0" y="1178"/>
                                      <a:pt x="382" y="0"/>
                                      <a:pt x="382" y="0"/>
                                    </a:cubicBezTo>
                                    <a:cubicBezTo>
                                      <a:pt x="382" y="0"/>
                                      <a:pt x="401" y="21"/>
                                      <a:pt x="401" y="21"/>
                                    </a:cubicBezTo>
                                    <a:lnTo>
                                      <a:pt x="423" y="46"/>
                                    </a:lnTo>
                                  </a:path>
                                </a:pathLst>
                              </a:custGeom>
                              <a:noFill/>
                              <a:ln w="7239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1" y="3999"/>
                                <a:ext cx="198" cy="271"/>
                              </a:xfrm>
                              <a:custGeom>
                                <a:avLst/>
                                <a:gdLst>
                                  <a:gd name="T0" fmla="*/ 133 w 873"/>
                                  <a:gd name="T1" fmla="*/ 0 h 1193"/>
                                  <a:gd name="T2" fmla="*/ 493 w 873"/>
                                  <a:gd name="T3" fmla="*/ 66 h 1193"/>
                                  <a:gd name="T4" fmla="*/ 855 w 873"/>
                                  <a:gd name="T5" fmla="*/ 653 h 1193"/>
                                  <a:gd name="T6" fmla="*/ 8 w 873"/>
                                  <a:gd name="T7" fmla="*/ 1192 h 1193"/>
                                  <a:gd name="T8" fmla="*/ 133 w 873"/>
                                  <a:gd name="T9" fmla="*/ 0 h 1193"/>
                                  <a:gd name="T10" fmla="*/ 135 w 873"/>
                                  <a:gd name="T11" fmla="*/ 4 h 1193"/>
                                  <a:gd name="T12" fmla="*/ 133 w 873"/>
                                  <a:gd name="T13" fmla="*/ 0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873" h="1193">
                                    <a:moveTo>
                                      <a:pt x="133" y="0"/>
                                    </a:moveTo>
                                    <a:cubicBezTo>
                                      <a:pt x="461" y="266"/>
                                      <a:pt x="493" y="66"/>
                                      <a:pt x="493" y="66"/>
                                    </a:cubicBezTo>
                                    <a:cubicBezTo>
                                      <a:pt x="493" y="66"/>
                                      <a:pt x="855" y="653"/>
                                      <a:pt x="855" y="653"/>
                                    </a:cubicBezTo>
                                    <a:cubicBezTo>
                                      <a:pt x="872" y="669"/>
                                      <a:pt x="8" y="1192"/>
                                      <a:pt x="8" y="1192"/>
                                    </a:cubicBezTo>
                                    <a:cubicBezTo>
                                      <a:pt x="0" y="1169"/>
                                      <a:pt x="133" y="0"/>
                                      <a:pt x="133" y="0"/>
                                    </a:cubicBezTo>
                                    <a:cubicBezTo>
                                      <a:pt x="133" y="0"/>
                                      <a:pt x="135" y="4"/>
                                      <a:pt x="135" y="4"/>
                                    </a:cubicBezTo>
                                    <a:lnTo>
                                      <a:pt x="133" y="0"/>
                                    </a:lnTo>
                                  </a:path>
                                </a:pathLst>
                              </a:custGeom>
                              <a:noFill/>
                              <a:ln w="7239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Freeform 1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583" y="4013"/>
                                <a:ext cx="217" cy="219"/>
                              </a:xfrm>
                              <a:custGeom>
                                <a:avLst/>
                                <a:gdLst>
                                  <a:gd name="T0" fmla="*/ 68 w 959"/>
                                  <a:gd name="T1" fmla="*/ 726 h 966"/>
                                  <a:gd name="T2" fmla="*/ 0 w 959"/>
                                  <a:gd name="T3" fmla="*/ 965 h 966"/>
                                  <a:gd name="T4" fmla="*/ 958 w 959"/>
                                  <a:gd name="T5" fmla="*/ 669 h 966"/>
                                  <a:gd name="T6" fmla="*/ 759 w 959"/>
                                  <a:gd name="T7" fmla="*/ 0 h 966"/>
                                  <a:gd name="T8" fmla="*/ 764 w 959"/>
                                  <a:gd name="T9" fmla="*/ 0 h 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59" h="966">
                                    <a:moveTo>
                                      <a:pt x="68" y="726"/>
                                    </a:moveTo>
                                    <a:lnTo>
                                      <a:pt x="0" y="965"/>
                                    </a:lnTo>
                                    <a:lnTo>
                                      <a:pt x="958" y="669"/>
                                    </a:lnTo>
                                    <a:lnTo>
                                      <a:pt x="759" y="0"/>
                                    </a:lnTo>
                                    <a:lnTo>
                                      <a:pt x="764" y="0"/>
                                    </a:lnTo>
                                  </a:path>
                                </a:pathLst>
                              </a:custGeom>
                              <a:noFill/>
                              <a:ln w="7239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43" y="4034"/>
                                <a:ext cx="193" cy="257"/>
                              </a:xfrm>
                              <a:custGeom>
                                <a:avLst/>
                                <a:gdLst>
                                  <a:gd name="T0" fmla="*/ 39 w 853"/>
                                  <a:gd name="T1" fmla="*/ 632 h 1135"/>
                                  <a:gd name="T2" fmla="*/ 0 w 853"/>
                                  <a:gd name="T3" fmla="*/ 1134 h 1135"/>
                                  <a:gd name="T4" fmla="*/ 852 w 853"/>
                                  <a:gd name="T5" fmla="*/ 595 h 1135"/>
                                  <a:gd name="T6" fmla="*/ 496 w 853"/>
                                  <a:gd name="T7" fmla="*/ 0 h 1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853" h="1135">
                                    <a:moveTo>
                                      <a:pt x="39" y="632"/>
                                    </a:moveTo>
                                    <a:lnTo>
                                      <a:pt x="0" y="1134"/>
                                    </a:lnTo>
                                    <a:lnTo>
                                      <a:pt x="852" y="595"/>
                                    </a:lnTo>
                                    <a:lnTo>
                                      <a:pt x="496" y="0"/>
                                    </a:lnTo>
                                  </a:path>
                                </a:pathLst>
                              </a:custGeom>
                              <a:noFill/>
                              <a:ln w="7239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8D02C2" id="Group 13" o:spid="_x0000_s1026" style="position:absolute;margin-left:1.75pt;margin-top:10pt;width:39.7pt;height:47.8pt;z-index:-251653120" coordorigin="535,3925" coordsize="304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" o:allowoverlap="f">
                    <o:lock v:ext="edit" aspectratio="t"/>
                    <v:shape id="Freeform 14" o:spid="_x0000_s1027" style="position:absolute;left:535;top:3925;width:229;height:253;visibility:visible;mso-wrap-style:square;v-text-anchor:middle" coordsize="1008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" path="m684,106c833,497,982,381,982,381v,,24,693,24,693c1007,1091,,1116,,1116,2,1093,656,,656,v,,11,8,11,8l684,106e" fillcolor="red" strokecolor="silver" strokeweight=".57pt">
                      <v:path o:connecttype="custom" o:connectlocs="155,24;223,86;229,243;0,253;149,0;152,2;155,24" o:connectangles="0,0,0,0,0,0,0"/>
                      <o:lock v:ext="edit" aspectratio="t"/>
                    </v:shape>
                    <v:shape id="Freeform 15" o:spid="_x0000_s1028" style="position:absolute;left:580;top:3959;width:224;height:271;visibility:visible;mso-wrap-style:square;v-text-anchor:middle" coordsize="987,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" path="m423,46c666,385,728,239,728,239v,,248,662,248,662c986,911,21,1196,21,1196,,1178,382,,382,v,,19,21,19,21l423,46e" filled="f" strokecolor="white" strokeweight=".57pt">
                      <v:path o:connecttype="custom" o:connectlocs="96,10;165,54;222,204;5,271;87,0;91,5;96,10" o:connectangles="0,0,0,0,0,0,0"/>
                      <o:lock v:ext="edit" aspectratio="t"/>
                    </v:shape>
                    <v:shape id="Freeform 16" o:spid="_x0000_s1029" style="position:absolute;left:641;top:3999;width:198;height:271;visibility:visible;mso-wrap-style:square;v-text-anchor:middle" coordsize="873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" path="m133,c461,266,493,66,493,66v,,362,587,362,587c872,669,8,1192,8,1192,,1169,133,,133,v,,2,4,2,4l133,e" filled="f" strokecolor="white" strokeweight=".57pt">
                      <v:path o:connecttype="custom" o:connectlocs="30,0;112,15;194,148;2,271;30,0;31,1;30,0" o:connectangles="0,0,0,0,0,0,0"/>
                      <o:lock v:ext="edit" aspectratio="t"/>
                    </v:shape>
                    <v:shape id="Freeform 17" o:spid="_x0000_s1030" style="position:absolute;left:583;top:4013;width:217;height:219;visibility:visible;mso-wrap-style:square;v-text-anchor:top" coordsize="959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" path="m68,726l,965,958,669,759,r5,e" filled="f" strokecolor="silver" strokeweight=".57pt">
                      <v:path o:connecttype="custom" o:connectlocs="15,165;0,219;217,152;172,0;173,0" o:connectangles="0,0,0,0,0"/>
                      <o:lock v:ext="edit" aspectratio="t"/>
                    </v:shape>
                    <v:shape id="Freeform 18" o:spid="_x0000_s1031" style="position:absolute;left:643;top:4034;width:193;height:257;visibility:visible;mso-wrap-style:square;v-text-anchor:top" coordsize="85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" path="m39,632l,1134,852,595,496,e" filled="f" strokecolor="silver" strokeweight=".57pt">
                      <v:path o:connecttype="custom" o:connectlocs="9,143;0,257;193,135;112,0" o:connectangles="0,0,0,0"/>
                      <o:lock v:ext="edit" aspectratio="t"/>
                    </v:shape>
                    <w10:wrap type="topAndBottom"/>
                  </v:group>
                </w:pict>
              </mc:Fallback>
            </mc:AlternateContent>
          </w:r>
        </w:p>
      </w:tc>
      <w:tc>
        <w:tcPr>
          <w:tcW w:w="6984" w:type="dxa"/>
          <w:gridSpan w:val="2"/>
          <w:tcBorders>
            <w:bottom w:val="single" w:sz="4" w:space="0" w:color="auto"/>
          </w:tcBorders>
          <w:vAlign w:val="bottom"/>
        </w:tcPr>
        <w:p w14:paraId="762202E2" w14:textId="77777777" w:rsidR="0067163C" w:rsidRPr="0073378D" w:rsidRDefault="0067163C" w:rsidP="006C0BC9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73378D">
            <w:rPr>
              <w:rFonts w:ascii="Arial" w:hAnsi="Arial" w:cs="Arial"/>
              <w:b/>
              <w:smallCaps/>
              <w:sz w:val="28"/>
              <w:szCs w:val="28"/>
            </w:rPr>
            <w:t>H</w:t>
          </w:r>
          <w:r w:rsidRPr="0073378D">
            <w:rPr>
              <w:rFonts w:ascii="Arial" w:hAnsi="Arial" w:cs="Arial"/>
              <w:b/>
              <w:sz w:val="28"/>
              <w:szCs w:val="28"/>
            </w:rPr>
            <w:t xml:space="preserve">ochschule </w:t>
          </w:r>
          <w:r>
            <w:rPr>
              <w:rFonts w:ascii="Arial" w:hAnsi="Arial" w:cs="Arial"/>
              <w:b/>
              <w:sz w:val="28"/>
              <w:szCs w:val="28"/>
            </w:rPr>
            <w:t>Karlsruhe - Technik und Wirtschaft</w:t>
          </w:r>
        </w:p>
        <w:p w14:paraId="11D580DB" w14:textId="77777777" w:rsidR="0067163C" w:rsidRPr="00C12B7A" w:rsidRDefault="0067163C" w:rsidP="006C0BC9">
          <w:pPr>
            <w:spacing w:before="60"/>
            <w:jc w:val="center"/>
            <w:rPr>
              <w:rFonts w:ascii="Arial" w:hAnsi="Arial" w:cs="Arial"/>
            </w:rPr>
          </w:pPr>
          <w:r w:rsidRPr="00C12B7A">
            <w:rPr>
              <w:rFonts w:ascii="Arial" w:hAnsi="Arial" w:cs="Arial"/>
            </w:rPr>
            <w:t>Fakultät für Elektro- und Informationstechnik</w:t>
          </w:r>
        </w:p>
        <w:p w14:paraId="46BD02A3" w14:textId="77777777" w:rsidR="0067163C" w:rsidRPr="00EC754C" w:rsidRDefault="0067163C" w:rsidP="006C0BC9">
          <w:pPr>
            <w:spacing w:before="60"/>
            <w:jc w:val="center"/>
            <w:rPr>
              <w:rFonts w:ascii="Arial" w:hAnsi="Arial" w:cs="Arial"/>
              <w:b/>
            </w:rPr>
          </w:pPr>
          <w:r w:rsidRPr="00C12B7A">
            <w:rPr>
              <w:rFonts w:ascii="Arial" w:hAnsi="Arial" w:cs="Arial"/>
              <w:b/>
            </w:rPr>
            <w:t>Prof. Dr.-Ing. M. Strohrmann</w:t>
          </w:r>
        </w:p>
      </w:tc>
      <w:tc>
        <w:tcPr>
          <w:tcW w:w="1048" w:type="dxa"/>
          <w:tcBorders>
            <w:bottom w:val="single" w:sz="4" w:space="0" w:color="auto"/>
          </w:tcBorders>
          <w:vAlign w:val="center"/>
        </w:tcPr>
        <w:p w14:paraId="5C1B0014" w14:textId="77777777" w:rsidR="0067163C" w:rsidRPr="00B10DCD" w:rsidRDefault="0067163C" w:rsidP="006C0BC9">
          <w:pPr>
            <w:jc w:val="right"/>
            <w:rPr>
              <w:rFonts w:ascii="Arial" w:hAnsi="Arial" w:cs="Arial"/>
              <w:b/>
              <w:color w:val="333399"/>
              <w:position w:val="24"/>
              <w:sz w:val="52"/>
              <w:szCs w:val="52"/>
            </w:rPr>
          </w:pPr>
          <w:r w:rsidRPr="00B10DCD">
            <w:rPr>
              <w:rFonts w:ascii="Arial" w:hAnsi="Arial" w:cs="Arial"/>
              <w:b/>
              <w:color w:val="333399"/>
              <w:position w:val="24"/>
              <w:sz w:val="52"/>
              <w:szCs w:val="52"/>
            </w:rPr>
            <w:t>EIT</w:t>
          </w:r>
        </w:p>
      </w:tc>
    </w:tr>
    <w:tr w:rsidR="0067163C" w:rsidRPr="00C12B7A" w14:paraId="5261DD54" w14:textId="77777777" w:rsidTr="006C0BC9">
      <w:trPr>
        <w:cantSplit/>
        <w:trHeight w:hRule="exact" w:val="397"/>
        <w:jc w:val="center"/>
      </w:trPr>
      <w:tc>
        <w:tcPr>
          <w:tcW w:w="4536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CAE564A" w14:textId="77777777" w:rsidR="0067163C" w:rsidRPr="00C12B7A" w:rsidRDefault="0067163C" w:rsidP="006C0BC9">
          <w:pPr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Toleranzen in vernetzten Systemen</w:t>
          </w:r>
        </w:p>
      </w:tc>
      <w:tc>
        <w:tcPr>
          <w:tcW w:w="4536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7311E3E" w14:textId="77777777" w:rsidR="0067163C" w:rsidRPr="00C12B7A" w:rsidRDefault="0067163C" w:rsidP="006C0BC9">
          <w:pPr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Übungsblatt 6.10</w:t>
          </w:r>
        </w:p>
      </w:tc>
    </w:tr>
  </w:tbl>
  <w:p w14:paraId="0F74D12F" w14:textId="77777777" w:rsidR="0067163C" w:rsidRDefault="006716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40F"/>
    <w:multiLevelType w:val="multilevel"/>
    <w:tmpl w:val="B5D8C8E4"/>
    <w:styleLink w:val="AktuelleListe1"/>
    <w:lvl w:ilvl="0">
      <w:start w:val="1"/>
      <w:numFmt w:val="decimal"/>
      <w:lvlText w:val="%1"/>
      <w:lvlJc w:val="left"/>
      <w:pPr>
        <w:ind w:left="432" w:hanging="432"/>
      </w:pPr>
      <w:rPr>
        <w:color w:val="1D9A43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55A15"/>
    <w:multiLevelType w:val="hybridMultilevel"/>
    <w:tmpl w:val="29B2EA0C"/>
    <w:lvl w:ilvl="0" w:tplc="4FA28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09E"/>
    <w:multiLevelType w:val="hybridMultilevel"/>
    <w:tmpl w:val="95B6F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F69E2"/>
    <w:multiLevelType w:val="hybridMultilevel"/>
    <w:tmpl w:val="06346EF4"/>
    <w:lvl w:ilvl="0" w:tplc="940069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57593"/>
    <w:multiLevelType w:val="multilevel"/>
    <w:tmpl w:val="843A4CB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Formatvorlage1"/>
      <w:lvlText w:val="%1.%2"/>
      <w:lvlJc w:val="left"/>
      <w:pPr>
        <w:ind w:left="576" w:hanging="576"/>
      </w:pPr>
      <w:rPr>
        <w:rFonts w:cs="Times New Roman"/>
        <w:b w:val="0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 w15:restartNumberingAfterBreak="0">
    <w:nsid w:val="07F73072"/>
    <w:multiLevelType w:val="hybridMultilevel"/>
    <w:tmpl w:val="E4BC8690"/>
    <w:lvl w:ilvl="0" w:tplc="6E9A8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2134A6"/>
    <w:multiLevelType w:val="hybridMultilevel"/>
    <w:tmpl w:val="0B3E9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E4CC8"/>
    <w:multiLevelType w:val="hybridMultilevel"/>
    <w:tmpl w:val="8FAC262E"/>
    <w:lvl w:ilvl="0" w:tplc="A838FF70">
      <w:start w:val="1"/>
      <w:numFmt w:val="lowerLetter"/>
      <w:pStyle w:val="Bildtextmitabcetc"/>
      <w:lvlText w:val="%1)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A387961"/>
    <w:multiLevelType w:val="multilevel"/>
    <w:tmpl w:val="187CA2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D9A43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A393F8D"/>
    <w:multiLevelType w:val="hybridMultilevel"/>
    <w:tmpl w:val="E4BC8690"/>
    <w:lvl w:ilvl="0" w:tplc="6E9A8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C8160D"/>
    <w:multiLevelType w:val="hybridMultilevel"/>
    <w:tmpl w:val="5C78FB5C"/>
    <w:lvl w:ilvl="0" w:tplc="04070017">
      <w:start w:val="1"/>
      <w:numFmt w:val="bullet"/>
      <w:pStyle w:val="Striche"/>
      <w:lvlText w:val="-"/>
      <w:lvlJc w:val="left"/>
      <w:pPr>
        <w:tabs>
          <w:tab w:val="num" w:pos="426"/>
        </w:tabs>
        <w:ind w:left="426" w:hanging="360"/>
      </w:pPr>
      <w:rPr>
        <w:rFonts w:ascii="Times New Roman" w:hAnsi="Times New Roman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204F7"/>
    <w:multiLevelType w:val="multilevel"/>
    <w:tmpl w:val="A8D2F15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1D9A43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F6B10C1"/>
    <w:multiLevelType w:val="multilevel"/>
    <w:tmpl w:val="86D64038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439583A"/>
    <w:multiLevelType w:val="multilevel"/>
    <w:tmpl w:val="319EE2B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1D9A43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4FC1562"/>
    <w:multiLevelType w:val="multilevel"/>
    <w:tmpl w:val="3A0A1F4E"/>
    <w:lvl w:ilvl="0">
      <w:start w:val="1"/>
      <w:numFmt w:val="decimal"/>
      <w:lvlText w:val="%1"/>
      <w:lvlJc w:val="left"/>
      <w:pPr>
        <w:ind w:left="432" w:hanging="432"/>
      </w:pPr>
      <w:rPr>
        <w:color w:val="1D9A43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2252A"/>
    <w:multiLevelType w:val="hybridMultilevel"/>
    <w:tmpl w:val="C8F02BBA"/>
    <w:lvl w:ilvl="0" w:tplc="6E9A8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3355CE"/>
    <w:multiLevelType w:val="multilevel"/>
    <w:tmpl w:val="C69C0192"/>
    <w:lvl w:ilvl="0">
      <w:start w:val="1"/>
      <w:numFmt w:val="decimal"/>
      <w:lvlText w:val="%1"/>
      <w:lvlJc w:val="left"/>
      <w:pPr>
        <w:ind w:left="432" w:hanging="432"/>
      </w:pPr>
      <w:rPr>
        <w:color w:val="1D9A43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1FB2D0D"/>
    <w:multiLevelType w:val="multilevel"/>
    <w:tmpl w:val="86D64038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523461A"/>
    <w:multiLevelType w:val="hybridMultilevel"/>
    <w:tmpl w:val="4E50C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5286D"/>
    <w:multiLevelType w:val="hybridMultilevel"/>
    <w:tmpl w:val="381E3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C1C8E"/>
    <w:multiLevelType w:val="multilevel"/>
    <w:tmpl w:val="E4F07CE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1080"/>
        </w:tabs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1440"/>
        </w:tabs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437B1AB2"/>
    <w:multiLevelType w:val="hybridMultilevel"/>
    <w:tmpl w:val="BAD06A2E"/>
    <w:lvl w:ilvl="0" w:tplc="71541EDC">
      <w:start w:val="1"/>
      <w:numFmt w:val="lowerLetter"/>
      <w:pStyle w:val="Aufgabenaufzhlung"/>
      <w:lvlText w:val="%1)"/>
      <w:lvlJc w:val="left"/>
      <w:pPr>
        <w:tabs>
          <w:tab w:val="num" w:pos="426"/>
        </w:tabs>
        <w:ind w:left="426" w:hanging="360"/>
      </w:pPr>
      <w:rPr>
        <w:rFonts w:cs="Times New Roman" w:hint="default"/>
      </w:rPr>
    </w:lvl>
    <w:lvl w:ilvl="1" w:tplc="263405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B1A12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D88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55E60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C4ED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556E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9CF8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90AFB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49E1F4A"/>
    <w:multiLevelType w:val="multilevel"/>
    <w:tmpl w:val="54081CCA"/>
    <w:lvl w:ilvl="0">
      <w:start w:val="2"/>
      <w:numFmt w:val="decimal"/>
      <w:pStyle w:val="Anhang2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Anhang2"/>
      <w:lvlText w:val="A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A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46340F11"/>
    <w:multiLevelType w:val="multilevel"/>
    <w:tmpl w:val="541AF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67E07BA"/>
    <w:multiLevelType w:val="hybridMultilevel"/>
    <w:tmpl w:val="E4BC8690"/>
    <w:lvl w:ilvl="0" w:tplc="6E9A8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806A7A"/>
    <w:multiLevelType w:val="multilevel"/>
    <w:tmpl w:val="F85EEC14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4A0740E7"/>
    <w:multiLevelType w:val="hybridMultilevel"/>
    <w:tmpl w:val="443E8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8317D"/>
    <w:multiLevelType w:val="hybridMultilevel"/>
    <w:tmpl w:val="EC5416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11E42"/>
    <w:multiLevelType w:val="multilevel"/>
    <w:tmpl w:val="F2ECDACA"/>
    <w:lvl w:ilvl="0">
      <w:start w:val="1"/>
      <w:numFmt w:val="decimal"/>
      <w:lvlText w:val="%11.1"/>
      <w:lvlJc w:val="left"/>
      <w:pPr>
        <w:ind w:left="432" w:hanging="432"/>
      </w:pPr>
      <w:rPr>
        <w:rFonts w:hint="default"/>
        <w:color w:val="1D9A43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FC156FE"/>
    <w:multiLevelType w:val="hybridMultilevel"/>
    <w:tmpl w:val="3CC2282C"/>
    <w:lvl w:ilvl="0" w:tplc="22A0B2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41C16"/>
    <w:multiLevelType w:val="hybridMultilevel"/>
    <w:tmpl w:val="7D5E0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30717"/>
    <w:multiLevelType w:val="multilevel"/>
    <w:tmpl w:val="86D64038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55E40A5"/>
    <w:multiLevelType w:val="hybridMultilevel"/>
    <w:tmpl w:val="418E48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8245D"/>
    <w:multiLevelType w:val="hybridMultilevel"/>
    <w:tmpl w:val="7584B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4C1FE9"/>
    <w:multiLevelType w:val="hybridMultilevel"/>
    <w:tmpl w:val="DD3E1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17F15"/>
    <w:multiLevelType w:val="hybridMultilevel"/>
    <w:tmpl w:val="15FA7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75828"/>
    <w:multiLevelType w:val="hybridMultilevel"/>
    <w:tmpl w:val="A0F41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14E09"/>
    <w:multiLevelType w:val="multilevel"/>
    <w:tmpl w:val="B5D8C8E4"/>
    <w:numStyleLink w:val="AktuelleListe1"/>
  </w:abstractNum>
  <w:abstractNum w:abstractNumId="38" w15:restartNumberingAfterBreak="0">
    <w:nsid w:val="6C9271DB"/>
    <w:multiLevelType w:val="hybridMultilevel"/>
    <w:tmpl w:val="E4BC8690"/>
    <w:lvl w:ilvl="0" w:tplc="6E9A8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DE2C6B"/>
    <w:multiLevelType w:val="hybridMultilevel"/>
    <w:tmpl w:val="A55651C6"/>
    <w:lvl w:ilvl="0" w:tplc="1AD26F08">
      <w:start w:val="1"/>
      <w:numFmt w:val="bullet"/>
      <w:pStyle w:val="AufzhlungPunkt"/>
      <w:lvlText w:val=""/>
      <w:lvlJc w:val="left"/>
      <w:pPr>
        <w:tabs>
          <w:tab w:val="num" w:pos="454"/>
        </w:tabs>
        <w:ind w:left="454" w:hanging="454"/>
      </w:pPr>
      <w:rPr>
        <w:rFonts w:ascii="MyriaMM_830 BL 600 NO" w:hAnsi="MyriaMM_830 BL 600 NO" w:hint="default"/>
      </w:rPr>
    </w:lvl>
    <w:lvl w:ilvl="1" w:tplc="0DB2A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07AE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0E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8E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CC3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C2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52FC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A6F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F7D73"/>
    <w:multiLevelType w:val="hybridMultilevel"/>
    <w:tmpl w:val="FD8A4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15437"/>
    <w:multiLevelType w:val="hybridMultilevel"/>
    <w:tmpl w:val="C8F02BBA"/>
    <w:lvl w:ilvl="0" w:tplc="6E9A8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40491901">
    <w:abstractNumId w:val="4"/>
  </w:num>
  <w:num w:numId="2" w16cid:durableId="1292053390">
    <w:abstractNumId w:val="22"/>
  </w:num>
  <w:num w:numId="3" w16cid:durableId="362025645">
    <w:abstractNumId w:val="10"/>
  </w:num>
  <w:num w:numId="4" w16cid:durableId="1040056512">
    <w:abstractNumId w:val="21"/>
    <w:lvlOverride w:ilvl="0">
      <w:startOverride w:val="1"/>
    </w:lvlOverride>
  </w:num>
  <w:num w:numId="5" w16cid:durableId="261839680">
    <w:abstractNumId w:val="39"/>
  </w:num>
  <w:num w:numId="6" w16cid:durableId="1984918546">
    <w:abstractNumId w:val="7"/>
  </w:num>
  <w:num w:numId="7" w16cid:durableId="1958566058">
    <w:abstractNumId w:val="20"/>
  </w:num>
  <w:num w:numId="8" w16cid:durableId="18108547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6613601">
    <w:abstractNumId w:val="24"/>
  </w:num>
  <w:num w:numId="10" w16cid:durableId="1604074715">
    <w:abstractNumId w:val="5"/>
  </w:num>
  <w:num w:numId="11" w16cid:durableId="670450819">
    <w:abstractNumId w:val="18"/>
  </w:num>
  <w:num w:numId="12" w16cid:durableId="1496534753">
    <w:abstractNumId w:val="38"/>
  </w:num>
  <w:num w:numId="13" w16cid:durableId="983704999">
    <w:abstractNumId w:val="41"/>
  </w:num>
  <w:num w:numId="14" w16cid:durableId="2107338171">
    <w:abstractNumId w:val="15"/>
  </w:num>
  <w:num w:numId="15" w16cid:durableId="994722160">
    <w:abstractNumId w:val="9"/>
  </w:num>
  <w:num w:numId="16" w16cid:durableId="1347174521">
    <w:abstractNumId w:val="16"/>
  </w:num>
  <w:num w:numId="17" w16cid:durableId="712465078">
    <w:abstractNumId w:val="0"/>
  </w:num>
  <w:num w:numId="18" w16cid:durableId="1111898423">
    <w:abstractNumId w:val="28"/>
  </w:num>
  <w:num w:numId="19" w16cid:durableId="1533685183">
    <w:abstractNumId w:val="37"/>
  </w:num>
  <w:num w:numId="20" w16cid:durableId="1651135413">
    <w:abstractNumId w:val="6"/>
  </w:num>
  <w:num w:numId="21" w16cid:durableId="2049181505">
    <w:abstractNumId w:val="12"/>
  </w:num>
  <w:num w:numId="22" w16cid:durableId="100730844">
    <w:abstractNumId w:val="25"/>
  </w:num>
  <w:num w:numId="23" w16cid:durableId="1156141261">
    <w:abstractNumId w:val="14"/>
  </w:num>
  <w:num w:numId="24" w16cid:durableId="1492138282">
    <w:abstractNumId w:val="8"/>
  </w:num>
  <w:num w:numId="25" w16cid:durableId="2040474296">
    <w:abstractNumId w:val="11"/>
  </w:num>
  <w:num w:numId="26" w16cid:durableId="625088616">
    <w:abstractNumId w:val="13"/>
  </w:num>
  <w:num w:numId="27" w16cid:durableId="38600811">
    <w:abstractNumId w:val="23"/>
  </w:num>
  <w:num w:numId="28" w16cid:durableId="1529298213">
    <w:abstractNumId w:val="3"/>
  </w:num>
  <w:num w:numId="29" w16cid:durableId="1556745155">
    <w:abstractNumId w:val="17"/>
  </w:num>
  <w:num w:numId="30" w16cid:durableId="820584818">
    <w:abstractNumId w:val="1"/>
  </w:num>
  <w:num w:numId="31" w16cid:durableId="593406">
    <w:abstractNumId w:val="40"/>
  </w:num>
  <w:num w:numId="32" w16cid:durableId="194000843">
    <w:abstractNumId w:val="30"/>
  </w:num>
  <w:num w:numId="33" w16cid:durableId="306670753">
    <w:abstractNumId w:val="19"/>
  </w:num>
  <w:num w:numId="34" w16cid:durableId="1697731796">
    <w:abstractNumId w:val="34"/>
  </w:num>
  <w:num w:numId="35" w16cid:durableId="1583877988">
    <w:abstractNumId w:val="29"/>
  </w:num>
  <w:num w:numId="36" w16cid:durableId="23289708">
    <w:abstractNumId w:val="35"/>
  </w:num>
  <w:num w:numId="37" w16cid:durableId="1784500737">
    <w:abstractNumId w:val="26"/>
  </w:num>
  <w:num w:numId="38" w16cid:durableId="1248155134">
    <w:abstractNumId w:val="36"/>
  </w:num>
  <w:num w:numId="39" w16cid:durableId="1479885091">
    <w:abstractNumId w:val="31"/>
  </w:num>
  <w:num w:numId="40" w16cid:durableId="581256702">
    <w:abstractNumId w:val="27"/>
  </w:num>
  <w:num w:numId="41" w16cid:durableId="1131439938">
    <w:abstractNumId w:val="12"/>
  </w:num>
  <w:num w:numId="42" w16cid:durableId="719089903">
    <w:abstractNumId w:val="33"/>
  </w:num>
  <w:num w:numId="43" w16cid:durableId="1158113900">
    <w:abstractNumId w:val="2"/>
  </w:num>
  <w:num w:numId="44" w16cid:durableId="774398552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mirrorMargin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EB2"/>
    <w:rsid w:val="0000148D"/>
    <w:rsid w:val="000015AC"/>
    <w:rsid w:val="00003D94"/>
    <w:rsid w:val="00004352"/>
    <w:rsid w:val="00004E1D"/>
    <w:rsid w:val="00006408"/>
    <w:rsid w:val="00006480"/>
    <w:rsid w:val="000136BE"/>
    <w:rsid w:val="000155E7"/>
    <w:rsid w:val="0001648F"/>
    <w:rsid w:val="00016F0A"/>
    <w:rsid w:val="000173B8"/>
    <w:rsid w:val="00017EF2"/>
    <w:rsid w:val="0002063C"/>
    <w:rsid w:val="00023D01"/>
    <w:rsid w:val="000249BD"/>
    <w:rsid w:val="000261D7"/>
    <w:rsid w:val="00027491"/>
    <w:rsid w:val="00030DB2"/>
    <w:rsid w:val="00034AD5"/>
    <w:rsid w:val="000355C8"/>
    <w:rsid w:val="00040DFA"/>
    <w:rsid w:val="0004346B"/>
    <w:rsid w:val="000442C0"/>
    <w:rsid w:val="00045BD5"/>
    <w:rsid w:val="00047256"/>
    <w:rsid w:val="0004789B"/>
    <w:rsid w:val="00051FBF"/>
    <w:rsid w:val="00052D9E"/>
    <w:rsid w:val="00053519"/>
    <w:rsid w:val="00054AEF"/>
    <w:rsid w:val="0005516A"/>
    <w:rsid w:val="00055236"/>
    <w:rsid w:val="000567F5"/>
    <w:rsid w:val="000602E7"/>
    <w:rsid w:val="00062F85"/>
    <w:rsid w:val="0006393D"/>
    <w:rsid w:val="000641F5"/>
    <w:rsid w:val="00064561"/>
    <w:rsid w:val="00065D28"/>
    <w:rsid w:val="000672BA"/>
    <w:rsid w:val="000673F4"/>
    <w:rsid w:val="00067E4C"/>
    <w:rsid w:val="0007006C"/>
    <w:rsid w:val="000702A5"/>
    <w:rsid w:val="000709A5"/>
    <w:rsid w:val="000717FA"/>
    <w:rsid w:val="000727BA"/>
    <w:rsid w:val="00072BA0"/>
    <w:rsid w:val="00073931"/>
    <w:rsid w:val="000756A0"/>
    <w:rsid w:val="00076814"/>
    <w:rsid w:val="00081DC1"/>
    <w:rsid w:val="00083474"/>
    <w:rsid w:val="000848F7"/>
    <w:rsid w:val="00084E93"/>
    <w:rsid w:val="00084EB2"/>
    <w:rsid w:val="00085EA9"/>
    <w:rsid w:val="00086628"/>
    <w:rsid w:val="00086BC1"/>
    <w:rsid w:val="00086F45"/>
    <w:rsid w:val="00087EDC"/>
    <w:rsid w:val="0009050F"/>
    <w:rsid w:val="00092414"/>
    <w:rsid w:val="0009341C"/>
    <w:rsid w:val="000936BB"/>
    <w:rsid w:val="00093E64"/>
    <w:rsid w:val="00095639"/>
    <w:rsid w:val="0009683D"/>
    <w:rsid w:val="00097BD8"/>
    <w:rsid w:val="000A17BE"/>
    <w:rsid w:val="000A432A"/>
    <w:rsid w:val="000A44D0"/>
    <w:rsid w:val="000A50A2"/>
    <w:rsid w:val="000A581E"/>
    <w:rsid w:val="000A59C4"/>
    <w:rsid w:val="000A5B25"/>
    <w:rsid w:val="000A6BD1"/>
    <w:rsid w:val="000A6E43"/>
    <w:rsid w:val="000A7061"/>
    <w:rsid w:val="000A7BEA"/>
    <w:rsid w:val="000A7FD0"/>
    <w:rsid w:val="000B13FC"/>
    <w:rsid w:val="000B1602"/>
    <w:rsid w:val="000C383F"/>
    <w:rsid w:val="000C3F39"/>
    <w:rsid w:val="000C4B3F"/>
    <w:rsid w:val="000C7FA2"/>
    <w:rsid w:val="000D4FD3"/>
    <w:rsid w:val="000D6E64"/>
    <w:rsid w:val="000E0564"/>
    <w:rsid w:val="000E0A46"/>
    <w:rsid w:val="000E0EBD"/>
    <w:rsid w:val="000E1237"/>
    <w:rsid w:val="000E22B9"/>
    <w:rsid w:val="000E3EE2"/>
    <w:rsid w:val="000E57B9"/>
    <w:rsid w:val="000E64DB"/>
    <w:rsid w:val="000E762E"/>
    <w:rsid w:val="000F0D2E"/>
    <w:rsid w:val="000F20C9"/>
    <w:rsid w:val="000F7E0A"/>
    <w:rsid w:val="00101E08"/>
    <w:rsid w:val="001020A7"/>
    <w:rsid w:val="0010223D"/>
    <w:rsid w:val="0010281A"/>
    <w:rsid w:val="001028C2"/>
    <w:rsid w:val="001029CF"/>
    <w:rsid w:val="001031D7"/>
    <w:rsid w:val="0010658F"/>
    <w:rsid w:val="00107F95"/>
    <w:rsid w:val="001112D7"/>
    <w:rsid w:val="0011271B"/>
    <w:rsid w:val="001135B5"/>
    <w:rsid w:val="0012024A"/>
    <w:rsid w:val="00121208"/>
    <w:rsid w:val="00121408"/>
    <w:rsid w:val="00124891"/>
    <w:rsid w:val="001274B7"/>
    <w:rsid w:val="00133D85"/>
    <w:rsid w:val="00134FB2"/>
    <w:rsid w:val="00135856"/>
    <w:rsid w:val="00136BED"/>
    <w:rsid w:val="00137027"/>
    <w:rsid w:val="001401CE"/>
    <w:rsid w:val="00140E68"/>
    <w:rsid w:val="00147B25"/>
    <w:rsid w:val="00151315"/>
    <w:rsid w:val="001519C6"/>
    <w:rsid w:val="00155852"/>
    <w:rsid w:val="001579E2"/>
    <w:rsid w:val="00157EE2"/>
    <w:rsid w:val="00161810"/>
    <w:rsid w:val="00162665"/>
    <w:rsid w:val="00163D51"/>
    <w:rsid w:val="00164F2D"/>
    <w:rsid w:val="00170E7E"/>
    <w:rsid w:val="00171FAE"/>
    <w:rsid w:val="00172612"/>
    <w:rsid w:val="00174F1E"/>
    <w:rsid w:val="00176DBC"/>
    <w:rsid w:val="00180356"/>
    <w:rsid w:val="00180CB2"/>
    <w:rsid w:val="001815A0"/>
    <w:rsid w:val="001817DC"/>
    <w:rsid w:val="001822CF"/>
    <w:rsid w:val="0018242B"/>
    <w:rsid w:val="00183236"/>
    <w:rsid w:val="0019094A"/>
    <w:rsid w:val="00190A5E"/>
    <w:rsid w:val="001913F1"/>
    <w:rsid w:val="00194476"/>
    <w:rsid w:val="001973E1"/>
    <w:rsid w:val="001A0394"/>
    <w:rsid w:val="001A0FEA"/>
    <w:rsid w:val="001A3509"/>
    <w:rsid w:val="001A37E4"/>
    <w:rsid w:val="001A4341"/>
    <w:rsid w:val="001A4966"/>
    <w:rsid w:val="001A5E86"/>
    <w:rsid w:val="001A7623"/>
    <w:rsid w:val="001A7FE9"/>
    <w:rsid w:val="001B0062"/>
    <w:rsid w:val="001B41DD"/>
    <w:rsid w:val="001B41E2"/>
    <w:rsid w:val="001B4E56"/>
    <w:rsid w:val="001B5F6B"/>
    <w:rsid w:val="001B6BEA"/>
    <w:rsid w:val="001B7CA7"/>
    <w:rsid w:val="001C0BBB"/>
    <w:rsid w:val="001C19BD"/>
    <w:rsid w:val="001C2275"/>
    <w:rsid w:val="001C2A48"/>
    <w:rsid w:val="001C38FE"/>
    <w:rsid w:val="001C6691"/>
    <w:rsid w:val="001D3BC9"/>
    <w:rsid w:val="001D44F8"/>
    <w:rsid w:val="001D452B"/>
    <w:rsid w:val="001D6FCA"/>
    <w:rsid w:val="001E059C"/>
    <w:rsid w:val="001E0EB8"/>
    <w:rsid w:val="001E26D6"/>
    <w:rsid w:val="001E29B6"/>
    <w:rsid w:val="001E560B"/>
    <w:rsid w:val="001E5682"/>
    <w:rsid w:val="001E5751"/>
    <w:rsid w:val="001E6041"/>
    <w:rsid w:val="001F1738"/>
    <w:rsid w:val="001F3B64"/>
    <w:rsid w:val="001F748D"/>
    <w:rsid w:val="001F7785"/>
    <w:rsid w:val="002012FB"/>
    <w:rsid w:val="0020296B"/>
    <w:rsid w:val="002038C5"/>
    <w:rsid w:val="002043DE"/>
    <w:rsid w:val="002049DF"/>
    <w:rsid w:val="00205202"/>
    <w:rsid w:val="002052A3"/>
    <w:rsid w:val="002072CE"/>
    <w:rsid w:val="00210DE7"/>
    <w:rsid w:val="0021133A"/>
    <w:rsid w:val="00211F86"/>
    <w:rsid w:val="00212E9A"/>
    <w:rsid w:val="0021306D"/>
    <w:rsid w:val="002147BF"/>
    <w:rsid w:val="002147D5"/>
    <w:rsid w:val="00215F95"/>
    <w:rsid w:val="00216744"/>
    <w:rsid w:val="002173A0"/>
    <w:rsid w:val="00217BC3"/>
    <w:rsid w:val="0022320A"/>
    <w:rsid w:val="0022451C"/>
    <w:rsid w:val="002245BF"/>
    <w:rsid w:val="002256F1"/>
    <w:rsid w:val="00225ADA"/>
    <w:rsid w:val="00230038"/>
    <w:rsid w:val="0023065B"/>
    <w:rsid w:val="00230D05"/>
    <w:rsid w:val="00232BAE"/>
    <w:rsid w:val="002337A4"/>
    <w:rsid w:val="002356FE"/>
    <w:rsid w:val="002365C7"/>
    <w:rsid w:val="00240DF6"/>
    <w:rsid w:val="00240E80"/>
    <w:rsid w:val="0024113D"/>
    <w:rsid w:val="00242AF5"/>
    <w:rsid w:val="00244569"/>
    <w:rsid w:val="002513B7"/>
    <w:rsid w:val="00251647"/>
    <w:rsid w:val="0025221C"/>
    <w:rsid w:val="00253932"/>
    <w:rsid w:val="00253F30"/>
    <w:rsid w:val="00255499"/>
    <w:rsid w:val="002640FC"/>
    <w:rsid w:val="0026502D"/>
    <w:rsid w:val="0027012C"/>
    <w:rsid w:val="00270250"/>
    <w:rsid w:val="00270879"/>
    <w:rsid w:val="002709CE"/>
    <w:rsid w:val="00270AB6"/>
    <w:rsid w:val="00270BAC"/>
    <w:rsid w:val="00270FFF"/>
    <w:rsid w:val="00272F51"/>
    <w:rsid w:val="002743DC"/>
    <w:rsid w:val="002748B9"/>
    <w:rsid w:val="00275204"/>
    <w:rsid w:val="00281A95"/>
    <w:rsid w:val="00282586"/>
    <w:rsid w:val="00284AAD"/>
    <w:rsid w:val="00285479"/>
    <w:rsid w:val="00285C7A"/>
    <w:rsid w:val="0028739C"/>
    <w:rsid w:val="002932C3"/>
    <w:rsid w:val="0029433D"/>
    <w:rsid w:val="00295627"/>
    <w:rsid w:val="00296172"/>
    <w:rsid w:val="00296E1D"/>
    <w:rsid w:val="00296E9A"/>
    <w:rsid w:val="00297088"/>
    <w:rsid w:val="002A09ED"/>
    <w:rsid w:val="002A4F95"/>
    <w:rsid w:val="002A67AA"/>
    <w:rsid w:val="002A6F0B"/>
    <w:rsid w:val="002A7BBD"/>
    <w:rsid w:val="002B3183"/>
    <w:rsid w:val="002B4AA6"/>
    <w:rsid w:val="002B77A1"/>
    <w:rsid w:val="002C039A"/>
    <w:rsid w:val="002C0BE1"/>
    <w:rsid w:val="002C5396"/>
    <w:rsid w:val="002C7063"/>
    <w:rsid w:val="002C782B"/>
    <w:rsid w:val="002D0F1F"/>
    <w:rsid w:val="002D322B"/>
    <w:rsid w:val="002D3B7D"/>
    <w:rsid w:val="002D4561"/>
    <w:rsid w:val="002D4A3B"/>
    <w:rsid w:val="002D51AA"/>
    <w:rsid w:val="002D58F7"/>
    <w:rsid w:val="002D5B0D"/>
    <w:rsid w:val="002E135A"/>
    <w:rsid w:val="002E1772"/>
    <w:rsid w:val="002E3060"/>
    <w:rsid w:val="002E3C63"/>
    <w:rsid w:val="002E3D41"/>
    <w:rsid w:val="002E41C1"/>
    <w:rsid w:val="002E5629"/>
    <w:rsid w:val="002F13CE"/>
    <w:rsid w:val="002F4B65"/>
    <w:rsid w:val="002F69DE"/>
    <w:rsid w:val="002F7E81"/>
    <w:rsid w:val="003000B7"/>
    <w:rsid w:val="00301FDA"/>
    <w:rsid w:val="003021F2"/>
    <w:rsid w:val="00302F25"/>
    <w:rsid w:val="00303B7B"/>
    <w:rsid w:val="00307280"/>
    <w:rsid w:val="00307BD9"/>
    <w:rsid w:val="003114CB"/>
    <w:rsid w:val="003120BC"/>
    <w:rsid w:val="00312302"/>
    <w:rsid w:val="00313E94"/>
    <w:rsid w:val="00315060"/>
    <w:rsid w:val="00317598"/>
    <w:rsid w:val="0032029F"/>
    <w:rsid w:val="0032030B"/>
    <w:rsid w:val="00320F27"/>
    <w:rsid w:val="00322793"/>
    <w:rsid w:val="00323E08"/>
    <w:rsid w:val="00327AFB"/>
    <w:rsid w:val="00327B02"/>
    <w:rsid w:val="0033085D"/>
    <w:rsid w:val="0033093B"/>
    <w:rsid w:val="00331EAB"/>
    <w:rsid w:val="00332338"/>
    <w:rsid w:val="0033254A"/>
    <w:rsid w:val="00332C40"/>
    <w:rsid w:val="00333C2D"/>
    <w:rsid w:val="003377A3"/>
    <w:rsid w:val="0034266C"/>
    <w:rsid w:val="0034507B"/>
    <w:rsid w:val="003467CF"/>
    <w:rsid w:val="00346C3C"/>
    <w:rsid w:val="00347294"/>
    <w:rsid w:val="003504F0"/>
    <w:rsid w:val="00351814"/>
    <w:rsid w:val="00355804"/>
    <w:rsid w:val="003558D7"/>
    <w:rsid w:val="00356B1B"/>
    <w:rsid w:val="00356DEB"/>
    <w:rsid w:val="003579DD"/>
    <w:rsid w:val="00362C3E"/>
    <w:rsid w:val="00363654"/>
    <w:rsid w:val="00366BA1"/>
    <w:rsid w:val="00371E85"/>
    <w:rsid w:val="003744E4"/>
    <w:rsid w:val="003747F1"/>
    <w:rsid w:val="00375BAF"/>
    <w:rsid w:val="0037634D"/>
    <w:rsid w:val="003769BA"/>
    <w:rsid w:val="00380484"/>
    <w:rsid w:val="00380D99"/>
    <w:rsid w:val="0038490E"/>
    <w:rsid w:val="003876F0"/>
    <w:rsid w:val="00387933"/>
    <w:rsid w:val="00392311"/>
    <w:rsid w:val="00393567"/>
    <w:rsid w:val="0039357F"/>
    <w:rsid w:val="00396AA0"/>
    <w:rsid w:val="0039716C"/>
    <w:rsid w:val="003A02E8"/>
    <w:rsid w:val="003A0CC6"/>
    <w:rsid w:val="003A11E9"/>
    <w:rsid w:val="003A2931"/>
    <w:rsid w:val="003A2F89"/>
    <w:rsid w:val="003A3E49"/>
    <w:rsid w:val="003A40C7"/>
    <w:rsid w:val="003A4A3E"/>
    <w:rsid w:val="003B03A1"/>
    <w:rsid w:val="003B0591"/>
    <w:rsid w:val="003B1371"/>
    <w:rsid w:val="003B37D9"/>
    <w:rsid w:val="003B4F65"/>
    <w:rsid w:val="003B5A92"/>
    <w:rsid w:val="003B6B49"/>
    <w:rsid w:val="003B6DEE"/>
    <w:rsid w:val="003B7334"/>
    <w:rsid w:val="003B7AC4"/>
    <w:rsid w:val="003B7B13"/>
    <w:rsid w:val="003C04B9"/>
    <w:rsid w:val="003C0A0B"/>
    <w:rsid w:val="003C4D50"/>
    <w:rsid w:val="003C5053"/>
    <w:rsid w:val="003C56CC"/>
    <w:rsid w:val="003C670F"/>
    <w:rsid w:val="003C69DF"/>
    <w:rsid w:val="003C6EEB"/>
    <w:rsid w:val="003C720B"/>
    <w:rsid w:val="003D1E90"/>
    <w:rsid w:val="003D24E2"/>
    <w:rsid w:val="003D3484"/>
    <w:rsid w:val="003D4E9D"/>
    <w:rsid w:val="003D51C5"/>
    <w:rsid w:val="003D6845"/>
    <w:rsid w:val="003D6C4A"/>
    <w:rsid w:val="003D6D8E"/>
    <w:rsid w:val="003E0808"/>
    <w:rsid w:val="003E5773"/>
    <w:rsid w:val="003E5947"/>
    <w:rsid w:val="003E67A4"/>
    <w:rsid w:val="003F11DC"/>
    <w:rsid w:val="003F2E38"/>
    <w:rsid w:val="003F2F76"/>
    <w:rsid w:val="003F50A7"/>
    <w:rsid w:val="003F6DFE"/>
    <w:rsid w:val="003F7B9D"/>
    <w:rsid w:val="0040045F"/>
    <w:rsid w:val="00400DEA"/>
    <w:rsid w:val="00400E36"/>
    <w:rsid w:val="00401316"/>
    <w:rsid w:val="00401D52"/>
    <w:rsid w:val="00401F5B"/>
    <w:rsid w:val="00403389"/>
    <w:rsid w:val="00403551"/>
    <w:rsid w:val="00406D4A"/>
    <w:rsid w:val="00407CA9"/>
    <w:rsid w:val="00412661"/>
    <w:rsid w:val="00416031"/>
    <w:rsid w:val="004248A2"/>
    <w:rsid w:val="00425231"/>
    <w:rsid w:val="00426F89"/>
    <w:rsid w:val="00427240"/>
    <w:rsid w:val="00427CC3"/>
    <w:rsid w:val="00430A04"/>
    <w:rsid w:val="004314F4"/>
    <w:rsid w:val="004332A4"/>
    <w:rsid w:val="00433A8D"/>
    <w:rsid w:val="004349C7"/>
    <w:rsid w:val="00435BF6"/>
    <w:rsid w:val="00440D9E"/>
    <w:rsid w:val="00442C49"/>
    <w:rsid w:val="0044393F"/>
    <w:rsid w:val="0044439B"/>
    <w:rsid w:val="00444F2F"/>
    <w:rsid w:val="004452A3"/>
    <w:rsid w:val="004467AD"/>
    <w:rsid w:val="00447984"/>
    <w:rsid w:val="00450276"/>
    <w:rsid w:val="00452AC7"/>
    <w:rsid w:val="004568A8"/>
    <w:rsid w:val="004572BE"/>
    <w:rsid w:val="0045787E"/>
    <w:rsid w:val="00460F71"/>
    <w:rsid w:val="00461327"/>
    <w:rsid w:val="00461923"/>
    <w:rsid w:val="0046491F"/>
    <w:rsid w:val="00464AB2"/>
    <w:rsid w:val="00465544"/>
    <w:rsid w:val="00465A9E"/>
    <w:rsid w:val="00471E64"/>
    <w:rsid w:val="0047354F"/>
    <w:rsid w:val="0047466E"/>
    <w:rsid w:val="00477C7A"/>
    <w:rsid w:val="00477EF6"/>
    <w:rsid w:val="00481A45"/>
    <w:rsid w:val="00482ACA"/>
    <w:rsid w:val="00482E0B"/>
    <w:rsid w:val="0048472B"/>
    <w:rsid w:val="0049048B"/>
    <w:rsid w:val="00490AD2"/>
    <w:rsid w:val="00494848"/>
    <w:rsid w:val="00495A7F"/>
    <w:rsid w:val="00496BF3"/>
    <w:rsid w:val="00497A98"/>
    <w:rsid w:val="00497C60"/>
    <w:rsid w:val="004A0116"/>
    <w:rsid w:val="004A14D8"/>
    <w:rsid w:val="004A1D55"/>
    <w:rsid w:val="004A1ECE"/>
    <w:rsid w:val="004A5688"/>
    <w:rsid w:val="004A5695"/>
    <w:rsid w:val="004A60E9"/>
    <w:rsid w:val="004A6DB2"/>
    <w:rsid w:val="004A6E71"/>
    <w:rsid w:val="004A6F1C"/>
    <w:rsid w:val="004A6FE7"/>
    <w:rsid w:val="004A75D2"/>
    <w:rsid w:val="004B038D"/>
    <w:rsid w:val="004B0D40"/>
    <w:rsid w:val="004B2B74"/>
    <w:rsid w:val="004B3906"/>
    <w:rsid w:val="004B40B5"/>
    <w:rsid w:val="004B4B0D"/>
    <w:rsid w:val="004B4D1E"/>
    <w:rsid w:val="004C14B1"/>
    <w:rsid w:val="004C3896"/>
    <w:rsid w:val="004C4187"/>
    <w:rsid w:val="004C4211"/>
    <w:rsid w:val="004C6B6E"/>
    <w:rsid w:val="004D22C1"/>
    <w:rsid w:val="004D2FEB"/>
    <w:rsid w:val="004D3365"/>
    <w:rsid w:val="004D3A43"/>
    <w:rsid w:val="004D5FBB"/>
    <w:rsid w:val="004D6F80"/>
    <w:rsid w:val="004D76EA"/>
    <w:rsid w:val="004E188E"/>
    <w:rsid w:val="004E21B0"/>
    <w:rsid w:val="004E22A4"/>
    <w:rsid w:val="004E2DD6"/>
    <w:rsid w:val="004E43D7"/>
    <w:rsid w:val="004E4B75"/>
    <w:rsid w:val="004E5328"/>
    <w:rsid w:val="004E5C84"/>
    <w:rsid w:val="004E6768"/>
    <w:rsid w:val="004F012E"/>
    <w:rsid w:val="004F208B"/>
    <w:rsid w:val="004F390A"/>
    <w:rsid w:val="004F3B49"/>
    <w:rsid w:val="004F78E5"/>
    <w:rsid w:val="005028BE"/>
    <w:rsid w:val="00505576"/>
    <w:rsid w:val="00507A06"/>
    <w:rsid w:val="005104A1"/>
    <w:rsid w:val="005111A2"/>
    <w:rsid w:val="00511FEB"/>
    <w:rsid w:val="0051567F"/>
    <w:rsid w:val="00520E6B"/>
    <w:rsid w:val="00525187"/>
    <w:rsid w:val="00525C4B"/>
    <w:rsid w:val="00527BF9"/>
    <w:rsid w:val="0053293E"/>
    <w:rsid w:val="00533F74"/>
    <w:rsid w:val="0053655B"/>
    <w:rsid w:val="0053730D"/>
    <w:rsid w:val="0053770D"/>
    <w:rsid w:val="0054041F"/>
    <w:rsid w:val="00540F70"/>
    <w:rsid w:val="0054155E"/>
    <w:rsid w:val="005430CC"/>
    <w:rsid w:val="00543A9A"/>
    <w:rsid w:val="00543CF1"/>
    <w:rsid w:val="005445C3"/>
    <w:rsid w:val="00545442"/>
    <w:rsid w:val="00550489"/>
    <w:rsid w:val="005514E7"/>
    <w:rsid w:val="00552D3F"/>
    <w:rsid w:val="0055466E"/>
    <w:rsid w:val="00555A19"/>
    <w:rsid w:val="00557F28"/>
    <w:rsid w:val="00564E23"/>
    <w:rsid w:val="00567382"/>
    <w:rsid w:val="005676C7"/>
    <w:rsid w:val="005679FD"/>
    <w:rsid w:val="00570147"/>
    <w:rsid w:val="00570AEF"/>
    <w:rsid w:val="00571145"/>
    <w:rsid w:val="00572408"/>
    <w:rsid w:val="00573272"/>
    <w:rsid w:val="00574614"/>
    <w:rsid w:val="005761B5"/>
    <w:rsid w:val="005803A5"/>
    <w:rsid w:val="00581F21"/>
    <w:rsid w:val="00582CC8"/>
    <w:rsid w:val="00583393"/>
    <w:rsid w:val="0058344E"/>
    <w:rsid w:val="005838D9"/>
    <w:rsid w:val="005851F9"/>
    <w:rsid w:val="005856EE"/>
    <w:rsid w:val="00585FF8"/>
    <w:rsid w:val="00590949"/>
    <w:rsid w:val="005911CF"/>
    <w:rsid w:val="005923E6"/>
    <w:rsid w:val="005962A0"/>
    <w:rsid w:val="00597EDF"/>
    <w:rsid w:val="005A1F9F"/>
    <w:rsid w:val="005A2ECB"/>
    <w:rsid w:val="005A3E06"/>
    <w:rsid w:val="005A4951"/>
    <w:rsid w:val="005A5B0B"/>
    <w:rsid w:val="005A6E8C"/>
    <w:rsid w:val="005A785B"/>
    <w:rsid w:val="005B07CD"/>
    <w:rsid w:val="005B4C28"/>
    <w:rsid w:val="005B4C5F"/>
    <w:rsid w:val="005B5589"/>
    <w:rsid w:val="005B6CC0"/>
    <w:rsid w:val="005C2430"/>
    <w:rsid w:val="005C27DE"/>
    <w:rsid w:val="005C291D"/>
    <w:rsid w:val="005C334D"/>
    <w:rsid w:val="005C3640"/>
    <w:rsid w:val="005C3C7C"/>
    <w:rsid w:val="005C7A45"/>
    <w:rsid w:val="005C7AE0"/>
    <w:rsid w:val="005D08F3"/>
    <w:rsid w:val="005D11CA"/>
    <w:rsid w:val="005D1D05"/>
    <w:rsid w:val="005D4C0C"/>
    <w:rsid w:val="005D637B"/>
    <w:rsid w:val="005D6C9D"/>
    <w:rsid w:val="005D7708"/>
    <w:rsid w:val="005E5BF1"/>
    <w:rsid w:val="005E6E77"/>
    <w:rsid w:val="005E6FA4"/>
    <w:rsid w:val="005E7180"/>
    <w:rsid w:val="005E77A4"/>
    <w:rsid w:val="005F100F"/>
    <w:rsid w:val="005F2149"/>
    <w:rsid w:val="005F581F"/>
    <w:rsid w:val="005F7F9F"/>
    <w:rsid w:val="00600FFE"/>
    <w:rsid w:val="00601B5D"/>
    <w:rsid w:val="00601EDD"/>
    <w:rsid w:val="006062F6"/>
    <w:rsid w:val="00611240"/>
    <w:rsid w:val="00611346"/>
    <w:rsid w:val="00612D15"/>
    <w:rsid w:val="006137D3"/>
    <w:rsid w:val="00615BCD"/>
    <w:rsid w:val="00616244"/>
    <w:rsid w:val="006178F3"/>
    <w:rsid w:val="00617A8F"/>
    <w:rsid w:val="00617D7C"/>
    <w:rsid w:val="00621788"/>
    <w:rsid w:val="0062514A"/>
    <w:rsid w:val="0062532D"/>
    <w:rsid w:val="006256B2"/>
    <w:rsid w:val="00627F8A"/>
    <w:rsid w:val="006300EE"/>
    <w:rsid w:val="006308E0"/>
    <w:rsid w:val="00633B14"/>
    <w:rsid w:val="006349D6"/>
    <w:rsid w:val="00635506"/>
    <w:rsid w:val="00635735"/>
    <w:rsid w:val="00635A52"/>
    <w:rsid w:val="006367AB"/>
    <w:rsid w:val="00637DA9"/>
    <w:rsid w:val="00642E59"/>
    <w:rsid w:val="00643A84"/>
    <w:rsid w:val="00644704"/>
    <w:rsid w:val="00644D05"/>
    <w:rsid w:val="00644EC4"/>
    <w:rsid w:val="00645254"/>
    <w:rsid w:val="00646C5B"/>
    <w:rsid w:val="006508C2"/>
    <w:rsid w:val="00651BB0"/>
    <w:rsid w:val="00652D6D"/>
    <w:rsid w:val="0065362E"/>
    <w:rsid w:val="0065510D"/>
    <w:rsid w:val="00655344"/>
    <w:rsid w:val="0065742C"/>
    <w:rsid w:val="006576AA"/>
    <w:rsid w:val="006608A5"/>
    <w:rsid w:val="00663378"/>
    <w:rsid w:val="00665085"/>
    <w:rsid w:val="00667298"/>
    <w:rsid w:val="00667AB6"/>
    <w:rsid w:val="00667E23"/>
    <w:rsid w:val="00667EF8"/>
    <w:rsid w:val="00670614"/>
    <w:rsid w:val="00670642"/>
    <w:rsid w:val="0067163C"/>
    <w:rsid w:val="00673B50"/>
    <w:rsid w:val="00676509"/>
    <w:rsid w:val="006769DC"/>
    <w:rsid w:val="006832DF"/>
    <w:rsid w:val="006834C4"/>
    <w:rsid w:val="00683644"/>
    <w:rsid w:val="00683FB1"/>
    <w:rsid w:val="00684DBC"/>
    <w:rsid w:val="006852C9"/>
    <w:rsid w:val="00685926"/>
    <w:rsid w:val="00686961"/>
    <w:rsid w:val="00687AE8"/>
    <w:rsid w:val="00687CFF"/>
    <w:rsid w:val="00690E13"/>
    <w:rsid w:val="00692437"/>
    <w:rsid w:val="006942D7"/>
    <w:rsid w:val="0069454F"/>
    <w:rsid w:val="00694F4F"/>
    <w:rsid w:val="00695286"/>
    <w:rsid w:val="00695986"/>
    <w:rsid w:val="00696ADE"/>
    <w:rsid w:val="006A3340"/>
    <w:rsid w:val="006A49F9"/>
    <w:rsid w:val="006A5FE6"/>
    <w:rsid w:val="006A6C55"/>
    <w:rsid w:val="006A7913"/>
    <w:rsid w:val="006A7F05"/>
    <w:rsid w:val="006B2110"/>
    <w:rsid w:val="006B6B14"/>
    <w:rsid w:val="006B6DEB"/>
    <w:rsid w:val="006B7CC0"/>
    <w:rsid w:val="006B7F59"/>
    <w:rsid w:val="006C0493"/>
    <w:rsid w:val="006C07E9"/>
    <w:rsid w:val="006C0BC9"/>
    <w:rsid w:val="006C0BDF"/>
    <w:rsid w:val="006C0EE9"/>
    <w:rsid w:val="006C3E1B"/>
    <w:rsid w:val="006C4C54"/>
    <w:rsid w:val="006C5C2D"/>
    <w:rsid w:val="006D0A97"/>
    <w:rsid w:val="006D1E14"/>
    <w:rsid w:val="006D48EF"/>
    <w:rsid w:val="006D5DC9"/>
    <w:rsid w:val="006E39AE"/>
    <w:rsid w:val="006E4A82"/>
    <w:rsid w:val="006E584D"/>
    <w:rsid w:val="006E6A5D"/>
    <w:rsid w:val="006F062C"/>
    <w:rsid w:val="006F0A16"/>
    <w:rsid w:val="006F0C80"/>
    <w:rsid w:val="006F0E6A"/>
    <w:rsid w:val="006F2242"/>
    <w:rsid w:val="006F2735"/>
    <w:rsid w:val="006F4370"/>
    <w:rsid w:val="006F5C81"/>
    <w:rsid w:val="006F619D"/>
    <w:rsid w:val="006F75FD"/>
    <w:rsid w:val="00702EC1"/>
    <w:rsid w:val="007030FD"/>
    <w:rsid w:val="00703240"/>
    <w:rsid w:val="007056D0"/>
    <w:rsid w:val="00705A4D"/>
    <w:rsid w:val="0071200F"/>
    <w:rsid w:val="00712737"/>
    <w:rsid w:val="00716533"/>
    <w:rsid w:val="00716823"/>
    <w:rsid w:val="00721A7F"/>
    <w:rsid w:val="00721E4D"/>
    <w:rsid w:val="00724534"/>
    <w:rsid w:val="00725C8B"/>
    <w:rsid w:val="00726069"/>
    <w:rsid w:val="00726122"/>
    <w:rsid w:val="007304CD"/>
    <w:rsid w:val="00730597"/>
    <w:rsid w:val="0073308E"/>
    <w:rsid w:val="0073643D"/>
    <w:rsid w:val="00737C96"/>
    <w:rsid w:val="00741D29"/>
    <w:rsid w:val="00741E94"/>
    <w:rsid w:val="00743B01"/>
    <w:rsid w:val="00744BFE"/>
    <w:rsid w:val="00745309"/>
    <w:rsid w:val="007473EF"/>
    <w:rsid w:val="00750E9E"/>
    <w:rsid w:val="007514BE"/>
    <w:rsid w:val="0075336F"/>
    <w:rsid w:val="00754C05"/>
    <w:rsid w:val="00754F48"/>
    <w:rsid w:val="00755064"/>
    <w:rsid w:val="00757B7A"/>
    <w:rsid w:val="007605E2"/>
    <w:rsid w:val="00761BB2"/>
    <w:rsid w:val="0076470A"/>
    <w:rsid w:val="007674FD"/>
    <w:rsid w:val="00767F20"/>
    <w:rsid w:val="007707B7"/>
    <w:rsid w:val="00771C46"/>
    <w:rsid w:val="00771CB2"/>
    <w:rsid w:val="0077234E"/>
    <w:rsid w:val="00772608"/>
    <w:rsid w:val="007729AD"/>
    <w:rsid w:val="00774559"/>
    <w:rsid w:val="00774D5D"/>
    <w:rsid w:val="00774F76"/>
    <w:rsid w:val="00775069"/>
    <w:rsid w:val="0078082C"/>
    <w:rsid w:val="0078085E"/>
    <w:rsid w:val="0078283E"/>
    <w:rsid w:val="007840DE"/>
    <w:rsid w:val="00785C01"/>
    <w:rsid w:val="00786895"/>
    <w:rsid w:val="00787088"/>
    <w:rsid w:val="007908D1"/>
    <w:rsid w:val="00790D7F"/>
    <w:rsid w:val="00793C7D"/>
    <w:rsid w:val="00794290"/>
    <w:rsid w:val="007956E8"/>
    <w:rsid w:val="00795783"/>
    <w:rsid w:val="007967D3"/>
    <w:rsid w:val="00797295"/>
    <w:rsid w:val="00797B04"/>
    <w:rsid w:val="007A08E5"/>
    <w:rsid w:val="007A1834"/>
    <w:rsid w:val="007A1DCE"/>
    <w:rsid w:val="007A2732"/>
    <w:rsid w:val="007A29C8"/>
    <w:rsid w:val="007A36AB"/>
    <w:rsid w:val="007A3C0C"/>
    <w:rsid w:val="007A549A"/>
    <w:rsid w:val="007A5866"/>
    <w:rsid w:val="007B018C"/>
    <w:rsid w:val="007B26B9"/>
    <w:rsid w:val="007B30E6"/>
    <w:rsid w:val="007B40FB"/>
    <w:rsid w:val="007B41BC"/>
    <w:rsid w:val="007B42CB"/>
    <w:rsid w:val="007B6893"/>
    <w:rsid w:val="007C5840"/>
    <w:rsid w:val="007D0CAD"/>
    <w:rsid w:val="007D209D"/>
    <w:rsid w:val="007D3471"/>
    <w:rsid w:val="007D39FD"/>
    <w:rsid w:val="007D48F0"/>
    <w:rsid w:val="007D4BA2"/>
    <w:rsid w:val="007D577D"/>
    <w:rsid w:val="007D5A29"/>
    <w:rsid w:val="007D6B93"/>
    <w:rsid w:val="007D7228"/>
    <w:rsid w:val="007E007C"/>
    <w:rsid w:val="007E15D3"/>
    <w:rsid w:val="007E19EA"/>
    <w:rsid w:val="007E26EB"/>
    <w:rsid w:val="007E381B"/>
    <w:rsid w:val="007E3EFF"/>
    <w:rsid w:val="007E56F9"/>
    <w:rsid w:val="007E58C8"/>
    <w:rsid w:val="007E5B8F"/>
    <w:rsid w:val="007F0A63"/>
    <w:rsid w:val="007F0EF1"/>
    <w:rsid w:val="007F10E5"/>
    <w:rsid w:val="007F1381"/>
    <w:rsid w:val="007F2373"/>
    <w:rsid w:val="007F4F64"/>
    <w:rsid w:val="007F5604"/>
    <w:rsid w:val="007F6013"/>
    <w:rsid w:val="007F64F4"/>
    <w:rsid w:val="00800507"/>
    <w:rsid w:val="00800751"/>
    <w:rsid w:val="00800BA4"/>
    <w:rsid w:val="00804A62"/>
    <w:rsid w:val="00805EF8"/>
    <w:rsid w:val="00807E24"/>
    <w:rsid w:val="008136C8"/>
    <w:rsid w:val="00814C67"/>
    <w:rsid w:val="00816417"/>
    <w:rsid w:val="00816BD7"/>
    <w:rsid w:val="00821CDD"/>
    <w:rsid w:val="00822400"/>
    <w:rsid w:val="00822870"/>
    <w:rsid w:val="008230FE"/>
    <w:rsid w:val="0082381E"/>
    <w:rsid w:val="00823F89"/>
    <w:rsid w:val="00824312"/>
    <w:rsid w:val="008261D6"/>
    <w:rsid w:val="00826A4B"/>
    <w:rsid w:val="00827313"/>
    <w:rsid w:val="008279DD"/>
    <w:rsid w:val="008304F9"/>
    <w:rsid w:val="00830A97"/>
    <w:rsid w:val="008320A9"/>
    <w:rsid w:val="008328BB"/>
    <w:rsid w:val="00832B95"/>
    <w:rsid w:val="00833793"/>
    <w:rsid w:val="008346BD"/>
    <w:rsid w:val="00835C91"/>
    <w:rsid w:val="00836DD1"/>
    <w:rsid w:val="00837089"/>
    <w:rsid w:val="00837C98"/>
    <w:rsid w:val="00837EC1"/>
    <w:rsid w:val="00837F51"/>
    <w:rsid w:val="00841B29"/>
    <w:rsid w:val="00844467"/>
    <w:rsid w:val="0084694A"/>
    <w:rsid w:val="00847186"/>
    <w:rsid w:val="00847DD4"/>
    <w:rsid w:val="00850270"/>
    <w:rsid w:val="0085103B"/>
    <w:rsid w:val="008522C8"/>
    <w:rsid w:val="00855EDF"/>
    <w:rsid w:val="008564D0"/>
    <w:rsid w:val="0085777E"/>
    <w:rsid w:val="008616E0"/>
    <w:rsid w:val="00861D75"/>
    <w:rsid w:val="008622F1"/>
    <w:rsid w:val="008624BE"/>
    <w:rsid w:val="00862FF7"/>
    <w:rsid w:val="00865442"/>
    <w:rsid w:val="008658ED"/>
    <w:rsid w:val="00866767"/>
    <w:rsid w:val="00866B51"/>
    <w:rsid w:val="0087024A"/>
    <w:rsid w:val="0087143F"/>
    <w:rsid w:val="00871C75"/>
    <w:rsid w:val="00872658"/>
    <w:rsid w:val="00872FF8"/>
    <w:rsid w:val="008733C2"/>
    <w:rsid w:val="00875C9A"/>
    <w:rsid w:val="00876505"/>
    <w:rsid w:val="00877AB2"/>
    <w:rsid w:val="00882916"/>
    <w:rsid w:val="00882BAC"/>
    <w:rsid w:val="00884387"/>
    <w:rsid w:val="008849FE"/>
    <w:rsid w:val="00886178"/>
    <w:rsid w:val="00887AE9"/>
    <w:rsid w:val="00891935"/>
    <w:rsid w:val="00896816"/>
    <w:rsid w:val="00897964"/>
    <w:rsid w:val="00897C30"/>
    <w:rsid w:val="008A0E79"/>
    <w:rsid w:val="008A187E"/>
    <w:rsid w:val="008A22D0"/>
    <w:rsid w:val="008A2395"/>
    <w:rsid w:val="008A4B9E"/>
    <w:rsid w:val="008A5278"/>
    <w:rsid w:val="008A7A73"/>
    <w:rsid w:val="008B0078"/>
    <w:rsid w:val="008B0E42"/>
    <w:rsid w:val="008B6994"/>
    <w:rsid w:val="008B7F77"/>
    <w:rsid w:val="008C4B9E"/>
    <w:rsid w:val="008D0F3B"/>
    <w:rsid w:val="008D10BE"/>
    <w:rsid w:val="008D24B4"/>
    <w:rsid w:val="008D2E67"/>
    <w:rsid w:val="008D33A6"/>
    <w:rsid w:val="008D3BF2"/>
    <w:rsid w:val="008D71BD"/>
    <w:rsid w:val="008D724B"/>
    <w:rsid w:val="008E0295"/>
    <w:rsid w:val="008E0E6B"/>
    <w:rsid w:val="008E3667"/>
    <w:rsid w:val="008E6CB7"/>
    <w:rsid w:val="008E7BAA"/>
    <w:rsid w:val="008F3D46"/>
    <w:rsid w:val="008F4B65"/>
    <w:rsid w:val="008F4CA5"/>
    <w:rsid w:val="008F569F"/>
    <w:rsid w:val="008F5F6C"/>
    <w:rsid w:val="008F6E5B"/>
    <w:rsid w:val="008F7DF2"/>
    <w:rsid w:val="009007C9"/>
    <w:rsid w:val="00904D14"/>
    <w:rsid w:val="0090572D"/>
    <w:rsid w:val="0090607A"/>
    <w:rsid w:val="00906866"/>
    <w:rsid w:val="00907F4F"/>
    <w:rsid w:val="00910B3E"/>
    <w:rsid w:val="009120EA"/>
    <w:rsid w:val="00912C74"/>
    <w:rsid w:val="00912D68"/>
    <w:rsid w:val="0091343D"/>
    <w:rsid w:val="009152B5"/>
    <w:rsid w:val="00920FCB"/>
    <w:rsid w:val="00921CBF"/>
    <w:rsid w:val="00922302"/>
    <w:rsid w:val="009226D3"/>
    <w:rsid w:val="009228D8"/>
    <w:rsid w:val="00922A1E"/>
    <w:rsid w:val="00923A53"/>
    <w:rsid w:val="009249C2"/>
    <w:rsid w:val="0092740D"/>
    <w:rsid w:val="00932CFE"/>
    <w:rsid w:val="00933656"/>
    <w:rsid w:val="00933CF6"/>
    <w:rsid w:val="00934A75"/>
    <w:rsid w:val="009377E5"/>
    <w:rsid w:val="009379A3"/>
    <w:rsid w:val="00937DE0"/>
    <w:rsid w:val="0094008A"/>
    <w:rsid w:val="00940AE0"/>
    <w:rsid w:val="00944F9C"/>
    <w:rsid w:val="00947118"/>
    <w:rsid w:val="00947FBB"/>
    <w:rsid w:val="009524CD"/>
    <w:rsid w:val="009537DA"/>
    <w:rsid w:val="00955052"/>
    <w:rsid w:val="00957894"/>
    <w:rsid w:val="00960CBC"/>
    <w:rsid w:val="0096458A"/>
    <w:rsid w:val="00964798"/>
    <w:rsid w:val="0096523D"/>
    <w:rsid w:val="00967616"/>
    <w:rsid w:val="009703EE"/>
    <w:rsid w:val="0097070A"/>
    <w:rsid w:val="00972DAD"/>
    <w:rsid w:val="00974277"/>
    <w:rsid w:val="009754DC"/>
    <w:rsid w:val="00983717"/>
    <w:rsid w:val="00983A49"/>
    <w:rsid w:val="00985CC5"/>
    <w:rsid w:val="00990490"/>
    <w:rsid w:val="00990596"/>
    <w:rsid w:val="0099213D"/>
    <w:rsid w:val="00992F7D"/>
    <w:rsid w:val="009943F7"/>
    <w:rsid w:val="009950AF"/>
    <w:rsid w:val="009965CD"/>
    <w:rsid w:val="00996CA8"/>
    <w:rsid w:val="00996EAD"/>
    <w:rsid w:val="009A0564"/>
    <w:rsid w:val="009A0FDC"/>
    <w:rsid w:val="009A1695"/>
    <w:rsid w:val="009A1ACB"/>
    <w:rsid w:val="009A4025"/>
    <w:rsid w:val="009A52B6"/>
    <w:rsid w:val="009B0BB8"/>
    <w:rsid w:val="009B2E9A"/>
    <w:rsid w:val="009B4182"/>
    <w:rsid w:val="009B78BE"/>
    <w:rsid w:val="009C3D70"/>
    <w:rsid w:val="009C488B"/>
    <w:rsid w:val="009C6C3A"/>
    <w:rsid w:val="009D1565"/>
    <w:rsid w:val="009D6385"/>
    <w:rsid w:val="009D6745"/>
    <w:rsid w:val="009E1450"/>
    <w:rsid w:val="009E200F"/>
    <w:rsid w:val="009E34D7"/>
    <w:rsid w:val="009E3766"/>
    <w:rsid w:val="009E5F24"/>
    <w:rsid w:val="009E649E"/>
    <w:rsid w:val="009E6571"/>
    <w:rsid w:val="009E68C2"/>
    <w:rsid w:val="009E6C0D"/>
    <w:rsid w:val="009E718A"/>
    <w:rsid w:val="009F1099"/>
    <w:rsid w:val="009F1AF3"/>
    <w:rsid w:val="009F43C5"/>
    <w:rsid w:val="009F4B18"/>
    <w:rsid w:val="00A002FF"/>
    <w:rsid w:val="00A0160F"/>
    <w:rsid w:val="00A0316E"/>
    <w:rsid w:val="00A0421E"/>
    <w:rsid w:val="00A042E6"/>
    <w:rsid w:val="00A0468D"/>
    <w:rsid w:val="00A04E24"/>
    <w:rsid w:val="00A05AAC"/>
    <w:rsid w:val="00A06ED3"/>
    <w:rsid w:val="00A116B8"/>
    <w:rsid w:val="00A124C0"/>
    <w:rsid w:val="00A1359B"/>
    <w:rsid w:val="00A138D8"/>
    <w:rsid w:val="00A16027"/>
    <w:rsid w:val="00A1679D"/>
    <w:rsid w:val="00A206BB"/>
    <w:rsid w:val="00A222ED"/>
    <w:rsid w:val="00A2261E"/>
    <w:rsid w:val="00A22A5E"/>
    <w:rsid w:val="00A22C52"/>
    <w:rsid w:val="00A23298"/>
    <w:rsid w:val="00A237E4"/>
    <w:rsid w:val="00A23A0E"/>
    <w:rsid w:val="00A23FB5"/>
    <w:rsid w:val="00A2423E"/>
    <w:rsid w:val="00A30EC1"/>
    <w:rsid w:val="00A41376"/>
    <w:rsid w:val="00A41F1F"/>
    <w:rsid w:val="00A50966"/>
    <w:rsid w:val="00A514B0"/>
    <w:rsid w:val="00A53C64"/>
    <w:rsid w:val="00A54984"/>
    <w:rsid w:val="00A549B9"/>
    <w:rsid w:val="00A54FEE"/>
    <w:rsid w:val="00A55582"/>
    <w:rsid w:val="00A555BD"/>
    <w:rsid w:val="00A56BC1"/>
    <w:rsid w:val="00A575AB"/>
    <w:rsid w:val="00A578EC"/>
    <w:rsid w:val="00A62ED6"/>
    <w:rsid w:val="00A63EF2"/>
    <w:rsid w:val="00A65D65"/>
    <w:rsid w:val="00A65E3A"/>
    <w:rsid w:val="00A66DF0"/>
    <w:rsid w:val="00A67444"/>
    <w:rsid w:val="00A67662"/>
    <w:rsid w:val="00A67CC7"/>
    <w:rsid w:val="00A719D4"/>
    <w:rsid w:val="00A729B0"/>
    <w:rsid w:val="00A7301C"/>
    <w:rsid w:val="00A73704"/>
    <w:rsid w:val="00A756ED"/>
    <w:rsid w:val="00A76311"/>
    <w:rsid w:val="00A76627"/>
    <w:rsid w:val="00A76C6A"/>
    <w:rsid w:val="00A815CE"/>
    <w:rsid w:val="00A81E07"/>
    <w:rsid w:val="00A82CAE"/>
    <w:rsid w:val="00A83E02"/>
    <w:rsid w:val="00A84166"/>
    <w:rsid w:val="00A848A4"/>
    <w:rsid w:val="00A84C9B"/>
    <w:rsid w:val="00A853C9"/>
    <w:rsid w:val="00A85E55"/>
    <w:rsid w:val="00A86284"/>
    <w:rsid w:val="00A86ACE"/>
    <w:rsid w:val="00A906EC"/>
    <w:rsid w:val="00A9073E"/>
    <w:rsid w:val="00A90995"/>
    <w:rsid w:val="00A9348C"/>
    <w:rsid w:val="00A9425A"/>
    <w:rsid w:val="00A946F9"/>
    <w:rsid w:val="00A96B9A"/>
    <w:rsid w:val="00A9761D"/>
    <w:rsid w:val="00AA0BE7"/>
    <w:rsid w:val="00AA2AB3"/>
    <w:rsid w:val="00AA3CFF"/>
    <w:rsid w:val="00AA5A8F"/>
    <w:rsid w:val="00AA5AC5"/>
    <w:rsid w:val="00AB2825"/>
    <w:rsid w:val="00AB3FDA"/>
    <w:rsid w:val="00AB428B"/>
    <w:rsid w:val="00AB5156"/>
    <w:rsid w:val="00AC1228"/>
    <w:rsid w:val="00AC12F6"/>
    <w:rsid w:val="00AC27FC"/>
    <w:rsid w:val="00AC3495"/>
    <w:rsid w:val="00AC4963"/>
    <w:rsid w:val="00AC553C"/>
    <w:rsid w:val="00AD4C50"/>
    <w:rsid w:val="00AD7AA7"/>
    <w:rsid w:val="00AE0D0C"/>
    <w:rsid w:val="00AE32C8"/>
    <w:rsid w:val="00AE4BD0"/>
    <w:rsid w:val="00AE5B4E"/>
    <w:rsid w:val="00AE64C7"/>
    <w:rsid w:val="00AE6BDE"/>
    <w:rsid w:val="00AE6F97"/>
    <w:rsid w:val="00AE7F06"/>
    <w:rsid w:val="00AF0704"/>
    <w:rsid w:val="00AF0AC9"/>
    <w:rsid w:val="00AF66D6"/>
    <w:rsid w:val="00B02A2D"/>
    <w:rsid w:val="00B02B45"/>
    <w:rsid w:val="00B02DD1"/>
    <w:rsid w:val="00B05FC5"/>
    <w:rsid w:val="00B102D0"/>
    <w:rsid w:val="00B10B7D"/>
    <w:rsid w:val="00B110AC"/>
    <w:rsid w:val="00B11610"/>
    <w:rsid w:val="00B11862"/>
    <w:rsid w:val="00B12C88"/>
    <w:rsid w:val="00B17955"/>
    <w:rsid w:val="00B20DCC"/>
    <w:rsid w:val="00B23703"/>
    <w:rsid w:val="00B306D7"/>
    <w:rsid w:val="00B30C8E"/>
    <w:rsid w:val="00B33B1A"/>
    <w:rsid w:val="00B3468E"/>
    <w:rsid w:val="00B358E8"/>
    <w:rsid w:val="00B37697"/>
    <w:rsid w:val="00B41384"/>
    <w:rsid w:val="00B41960"/>
    <w:rsid w:val="00B47D51"/>
    <w:rsid w:val="00B518F0"/>
    <w:rsid w:val="00B53679"/>
    <w:rsid w:val="00B54010"/>
    <w:rsid w:val="00B54423"/>
    <w:rsid w:val="00B55147"/>
    <w:rsid w:val="00B6100E"/>
    <w:rsid w:val="00B611D8"/>
    <w:rsid w:val="00B640B7"/>
    <w:rsid w:val="00B645FA"/>
    <w:rsid w:val="00B651A3"/>
    <w:rsid w:val="00B6530B"/>
    <w:rsid w:val="00B66438"/>
    <w:rsid w:val="00B66980"/>
    <w:rsid w:val="00B704FD"/>
    <w:rsid w:val="00B70720"/>
    <w:rsid w:val="00B71183"/>
    <w:rsid w:val="00B7155A"/>
    <w:rsid w:val="00B72481"/>
    <w:rsid w:val="00B73F27"/>
    <w:rsid w:val="00B74CA3"/>
    <w:rsid w:val="00B75123"/>
    <w:rsid w:val="00B764E2"/>
    <w:rsid w:val="00B77759"/>
    <w:rsid w:val="00B80A4A"/>
    <w:rsid w:val="00B80FBB"/>
    <w:rsid w:val="00B819DF"/>
    <w:rsid w:val="00B839D2"/>
    <w:rsid w:val="00B83A00"/>
    <w:rsid w:val="00B84396"/>
    <w:rsid w:val="00B87EDC"/>
    <w:rsid w:val="00B94247"/>
    <w:rsid w:val="00BA0204"/>
    <w:rsid w:val="00BA14E7"/>
    <w:rsid w:val="00BA312F"/>
    <w:rsid w:val="00BA3AA0"/>
    <w:rsid w:val="00BA4DCF"/>
    <w:rsid w:val="00BA50FA"/>
    <w:rsid w:val="00BA535B"/>
    <w:rsid w:val="00BA6A79"/>
    <w:rsid w:val="00BB0731"/>
    <w:rsid w:val="00BB118D"/>
    <w:rsid w:val="00BB11B6"/>
    <w:rsid w:val="00BB21CE"/>
    <w:rsid w:val="00BB348E"/>
    <w:rsid w:val="00BB3D07"/>
    <w:rsid w:val="00BB4389"/>
    <w:rsid w:val="00BB4E90"/>
    <w:rsid w:val="00BB55D8"/>
    <w:rsid w:val="00BB7436"/>
    <w:rsid w:val="00BB7F27"/>
    <w:rsid w:val="00BC0698"/>
    <w:rsid w:val="00BC2AE5"/>
    <w:rsid w:val="00BC37D8"/>
    <w:rsid w:val="00BC3E94"/>
    <w:rsid w:val="00BC476E"/>
    <w:rsid w:val="00BC47E3"/>
    <w:rsid w:val="00BD165D"/>
    <w:rsid w:val="00BD1B14"/>
    <w:rsid w:val="00BD295D"/>
    <w:rsid w:val="00BD3544"/>
    <w:rsid w:val="00BD5E1E"/>
    <w:rsid w:val="00BD7DE6"/>
    <w:rsid w:val="00BE0659"/>
    <w:rsid w:val="00BE10B1"/>
    <w:rsid w:val="00BE2A1E"/>
    <w:rsid w:val="00BE2EC6"/>
    <w:rsid w:val="00BE3AED"/>
    <w:rsid w:val="00BE6364"/>
    <w:rsid w:val="00BE7226"/>
    <w:rsid w:val="00BF10D1"/>
    <w:rsid w:val="00BF2119"/>
    <w:rsid w:val="00BF3B00"/>
    <w:rsid w:val="00BF5B52"/>
    <w:rsid w:val="00BF75C1"/>
    <w:rsid w:val="00C0283E"/>
    <w:rsid w:val="00C03620"/>
    <w:rsid w:val="00C044A5"/>
    <w:rsid w:val="00C04E93"/>
    <w:rsid w:val="00C07C11"/>
    <w:rsid w:val="00C10E3F"/>
    <w:rsid w:val="00C113A0"/>
    <w:rsid w:val="00C11ADF"/>
    <w:rsid w:val="00C13335"/>
    <w:rsid w:val="00C13AD5"/>
    <w:rsid w:val="00C154D4"/>
    <w:rsid w:val="00C17252"/>
    <w:rsid w:val="00C20696"/>
    <w:rsid w:val="00C21538"/>
    <w:rsid w:val="00C21BB9"/>
    <w:rsid w:val="00C21EFE"/>
    <w:rsid w:val="00C222C6"/>
    <w:rsid w:val="00C22872"/>
    <w:rsid w:val="00C22FA5"/>
    <w:rsid w:val="00C24A14"/>
    <w:rsid w:val="00C25466"/>
    <w:rsid w:val="00C260A3"/>
    <w:rsid w:val="00C26239"/>
    <w:rsid w:val="00C269BD"/>
    <w:rsid w:val="00C31AF7"/>
    <w:rsid w:val="00C31CB6"/>
    <w:rsid w:val="00C32003"/>
    <w:rsid w:val="00C32494"/>
    <w:rsid w:val="00C34DF4"/>
    <w:rsid w:val="00C4028B"/>
    <w:rsid w:val="00C408AD"/>
    <w:rsid w:val="00C4092B"/>
    <w:rsid w:val="00C424FB"/>
    <w:rsid w:val="00C444C3"/>
    <w:rsid w:val="00C45BD6"/>
    <w:rsid w:val="00C55530"/>
    <w:rsid w:val="00C62B21"/>
    <w:rsid w:val="00C63CC7"/>
    <w:rsid w:val="00C66860"/>
    <w:rsid w:val="00C66DB1"/>
    <w:rsid w:val="00C66EAC"/>
    <w:rsid w:val="00C70A2C"/>
    <w:rsid w:val="00C7442C"/>
    <w:rsid w:val="00C74A7D"/>
    <w:rsid w:val="00C85DCD"/>
    <w:rsid w:val="00C87F36"/>
    <w:rsid w:val="00C91E8A"/>
    <w:rsid w:val="00CA05B6"/>
    <w:rsid w:val="00CA1D55"/>
    <w:rsid w:val="00CB41EE"/>
    <w:rsid w:val="00CB42C3"/>
    <w:rsid w:val="00CB6477"/>
    <w:rsid w:val="00CC0125"/>
    <w:rsid w:val="00CC39E4"/>
    <w:rsid w:val="00CC4257"/>
    <w:rsid w:val="00CC44F6"/>
    <w:rsid w:val="00CC5CFD"/>
    <w:rsid w:val="00CC684F"/>
    <w:rsid w:val="00CC6D92"/>
    <w:rsid w:val="00CC70D5"/>
    <w:rsid w:val="00CC7CFA"/>
    <w:rsid w:val="00CC7D43"/>
    <w:rsid w:val="00CD0140"/>
    <w:rsid w:val="00CD03D5"/>
    <w:rsid w:val="00CD207A"/>
    <w:rsid w:val="00CD2408"/>
    <w:rsid w:val="00CD31F4"/>
    <w:rsid w:val="00CD3704"/>
    <w:rsid w:val="00CD6F84"/>
    <w:rsid w:val="00CE0042"/>
    <w:rsid w:val="00CE0241"/>
    <w:rsid w:val="00CE02E9"/>
    <w:rsid w:val="00CE07B2"/>
    <w:rsid w:val="00CE1B87"/>
    <w:rsid w:val="00CE1C7A"/>
    <w:rsid w:val="00CE4378"/>
    <w:rsid w:val="00CE4398"/>
    <w:rsid w:val="00CE48EA"/>
    <w:rsid w:val="00CE4DDD"/>
    <w:rsid w:val="00CE5ACD"/>
    <w:rsid w:val="00CF333B"/>
    <w:rsid w:val="00CF356D"/>
    <w:rsid w:val="00CF3C50"/>
    <w:rsid w:val="00CF4DA5"/>
    <w:rsid w:val="00D012FB"/>
    <w:rsid w:val="00D05564"/>
    <w:rsid w:val="00D06852"/>
    <w:rsid w:val="00D103BD"/>
    <w:rsid w:val="00D11ABD"/>
    <w:rsid w:val="00D11E57"/>
    <w:rsid w:val="00D123A5"/>
    <w:rsid w:val="00D13AC2"/>
    <w:rsid w:val="00D14C7C"/>
    <w:rsid w:val="00D15C7B"/>
    <w:rsid w:val="00D17167"/>
    <w:rsid w:val="00D17733"/>
    <w:rsid w:val="00D22376"/>
    <w:rsid w:val="00D23485"/>
    <w:rsid w:val="00D237BD"/>
    <w:rsid w:val="00D239AA"/>
    <w:rsid w:val="00D307BA"/>
    <w:rsid w:val="00D32FAA"/>
    <w:rsid w:val="00D357C4"/>
    <w:rsid w:val="00D3657A"/>
    <w:rsid w:val="00D4017E"/>
    <w:rsid w:val="00D45BC1"/>
    <w:rsid w:val="00D45CFE"/>
    <w:rsid w:val="00D50023"/>
    <w:rsid w:val="00D51720"/>
    <w:rsid w:val="00D525F4"/>
    <w:rsid w:val="00D5363D"/>
    <w:rsid w:val="00D54047"/>
    <w:rsid w:val="00D5612F"/>
    <w:rsid w:val="00D56995"/>
    <w:rsid w:val="00D56A32"/>
    <w:rsid w:val="00D57038"/>
    <w:rsid w:val="00D572AE"/>
    <w:rsid w:val="00D612AC"/>
    <w:rsid w:val="00D6150D"/>
    <w:rsid w:val="00D61952"/>
    <w:rsid w:val="00D61E92"/>
    <w:rsid w:val="00D6297E"/>
    <w:rsid w:val="00D656FD"/>
    <w:rsid w:val="00D66651"/>
    <w:rsid w:val="00D712D4"/>
    <w:rsid w:val="00D717EF"/>
    <w:rsid w:val="00D7340C"/>
    <w:rsid w:val="00D74193"/>
    <w:rsid w:val="00D76714"/>
    <w:rsid w:val="00D82CDE"/>
    <w:rsid w:val="00D833AB"/>
    <w:rsid w:val="00D8353E"/>
    <w:rsid w:val="00D8469D"/>
    <w:rsid w:val="00D86289"/>
    <w:rsid w:val="00D910DA"/>
    <w:rsid w:val="00D912A9"/>
    <w:rsid w:val="00D93EA7"/>
    <w:rsid w:val="00D94E3E"/>
    <w:rsid w:val="00D94E8A"/>
    <w:rsid w:val="00D957B4"/>
    <w:rsid w:val="00DA12F3"/>
    <w:rsid w:val="00DA1F33"/>
    <w:rsid w:val="00DA298C"/>
    <w:rsid w:val="00DA51B7"/>
    <w:rsid w:val="00DA6227"/>
    <w:rsid w:val="00DB2091"/>
    <w:rsid w:val="00DB2A4C"/>
    <w:rsid w:val="00DB4057"/>
    <w:rsid w:val="00DB567E"/>
    <w:rsid w:val="00DB605F"/>
    <w:rsid w:val="00DB6955"/>
    <w:rsid w:val="00DC35BA"/>
    <w:rsid w:val="00DC3EF7"/>
    <w:rsid w:val="00DC4D0A"/>
    <w:rsid w:val="00DD0954"/>
    <w:rsid w:val="00DD1C9C"/>
    <w:rsid w:val="00DD2162"/>
    <w:rsid w:val="00DD4C48"/>
    <w:rsid w:val="00DD71A7"/>
    <w:rsid w:val="00DD766E"/>
    <w:rsid w:val="00DD7687"/>
    <w:rsid w:val="00DD780C"/>
    <w:rsid w:val="00DE1966"/>
    <w:rsid w:val="00DE64C7"/>
    <w:rsid w:val="00DE6DDA"/>
    <w:rsid w:val="00DE7353"/>
    <w:rsid w:val="00DE761C"/>
    <w:rsid w:val="00DF04ED"/>
    <w:rsid w:val="00DF1CE7"/>
    <w:rsid w:val="00DF351E"/>
    <w:rsid w:val="00DF4B6C"/>
    <w:rsid w:val="00DF56C3"/>
    <w:rsid w:val="00DF60A1"/>
    <w:rsid w:val="00E00A4E"/>
    <w:rsid w:val="00E023C2"/>
    <w:rsid w:val="00E03B29"/>
    <w:rsid w:val="00E059BE"/>
    <w:rsid w:val="00E05DEA"/>
    <w:rsid w:val="00E06DBA"/>
    <w:rsid w:val="00E06EC6"/>
    <w:rsid w:val="00E07040"/>
    <w:rsid w:val="00E074B6"/>
    <w:rsid w:val="00E07E0B"/>
    <w:rsid w:val="00E11664"/>
    <w:rsid w:val="00E1370C"/>
    <w:rsid w:val="00E15531"/>
    <w:rsid w:val="00E171E4"/>
    <w:rsid w:val="00E20107"/>
    <w:rsid w:val="00E24466"/>
    <w:rsid w:val="00E246E7"/>
    <w:rsid w:val="00E247F8"/>
    <w:rsid w:val="00E24E5D"/>
    <w:rsid w:val="00E24F7F"/>
    <w:rsid w:val="00E26E0A"/>
    <w:rsid w:val="00E27034"/>
    <w:rsid w:val="00E2739F"/>
    <w:rsid w:val="00E307DA"/>
    <w:rsid w:val="00E308E2"/>
    <w:rsid w:val="00E320CC"/>
    <w:rsid w:val="00E34154"/>
    <w:rsid w:val="00E348E6"/>
    <w:rsid w:val="00E35330"/>
    <w:rsid w:val="00E37F6D"/>
    <w:rsid w:val="00E4013D"/>
    <w:rsid w:val="00E404C1"/>
    <w:rsid w:val="00E42244"/>
    <w:rsid w:val="00E429E4"/>
    <w:rsid w:val="00E444A5"/>
    <w:rsid w:val="00E44DE9"/>
    <w:rsid w:val="00E55BF2"/>
    <w:rsid w:val="00E56BC8"/>
    <w:rsid w:val="00E60A99"/>
    <w:rsid w:val="00E62FA2"/>
    <w:rsid w:val="00E6469A"/>
    <w:rsid w:val="00E65081"/>
    <w:rsid w:val="00E67C68"/>
    <w:rsid w:val="00E70EFF"/>
    <w:rsid w:val="00E7279E"/>
    <w:rsid w:val="00E729B7"/>
    <w:rsid w:val="00E73428"/>
    <w:rsid w:val="00E73A3E"/>
    <w:rsid w:val="00E74669"/>
    <w:rsid w:val="00E749AE"/>
    <w:rsid w:val="00E7646B"/>
    <w:rsid w:val="00E768AD"/>
    <w:rsid w:val="00E77906"/>
    <w:rsid w:val="00E81F85"/>
    <w:rsid w:val="00E82710"/>
    <w:rsid w:val="00E85EA4"/>
    <w:rsid w:val="00E86A7A"/>
    <w:rsid w:val="00E871BA"/>
    <w:rsid w:val="00E871F6"/>
    <w:rsid w:val="00E927CA"/>
    <w:rsid w:val="00E92896"/>
    <w:rsid w:val="00E947FC"/>
    <w:rsid w:val="00E94CCB"/>
    <w:rsid w:val="00E959F7"/>
    <w:rsid w:val="00E979F8"/>
    <w:rsid w:val="00EA0359"/>
    <w:rsid w:val="00EA138E"/>
    <w:rsid w:val="00EA1A7C"/>
    <w:rsid w:val="00EA4FE4"/>
    <w:rsid w:val="00EA5FB6"/>
    <w:rsid w:val="00EA74C0"/>
    <w:rsid w:val="00EB0C21"/>
    <w:rsid w:val="00EB0E3D"/>
    <w:rsid w:val="00EB2E76"/>
    <w:rsid w:val="00EB492B"/>
    <w:rsid w:val="00EB62C1"/>
    <w:rsid w:val="00EB711E"/>
    <w:rsid w:val="00EB73EA"/>
    <w:rsid w:val="00EC371B"/>
    <w:rsid w:val="00EC5324"/>
    <w:rsid w:val="00ED2446"/>
    <w:rsid w:val="00ED2EAE"/>
    <w:rsid w:val="00ED4090"/>
    <w:rsid w:val="00ED64E0"/>
    <w:rsid w:val="00ED6A69"/>
    <w:rsid w:val="00EE050E"/>
    <w:rsid w:val="00EE2DEA"/>
    <w:rsid w:val="00EE30A9"/>
    <w:rsid w:val="00EE54AD"/>
    <w:rsid w:val="00EE6168"/>
    <w:rsid w:val="00EF2087"/>
    <w:rsid w:val="00EF259E"/>
    <w:rsid w:val="00EF7303"/>
    <w:rsid w:val="00F00051"/>
    <w:rsid w:val="00F01B80"/>
    <w:rsid w:val="00F02072"/>
    <w:rsid w:val="00F022B8"/>
    <w:rsid w:val="00F023F5"/>
    <w:rsid w:val="00F02D3B"/>
    <w:rsid w:val="00F02F4D"/>
    <w:rsid w:val="00F0405E"/>
    <w:rsid w:val="00F111A0"/>
    <w:rsid w:val="00F11E02"/>
    <w:rsid w:val="00F11FD3"/>
    <w:rsid w:val="00F165BF"/>
    <w:rsid w:val="00F221E6"/>
    <w:rsid w:val="00F24D80"/>
    <w:rsid w:val="00F265DE"/>
    <w:rsid w:val="00F269B0"/>
    <w:rsid w:val="00F3139C"/>
    <w:rsid w:val="00F32800"/>
    <w:rsid w:val="00F341CF"/>
    <w:rsid w:val="00F35BB5"/>
    <w:rsid w:val="00F36E52"/>
    <w:rsid w:val="00F40130"/>
    <w:rsid w:val="00F41B49"/>
    <w:rsid w:val="00F42D16"/>
    <w:rsid w:val="00F43F9C"/>
    <w:rsid w:val="00F44FE4"/>
    <w:rsid w:val="00F452A2"/>
    <w:rsid w:val="00F45BE0"/>
    <w:rsid w:val="00F45FB9"/>
    <w:rsid w:val="00F467A9"/>
    <w:rsid w:val="00F50D68"/>
    <w:rsid w:val="00F511B9"/>
    <w:rsid w:val="00F5132B"/>
    <w:rsid w:val="00F51757"/>
    <w:rsid w:val="00F51ECF"/>
    <w:rsid w:val="00F52AE6"/>
    <w:rsid w:val="00F53A70"/>
    <w:rsid w:val="00F55966"/>
    <w:rsid w:val="00F5717C"/>
    <w:rsid w:val="00F613E1"/>
    <w:rsid w:val="00F6153C"/>
    <w:rsid w:val="00F61B01"/>
    <w:rsid w:val="00F6380C"/>
    <w:rsid w:val="00F64046"/>
    <w:rsid w:val="00F64E1E"/>
    <w:rsid w:val="00F651AB"/>
    <w:rsid w:val="00F66842"/>
    <w:rsid w:val="00F66868"/>
    <w:rsid w:val="00F67369"/>
    <w:rsid w:val="00F67805"/>
    <w:rsid w:val="00F708A7"/>
    <w:rsid w:val="00F70BE1"/>
    <w:rsid w:val="00F746EC"/>
    <w:rsid w:val="00F74791"/>
    <w:rsid w:val="00F80D84"/>
    <w:rsid w:val="00F81115"/>
    <w:rsid w:val="00F8226E"/>
    <w:rsid w:val="00F912F8"/>
    <w:rsid w:val="00F91561"/>
    <w:rsid w:val="00F927A5"/>
    <w:rsid w:val="00F9343C"/>
    <w:rsid w:val="00F939AE"/>
    <w:rsid w:val="00F941EE"/>
    <w:rsid w:val="00F95445"/>
    <w:rsid w:val="00F9564C"/>
    <w:rsid w:val="00F96DB7"/>
    <w:rsid w:val="00F9703A"/>
    <w:rsid w:val="00FA01F1"/>
    <w:rsid w:val="00FA085C"/>
    <w:rsid w:val="00FA1C9E"/>
    <w:rsid w:val="00FA24D5"/>
    <w:rsid w:val="00FA4AA0"/>
    <w:rsid w:val="00FA5837"/>
    <w:rsid w:val="00FA6314"/>
    <w:rsid w:val="00FB01BF"/>
    <w:rsid w:val="00FB0C55"/>
    <w:rsid w:val="00FB1908"/>
    <w:rsid w:val="00FB3E7F"/>
    <w:rsid w:val="00FB506D"/>
    <w:rsid w:val="00FB6C99"/>
    <w:rsid w:val="00FC0FA0"/>
    <w:rsid w:val="00FC2F5C"/>
    <w:rsid w:val="00FC3B72"/>
    <w:rsid w:val="00FC5486"/>
    <w:rsid w:val="00FC5BCD"/>
    <w:rsid w:val="00FC606E"/>
    <w:rsid w:val="00FD044D"/>
    <w:rsid w:val="00FD0944"/>
    <w:rsid w:val="00FD45A6"/>
    <w:rsid w:val="00FD7A75"/>
    <w:rsid w:val="00FE1010"/>
    <w:rsid w:val="00FE1E15"/>
    <w:rsid w:val="00FE282C"/>
    <w:rsid w:val="00FE3809"/>
    <w:rsid w:val="00FE398D"/>
    <w:rsid w:val="00FE6E9A"/>
    <w:rsid w:val="00FF0160"/>
    <w:rsid w:val="00FF0E59"/>
    <w:rsid w:val="00FF2B35"/>
    <w:rsid w:val="00FF4474"/>
    <w:rsid w:val="00FF4E93"/>
    <w:rsid w:val="00FF58B2"/>
    <w:rsid w:val="00FF7E56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E3A31F"/>
  <w15:docId w15:val="{6098FC83-3352-0846-A2CF-C9EF4438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uiPriority="9" w:qFormat="1"/>
    <w:lsdException w:name="heading 3" w:locked="1" w:uiPriority="9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iPriority="99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semiHidden="1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semiHidden="1" w:unhideWhenUsed="1"/>
    <w:lsdException w:name="Table Grid" w:locked="1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44D05"/>
    <w:pPr>
      <w:spacing w:after="120" w:line="264" w:lineRule="auto"/>
      <w:jc w:val="both"/>
    </w:pPr>
    <w:rPr>
      <w:rFonts w:asciiTheme="minorHAnsi" w:hAnsiTheme="minorHAnsi"/>
      <w:sz w:val="22"/>
      <w:szCs w:val="22"/>
    </w:rPr>
  </w:style>
  <w:style w:type="paragraph" w:styleId="berschrift1">
    <w:name w:val="heading 1"/>
    <w:basedOn w:val="Standard"/>
    <w:next w:val="Standard"/>
    <w:link w:val="berschrift1Zchn"/>
    <w:qFormat/>
    <w:rsid w:val="00E73A3E"/>
    <w:pPr>
      <w:keepNext/>
      <w:keepLines/>
      <w:numPr>
        <w:numId w:val="21"/>
      </w:numPr>
      <w:suppressAutoHyphens/>
      <w:spacing w:before="360" w:after="240" w:line="192" w:lineRule="auto"/>
      <w:jc w:val="left"/>
      <w:outlineLvl w:val="0"/>
    </w:pPr>
    <w:rPr>
      <w:rFonts w:ascii="Calibri" w:hAnsi="Calibri"/>
      <w:bCs/>
      <w:color w:val="1D9A43"/>
      <w:sz w:val="5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522C8"/>
    <w:pPr>
      <w:keepNext/>
      <w:numPr>
        <w:ilvl w:val="1"/>
        <w:numId w:val="21"/>
      </w:numPr>
      <w:spacing w:before="480"/>
      <w:jc w:val="left"/>
      <w:outlineLvl w:val="1"/>
    </w:pPr>
    <w:rPr>
      <w:rFonts w:ascii="Calibri" w:hAnsi="Calibri"/>
      <w:b/>
      <w:bCs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5221C"/>
    <w:pPr>
      <w:keepNext/>
      <w:numPr>
        <w:ilvl w:val="2"/>
        <w:numId w:val="21"/>
      </w:numPr>
      <w:tabs>
        <w:tab w:val="left" w:pos="4111"/>
      </w:tabs>
      <w:spacing w:before="360"/>
      <w:outlineLvl w:val="2"/>
    </w:pPr>
    <w:rPr>
      <w:rFonts w:ascii="Calibri" w:hAnsi="Calibri"/>
      <w:b/>
      <w:bCs/>
      <w:sz w:val="24"/>
    </w:rPr>
  </w:style>
  <w:style w:type="paragraph" w:styleId="berschrift4">
    <w:name w:val="heading 4"/>
    <w:basedOn w:val="ZwischenberschriftDFSS"/>
    <w:next w:val="Standard"/>
    <w:link w:val="berschrift4Zchn"/>
    <w:qFormat/>
    <w:rsid w:val="0025221C"/>
    <w:pPr>
      <w:outlineLvl w:val="3"/>
    </w:pPr>
    <w:rPr>
      <w:rFonts w:ascii="Calibri" w:hAnsi="Calibri"/>
      <w:sz w:val="24"/>
    </w:rPr>
  </w:style>
  <w:style w:type="paragraph" w:styleId="berschrift5">
    <w:name w:val="heading 5"/>
    <w:basedOn w:val="Tipps"/>
    <w:next w:val="Standard"/>
    <w:link w:val="berschrift5Zchn"/>
    <w:qFormat/>
    <w:rsid w:val="0025221C"/>
    <w:pPr>
      <w:spacing w:before="270"/>
      <w:outlineLvl w:val="4"/>
    </w:pPr>
    <w:rPr>
      <w:rFonts w:ascii="Calibri" w:hAnsi="Calibri"/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69454F"/>
    <w:pPr>
      <w:keepNext/>
      <w:keepLines/>
      <w:numPr>
        <w:ilvl w:val="5"/>
        <w:numId w:val="2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qFormat/>
    <w:rsid w:val="0069454F"/>
    <w:pPr>
      <w:keepNext/>
      <w:keepLines/>
      <w:numPr>
        <w:ilvl w:val="6"/>
        <w:numId w:val="21"/>
      </w:numPr>
      <w:spacing w:before="200"/>
      <w:ind w:left="5040" w:hanging="36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69454F"/>
    <w:pPr>
      <w:keepNext/>
      <w:keepLines/>
      <w:numPr>
        <w:ilvl w:val="7"/>
        <w:numId w:val="21"/>
      </w:numPr>
      <w:spacing w:before="200"/>
      <w:ind w:left="5760" w:hanging="360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69454F"/>
    <w:pPr>
      <w:keepNext/>
      <w:keepLines/>
      <w:numPr>
        <w:ilvl w:val="8"/>
        <w:numId w:val="21"/>
      </w:numPr>
      <w:spacing w:before="200"/>
      <w:ind w:left="6480" w:hanging="36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locked/>
    <w:rsid w:val="00E73A3E"/>
    <w:rPr>
      <w:bCs/>
      <w:color w:val="1D9A43"/>
      <w:sz w:val="52"/>
      <w:szCs w:val="28"/>
    </w:rPr>
  </w:style>
  <w:style w:type="character" w:customStyle="1" w:styleId="berschrift2Zchn">
    <w:name w:val="Überschrift 2 Zchn"/>
    <w:link w:val="berschrift2"/>
    <w:uiPriority w:val="9"/>
    <w:locked/>
    <w:rsid w:val="00EA138E"/>
    <w:rPr>
      <w:b/>
      <w:bCs/>
      <w:sz w:val="30"/>
      <w:szCs w:val="26"/>
    </w:rPr>
  </w:style>
  <w:style w:type="character" w:customStyle="1" w:styleId="berschrift3Zchn">
    <w:name w:val="Überschrift 3 Zchn"/>
    <w:link w:val="berschrift3"/>
    <w:uiPriority w:val="9"/>
    <w:locked/>
    <w:rsid w:val="0025221C"/>
    <w:rPr>
      <w:b/>
      <w:bCs/>
      <w:sz w:val="24"/>
      <w:szCs w:val="22"/>
    </w:rPr>
  </w:style>
  <w:style w:type="character" w:customStyle="1" w:styleId="berschrift4Zchn">
    <w:name w:val="Überschrift 4 Zchn"/>
    <w:link w:val="berschrift4"/>
    <w:locked/>
    <w:rsid w:val="0025221C"/>
    <w:rPr>
      <w:rFonts w:cs="Arial"/>
      <w:b/>
      <w:sz w:val="24"/>
      <w:szCs w:val="22"/>
    </w:rPr>
  </w:style>
  <w:style w:type="character" w:customStyle="1" w:styleId="berschrift5Zchn">
    <w:name w:val="Überschrift 5 Zchn"/>
    <w:link w:val="berschrift5"/>
    <w:locked/>
    <w:rsid w:val="0025221C"/>
    <w:rPr>
      <w:iCs/>
      <w:sz w:val="22"/>
      <w:szCs w:val="24"/>
      <w:shd w:val="clear" w:color="auto" w:fill="E6E6E6"/>
    </w:rPr>
  </w:style>
  <w:style w:type="character" w:customStyle="1" w:styleId="berschrift6Zchn">
    <w:name w:val="Überschrift 6 Zchn"/>
    <w:link w:val="berschrift6"/>
    <w:locked/>
    <w:rsid w:val="00A0160F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link w:val="berschrift7"/>
    <w:locked/>
    <w:rsid w:val="00A0160F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link w:val="berschrift8"/>
    <w:locked/>
    <w:rsid w:val="00A0160F"/>
    <w:rPr>
      <w:rFonts w:ascii="Cambria" w:hAnsi="Cambria"/>
      <w:color w:val="404040"/>
    </w:rPr>
  </w:style>
  <w:style w:type="character" w:customStyle="1" w:styleId="berschrift9Zchn">
    <w:name w:val="Überschrift 9 Zchn"/>
    <w:link w:val="berschrift9"/>
    <w:locked/>
    <w:rsid w:val="00A0160F"/>
    <w:rPr>
      <w:rFonts w:ascii="Cambria" w:hAnsi="Cambria"/>
      <w:i/>
      <w:iCs/>
      <w:color w:val="404040"/>
    </w:rPr>
  </w:style>
  <w:style w:type="paragraph" w:styleId="Beschriftung">
    <w:name w:val="caption"/>
    <w:basedOn w:val="Standard"/>
    <w:next w:val="Standard"/>
    <w:link w:val="BeschriftungZchn"/>
    <w:qFormat/>
    <w:rsid w:val="00A0160F"/>
    <w:pPr>
      <w:jc w:val="center"/>
    </w:pPr>
    <w:rPr>
      <w:rFonts w:ascii="Arial" w:hAnsi="Arial"/>
      <w:bCs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A0160F"/>
    <w:pPr>
      <w:pBdr>
        <w:bottom w:val="single" w:sz="8" w:space="4" w:color="4F81BD"/>
      </w:pBdr>
      <w:tabs>
        <w:tab w:val="left" w:pos="4111"/>
      </w:tabs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ja-JP"/>
    </w:rPr>
  </w:style>
  <w:style w:type="character" w:customStyle="1" w:styleId="TitelZchn">
    <w:name w:val="Titel Zchn"/>
    <w:link w:val="Titel"/>
    <w:locked/>
    <w:rsid w:val="00A0160F"/>
    <w:rPr>
      <w:rFonts w:ascii="Cambria" w:hAnsi="Cambria" w:cs="Times New Roman"/>
      <w:color w:val="17365D"/>
      <w:spacing w:val="5"/>
      <w:kern w:val="28"/>
      <w:sz w:val="52"/>
      <w:szCs w:val="52"/>
      <w:lang w:eastAsia="ja-JP"/>
    </w:rPr>
  </w:style>
  <w:style w:type="paragraph" w:styleId="Untertitel">
    <w:name w:val="Subtitle"/>
    <w:basedOn w:val="Standard"/>
    <w:next w:val="Standard"/>
    <w:link w:val="UntertitelZchn"/>
    <w:qFormat/>
    <w:rsid w:val="00A0160F"/>
    <w:pPr>
      <w:numPr>
        <w:ilvl w:val="1"/>
      </w:numPr>
      <w:tabs>
        <w:tab w:val="left" w:pos="4111"/>
      </w:tabs>
      <w:spacing w:line="240" w:lineRule="auto"/>
    </w:pPr>
    <w:rPr>
      <w:rFonts w:ascii="Cambria" w:hAnsi="Cambria"/>
      <w:i/>
      <w:iCs/>
      <w:color w:val="4F81BD"/>
      <w:spacing w:val="15"/>
      <w:sz w:val="24"/>
      <w:szCs w:val="24"/>
      <w:lang w:eastAsia="ja-JP"/>
    </w:rPr>
  </w:style>
  <w:style w:type="character" w:customStyle="1" w:styleId="UntertitelZchn">
    <w:name w:val="Untertitel Zchn"/>
    <w:link w:val="Untertitel"/>
    <w:locked/>
    <w:rsid w:val="00A0160F"/>
    <w:rPr>
      <w:rFonts w:ascii="Cambria" w:hAnsi="Cambria" w:cs="Times New Roman"/>
      <w:i/>
      <w:iCs/>
      <w:color w:val="4F81BD"/>
      <w:spacing w:val="15"/>
      <w:sz w:val="24"/>
      <w:szCs w:val="24"/>
      <w:lang w:eastAsia="ja-JP"/>
    </w:rPr>
  </w:style>
  <w:style w:type="character" w:styleId="Hervorhebung">
    <w:name w:val="Emphasis"/>
    <w:uiPriority w:val="20"/>
    <w:qFormat/>
    <w:rsid w:val="00A0160F"/>
    <w:rPr>
      <w:rFonts w:cs="Times New Roman"/>
      <w:i/>
      <w:iCs/>
    </w:rPr>
  </w:style>
  <w:style w:type="paragraph" w:styleId="KeinLeerraum">
    <w:name w:val="No Spacing"/>
    <w:uiPriority w:val="1"/>
    <w:qFormat/>
    <w:rsid w:val="00A0160F"/>
    <w:pPr>
      <w:tabs>
        <w:tab w:val="left" w:pos="4111"/>
      </w:tabs>
      <w:jc w:val="both"/>
    </w:pPr>
    <w:rPr>
      <w:rFonts w:ascii="Times New Roman" w:hAnsi="Times New Roman"/>
      <w:lang w:eastAsia="ja-JP"/>
    </w:rPr>
  </w:style>
  <w:style w:type="paragraph" w:styleId="Listenabsatz">
    <w:name w:val="List Paragraph"/>
    <w:basedOn w:val="Standard"/>
    <w:uiPriority w:val="34"/>
    <w:qFormat/>
    <w:rsid w:val="00A0160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0160F"/>
    <w:pPr>
      <w:tabs>
        <w:tab w:val="left" w:pos="4111"/>
      </w:tabs>
      <w:spacing w:line="240" w:lineRule="auto"/>
    </w:pPr>
    <w:rPr>
      <w:i/>
      <w:iCs/>
      <w:color w:val="000000"/>
      <w:sz w:val="20"/>
      <w:szCs w:val="20"/>
      <w:lang w:eastAsia="ja-JP"/>
    </w:rPr>
  </w:style>
  <w:style w:type="character" w:customStyle="1" w:styleId="ZitatZchn">
    <w:name w:val="Zitat Zchn"/>
    <w:link w:val="Zitat"/>
    <w:uiPriority w:val="29"/>
    <w:locked/>
    <w:rsid w:val="00A0160F"/>
    <w:rPr>
      <w:rFonts w:ascii="Times New Roman" w:hAnsi="Times New Roman" w:cs="Times New Roman"/>
      <w:i/>
      <w:iCs/>
      <w:color w:val="000000"/>
      <w:sz w:val="20"/>
      <w:szCs w:val="20"/>
      <w:lang w:eastAsia="ja-JP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160F"/>
    <w:pPr>
      <w:pBdr>
        <w:bottom w:val="single" w:sz="4" w:space="4" w:color="4F81BD"/>
      </w:pBdr>
      <w:tabs>
        <w:tab w:val="left" w:pos="4111"/>
      </w:tabs>
      <w:spacing w:before="200" w:after="280" w:line="240" w:lineRule="auto"/>
      <w:ind w:left="936" w:right="936"/>
    </w:pPr>
    <w:rPr>
      <w:b/>
      <w:bCs/>
      <w:i/>
      <w:iCs/>
      <w:color w:val="4F81BD"/>
      <w:sz w:val="20"/>
      <w:szCs w:val="20"/>
      <w:lang w:eastAsia="ja-JP"/>
    </w:rPr>
  </w:style>
  <w:style w:type="character" w:customStyle="1" w:styleId="IntensivesZitatZchn">
    <w:name w:val="Intensives Zitat Zchn"/>
    <w:link w:val="IntensivesZitat"/>
    <w:uiPriority w:val="30"/>
    <w:locked/>
    <w:rsid w:val="00A0160F"/>
    <w:rPr>
      <w:rFonts w:ascii="Times New Roman" w:hAnsi="Times New Roman" w:cs="Times New Roman"/>
      <w:b/>
      <w:bCs/>
      <w:i/>
      <w:iCs/>
      <w:color w:val="4F81BD"/>
      <w:sz w:val="20"/>
      <w:szCs w:val="20"/>
      <w:lang w:eastAsia="ja-JP"/>
    </w:rPr>
  </w:style>
  <w:style w:type="paragraph" w:styleId="Inhaltsverzeichnisberschrift">
    <w:name w:val="TOC Heading"/>
    <w:basedOn w:val="berschrift1"/>
    <w:next w:val="Standard"/>
    <w:uiPriority w:val="39"/>
    <w:qFormat/>
    <w:rsid w:val="00A0160F"/>
    <w:pPr>
      <w:spacing w:before="480" w:after="0"/>
      <w:ind w:left="0" w:firstLine="0"/>
      <w:outlineLvl w:val="9"/>
    </w:pPr>
    <w:rPr>
      <w:rFonts w:ascii="Cambria" w:hAnsi="Cambria"/>
      <w:color w:val="365F91"/>
      <w:lang w:eastAsia="en-US"/>
    </w:rPr>
  </w:style>
  <w:style w:type="paragraph" w:customStyle="1" w:styleId="Punkte">
    <w:name w:val="Punkte"/>
    <w:basedOn w:val="Standard"/>
    <w:next w:val="Standard"/>
    <w:qFormat/>
    <w:rsid w:val="00A0160F"/>
    <w:pPr>
      <w:tabs>
        <w:tab w:val="num" w:pos="643"/>
      </w:tabs>
      <w:ind w:left="720" w:hanging="360"/>
    </w:pPr>
  </w:style>
  <w:style w:type="paragraph" w:customStyle="1" w:styleId="FormelBeschriftung">
    <w:name w:val="Formel_Beschriftung"/>
    <w:basedOn w:val="Standard"/>
    <w:next w:val="Standard"/>
    <w:qFormat/>
    <w:rsid w:val="00A0160F"/>
    <w:pPr>
      <w:tabs>
        <w:tab w:val="left" w:pos="7938"/>
      </w:tabs>
    </w:pPr>
  </w:style>
  <w:style w:type="paragraph" w:customStyle="1" w:styleId="Litverzeichnis">
    <w:name w:val="Litverzeichnis"/>
    <w:basedOn w:val="Standard"/>
    <w:qFormat/>
    <w:rsid w:val="00A0160F"/>
    <w:pPr>
      <w:contextualSpacing/>
    </w:pPr>
  </w:style>
  <w:style w:type="paragraph" w:customStyle="1" w:styleId="FormatIntro">
    <w:name w:val="Format_Intro"/>
    <w:basedOn w:val="Standard"/>
    <w:qFormat/>
    <w:rsid w:val="00A0160F"/>
    <w:pPr>
      <w:spacing w:before="240" w:after="240"/>
    </w:pPr>
    <w:rPr>
      <w:rFonts w:ascii="Arial" w:hAnsi="Arial" w:cs="Arial"/>
      <w:b/>
      <w:sz w:val="28"/>
      <w:szCs w:val="28"/>
    </w:rPr>
  </w:style>
  <w:style w:type="table" w:styleId="Tabellenraster">
    <w:name w:val="Table Grid"/>
    <w:basedOn w:val="NormaleTabelle"/>
    <w:rsid w:val="003120BC"/>
    <w:pPr>
      <w:tabs>
        <w:tab w:val="left" w:pos="4111"/>
      </w:tabs>
      <w:jc w:val="both"/>
    </w:pPr>
    <w:rPr>
      <w:rFonts w:ascii="Times New Roman" w:hAnsi="Times New Roman"/>
      <w:lang w:val="en-US"/>
    </w:rPr>
    <w:tblPr/>
  </w:style>
  <w:style w:type="table" w:customStyle="1" w:styleId="Abbildung">
    <w:name w:val="Abbildung"/>
    <w:basedOn w:val="Tabellenraster"/>
    <w:rsid w:val="003120BC"/>
    <w:tblPr/>
  </w:style>
  <w:style w:type="character" w:styleId="Buchtitel">
    <w:name w:val="Book Title"/>
    <w:uiPriority w:val="33"/>
    <w:qFormat/>
    <w:rsid w:val="003120BC"/>
    <w:rPr>
      <w:i/>
      <w:smallCaps/>
      <w:spacing w:val="5"/>
    </w:rPr>
  </w:style>
  <w:style w:type="character" w:styleId="Fett">
    <w:name w:val="Strong"/>
    <w:uiPriority w:val="22"/>
    <w:qFormat/>
    <w:rsid w:val="003120BC"/>
    <w:rPr>
      <w:rFonts w:cs="Times New Roman"/>
      <w:b/>
    </w:rPr>
  </w:style>
  <w:style w:type="paragraph" w:customStyle="1" w:styleId="Formatvorlageberschrift212pt1">
    <w:name w:val="Formatvorlage Überschrift 2 + 12 pt1"/>
    <w:basedOn w:val="berschrift2"/>
    <w:autoRedefine/>
    <w:rsid w:val="003120BC"/>
    <w:pPr>
      <w:spacing w:line="240" w:lineRule="auto"/>
    </w:pPr>
    <w:rPr>
      <w:szCs w:val="20"/>
      <w:lang w:eastAsia="ja-JP"/>
    </w:rPr>
  </w:style>
  <w:style w:type="character" w:styleId="IntensiveHervorhebung">
    <w:name w:val="Intense Emphasis"/>
    <w:uiPriority w:val="21"/>
    <w:qFormat/>
    <w:rsid w:val="003120BC"/>
    <w:rPr>
      <w:b/>
    </w:rPr>
  </w:style>
  <w:style w:type="character" w:styleId="IntensiverVerweis">
    <w:name w:val="Intense Reference"/>
    <w:uiPriority w:val="32"/>
    <w:qFormat/>
    <w:rsid w:val="003120BC"/>
    <w:rPr>
      <w:smallCaps/>
      <w:spacing w:val="5"/>
      <w:u w:val="single"/>
    </w:rPr>
  </w:style>
  <w:style w:type="paragraph" w:styleId="Listennummer4">
    <w:name w:val="List Number 4"/>
    <w:basedOn w:val="Standard"/>
    <w:rsid w:val="003120BC"/>
    <w:pPr>
      <w:tabs>
        <w:tab w:val="num" w:pos="1209"/>
        <w:tab w:val="left" w:pos="4111"/>
      </w:tabs>
      <w:spacing w:line="240" w:lineRule="auto"/>
      <w:ind w:left="1209" w:hanging="360"/>
      <w:contextualSpacing/>
    </w:pPr>
    <w:rPr>
      <w:sz w:val="20"/>
      <w:szCs w:val="20"/>
      <w:lang w:eastAsia="ja-JP"/>
    </w:rPr>
  </w:style>
  <w:style w:type="character" w:styleId="SchwacheHervorhebung">
    <w:name w:val="Subtle Emphasis"/>
    <w:uiPriority w:val="19"/>
    <w:qFormat/>
    <w:rsid w:val="003120BC"/>
    <w:rPr>
      <w:i/>
    </w:rPr>
  </w:style>
  <w:style w:type="character" w:styleId="SchwacherVerweis">
    <w:name w:val="Subtle Reference"/>
    <w:uiPriority w:val="31"/>
    <w:qFormat/>
    <w:rsid w:val="003120BC"/>
    <w:rPr>
      <w:smallCaps/>
    </w:rPr>
  </w:style>
  <w:style w:type="paragraph" w:styleId="Sprechblasentext">
    <w:name w:val="Balloon Text"/>
    <w:basedOn w:val="Standard"/>
    <w:link w:val="SprechblasentextZchn"/>
    <w:rsid w:val="003120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locked/>
    <w:rsid w:val="003120BC"/>
    <w:rPr>
      <w:rFonts w:ascii="Tahoma" w:hAnsi="Tahoma" w:cs="Tahoma"/>
      <w:sz w:val="16"/>
      <w:szCs w:val="16"/>
      <w:lang w:val="en-US" w:eastAsia="en-US"/>
    </w:rPr>
  </w:style>
  <w:style w:type="paragraph" w:customStyle="1" w:styleId="berschrift114pt">
    <w:name w:val="Überschrift 1 + 14 pt"/>
    <w:basedOn w:val="berschrift1"/>
    <w:next w:val="Standard"/>
    <w:autoRedefine/>
    <w:rsid w:val="003120BC"/>
    <w:pPr>
      <w:tabs>
        <w:tab w:val="num" w:pos="432"/>
        <w:tab w:val="left" w:pos="4111"/>
      </w:tabs>
      <w:spacing w:line="240" w:lineRule="auto"/>
    </w:pPr>
    <w:rPr>
      <w:bCs w:val="0"/>
      <w:szCs w:val="20"/>
      <w:lang w:eastAsia="ja-JP"/>
    </w:rPr>
  </w:style>
  <w:style w:type="paragraph" w:styleId="Kopfzeile">
    <w:name w:val="header"/>
    <w:basedOn w:val="Standard"/>
    <w:link w:val="KopfzeileZchn"/>
    <w:rsid w:val="0004346B"/>
    <w:pPr>
      <w:tabs>
        <w:tab w:val="right" w:pos="9072"/>
      </w:tabs>
      <w:spacing w:line="240" w:lineRule="auto"/>
      <w:jc w:val="left"/>
    </w:pPr>
    <w:rPr>
      <w:rFonts w:ascii="Calibri" w:hAnsi="Calibri"/>
      <w:color w:val="1D9A43"/>
      <w:sz w:val="18"/>
    </w:rPr>
  </w:style>
  <w:style w:type="character" w:customStyle="1" w:styleId="KopfzeileZchn">
    <w:name w:val="Kopfzeile Zchn"/>
    <w:link w:val="Kopfzeile"/>
    <w:locked/>
    <w:rsid w:val="0004346B"/>
    <w:rPr>
      <w:color w:val="1D9A43"/>
      <w:sz w:val="18"/>
      <w:szCs w:val="22"/>
    </w:rPr>
  </w:style>
  <w:style w:type="paragraph" w:styleId="Verzeichnis1">
    <w:name w:val="toc 1"/>
    <w:basedOn w:val="Standard"/>
    <w:next w:val="Standard"/>
    <w:autoRedefine/>
    <w:uiPriority w:val="39"/>
    <w:rsid w:val="002B3183"/>
    <w:pPr>
      <w:tabs>
        <w:tab w:val="left" w:pos="600"/>
        <w:tab w:val="left" w:pos="709"/>
        <w:tab w:val="right" w:leader="dot" w:pos="9060"/>
      </w:tabs>
      <w:spacing w:before="240" w:line="240" w:lineRule="auto"/>
      <w:jc w:val="left"/>
      <w:textboxTightWrap w:val="allLines"/>
    </w:pPr>
    <w:rPr>
      <w:color w:val="1D9A43"/>
      <w:sz w:val="30"/>
      <w:szCs w:val="28"/>
    </w:rPr>
  </w:style>
  <w:style w:type="paragraph" w:styleId="Fuzeile">
    <w:name w:val="footer"/>
    <w:basedOn w:val="Standard"/>
    <w:link w:val="FuzeileZchn"/>
    <w:rsid w:val="00ED2EAE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color w:val="1D9A43"/>
      <w:sz w:val="18"/>
    </w:rPr>
  </w:style>
  <w:style w:type="character" w:customStyle="1" w:styleId="FuzeileZchn">
    <w:name w:val="Fußzeile Zchn"/>
    <w:link w:val="Fuzeile"/>
    <w:uiPriority w:val="99"/>
    <w:locked/>
    <w:rsid w:val="00ED2EAE"/>
    <w:rPr>
      <w:color w:val="1D9A43"/>
      <w:sz w:val="18"/>
      <w:szCs w:val="22"/>
    </w:rPr>
  </w:style>
  <w:style w:type="paragraph" w:styleId="Listennummer">
    <w:name w:val="List Number"/>
    <w:basedOn w:val="Standard"/>
    <w:rsid w:val="00331EAB"/>
    <w:pPr>
      <w:tabs>
        <w:tab w:val="num" w:pos="360"/>
        <w:tab w:val="left" w:pos="4111"/>
      </w:tabs>
      <w:spacing w:line="240" w:lineRule="auto"/>
      <w:ind w:left="360" w:hanging="360"/>
      <w:contextualSpacing/>
    </w:pPr>
    <w:rPr>
      <w:sz w:val="20"/>
      <w:szCs w:val="20"/>
      <w:lang w:eastAsia="ja-JP"/>
    </w:rPr>
  </w:style>
  <w:style w:type="paragraph" w:styleId="Verzeichnis2">
    <w:name w:val="toc 2"/>
    <w:basedOn w:val="Standard"/>
    <w:next w:val="Standard"/>
    <w:autoRedefine/>
    <w:uiPriority w:val="39"/>
    <w:rsid w:val="001D6FCA"/>
    <w:pPr>
      <w:tabs>
        <w:tab w:val="left" w:pos="680"/>
        <w:tab w:val="right" w:leader="dot" w:pos="9072"/>
      </w:tabs>
      <w:spacing w:after="0" w:line="240" w:lineRule="auto"/>
      <w:jc w:val="left"/>
    </w:pPr>
    <w:rPr>
      <w:rFonts w:ascii="Calibri" w:hAnsi="Calibri"/>
      <w:szCs w:val="20"/>
      <w:lang w:eastAsia="ja-JP"/>
    </w:rPr>
  </w:style>
  <w:style w:type="character" w:styleId="Hyperlink">
    <w:name w:val="Hyperlink"/>
    <w:uiPriority w:val="99"/>
    <w:rsid w:val="00FB6C99"/>
    <w:rPr>
      <w:rFonts w:cs="Times New Roman"/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0C383F"/>
    <w:pPr>
      <w:spacing w:after="0"/>
      <w:ind w:left="442"/>
    </w:pPr>
  </w:style>
  <w:style w:type="paragraph" w:styleId="Abbildungsverzeichnis">
    <w:name w:val="table of figures"/>
    <w:basedOn w:val="Standard"/>
    <w:next w:val="Standard"/>
    <w:rsid w:val="000C383F"/>
    <w:pPr>
      <w:spacing w:after="0"/>
    </w:pPr>
  </w:style>
  <w:style w:type="character" w:styleId="Platzhaltertext">
    <w:name w:val="Placeholder Text"/>
    <w:uiPriority w:val="99"/>
    <w:semiHidden/>
    <w:rsid w:val="000C383F"/>
    <w:rPr>
      <w:rFonts w:cs="Times New Roman"/>
      <w:color w:val="808080"/>
    </w:rPr>
  </w:style>
  <w:style w:type="paragraph" w:styleId="Funotentext">
    <w:name w:val="footnote text"/>
    <w:basedOn w:val="Standard"/>
    <w:link w:val="FunotentextZchn"/>
    <w:rsid w:val="000C38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locked/>
    <w:rsid w:val="000C383F"/>
    <w:rPr>
      <w:rFonts w:ascii="Times New Roman" w:hAnsi="Times New Roman" w:cs="Times New Roman"/>
      <w:sz w:val="20"/>
      <w:szCs w:val="20"/>
    </w:rPr>
  </w:style>
  <w:style w:type="character" w:styleId="Funotenzeichen">
    <w:name w:val="footnote reference"/>
    <w:uiPriority w:val="99"/>
    <w:semiHidden/>
    <w:rsid w:val="000C383F"/>
    <w:rPr>
      <w:rFonts w:cs="Times New Roman"/>
      <w:vertAlign w:val="superscript"/>
    </w:rPr>
  </w:style>
  <w:style w:type="character" w:styleId="BesuchterLink">
    <w:name w:val="FollowedHyperlink"/>
    <w:rsid w:val="000C383F"/>
    <w:rPr>
      <w:rFonts w:cs="Times New Roman"/>
      <w:color w:val="800080"/>
      <w:u w:val="single"/>
    </w:rPr>
  </w:style>
  <w:style w:type="paragraph" w:styleId="Textkrper">
    <w:name w:val="Body Text"/>
    <w:basedOn w:val="Standard"/>
    <w:link w:val="TextkrperZchn"/>
    <w:rsid w:val="000C383F"/>
    <w:pPr>
      <w:tabs>
        <w:tab w:val="left" w:pos="4111"/>
      </w:tabs>
      <w:spacing w:after="0" w:line="240" w:lineRule="auto"/>
    </w:pPr>
    <w:rPr>
      <w:sz w:val="20"/>
      <w:szCs w:val="20"/>
      <w:lang w:eastAsia="ja-JP"/>
    </w:rPr>
  </w:style>
  <w:style w:type="character" w:customStyle="1" w:styleId="TextkrperZchn">
    <w:name w:val="Textkörper Zchn"/>
    <w:link w:val="Textkrper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styleId="Dokumentstruktur">
    <w:name w:val="Document Map"/>
    <w:basedOn w:val="Standard"/>
    <w:link w:val="DokumentstrukturZchn"/>
    <w:semiHidden/>
    <w:rsid w:val="000C383F"/>
    <w:pPr>
      <w:shd w:val="clear" w:color="auto" w:fill="000080"/>
      <w:tabs>
        <w:tab w:val="left" w:pos="4111"/>
      </w:tabs>
      <w:spacing w:after="0" w:line="240" w:lineRule="auto"/>
    </w:pPr>
    <w:rPr>
      <w:rFonts w:ascii="Tahoma" w:hAnsi="Tahoma"/>
      <w:sz w:val="20"/>
      <w:szCs w:val="20"/>
      <w:lang w:eastAsia="ja-JP"/>
    </w:rPr>
  </w:style>
  <w:style w:type="character" w:customStyle="1" w:styleId="DokumentstrukturZchn">
    <w:name w:val="Dokumentstruktur Zchn"/>
    <w:link w:val="Dokumentstruktur"/>
    <w:semiHidden/>
    <w:locked/>
    <w:rsid w:val="000C383F"/>
    <w:rPr>
      <w:rFonts w:ascii="Tahoma" w:hAnsi="Tahoma" w:cs="Times New Roman"/>
      <w:sz w:val="20"/>
      <w:szCs w:val="20"/>
      <w:shd w:val="clear" w:color="auto" w:fill="000080"/>
      <w:lang w:eastAsia="ja-JP"/>
    </w:rPr>
  </w:style>
  <w:style w:type="paragraph" w:customStyle="1" w:styleId="Bildunterschrift">
    <w:name w:val="Bildunterschrift"/>
    <w:basedOn w:val="Standard"/>
    <w:link w:val="BildunterschriftZchn"/>
    <w:autoRedefine/>
    <w:rsid w:val="000C383F"/>
    <w:pPr>
      <w:tabs>
        <w:tab w:val="left" w:pos="1134"/>
        <w:tab w:val="left" w:pos="4111"/>
      </w:tabs>
      <w:spacing w:after="0" w:line="240" w:lineRule="auto"/>
      <w:ind w:left="1134" w:hanging="1134"/>
    </w:pPr>
    <w:rPr>
      <w:sz w:val="20"/>
      <w:szCs w:val="20"/>
      <w:lang w:eastAsia="ja-JP"/>
    </w:rPr>
  </w:style>
  <w:style w:type="character" w:customStyle="1" w:styleId="BildunterschriftZchn">
    <w:name w:val="Bildunterschrift Zchn"/>
    <w:link w:val="Bildunterschrift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customStyle="1" w:styleId="Formatvorlageberschrift1Nach12pt">
    <w:name w:val="Formatvorlage Überschrift 1 + Nach:  12 pt"/>
    <w:basedOn w:val="berschrift1"/>
    <w:rsid w:val="000C383F"/>
    <w:pPr>
      <w:keepLines w:val="0"/>
      <w:tabs>
        <w:tab w:val="num" w:pos="432"/>
        <w:tab w:val="num" w:pos="1440"/>
        <w:tab w:val="left" w:pos="4111"/>
      </w:tabs>
      <w:spacing w:after="0" w:line="240" w:lineRule="auto"/>
      <w:ind w:left="357" w:hanging="357"/>
    </w:pPr>
    <w:rPr>
      <w:kern w:val="28"/>
      <w:sz w:val="24"/>
      <w:szCs w:val="20"/>
      <w:lang w:eastAsia="ja-JP"/>
    </w:rPr>
  </w:style>
  <w:style w:type="paragraph" w:customStyle="1" w:styleId="meintext">
    <w:name w:val="mein_text"/>
    <w:basedOn w:val="Standard"/>
    <w:link w:val="meintextChar"/>
    <w:rsid w:val="000C383F"/>
    <w:pPr>
      <w:spacing w:line="240" w:lineRule="auto"/>
    </w:pPr>
    <w:rPr>
      <w:sz w:val="20"/>
      <w:szCs w:val="24"/>
    </w:rPr>
  </w:style>
  <w:style w:type="character" w:customStyle="1" w:styleId="meintextChar">
    <w:name w:val="mein_text Char"/>
    <w:link w:val="meintext"/>
    <w:locked/>
    <w:rsid w:val="000C383F"/>
    <w:rPr>
      <w:rFonts w:ascii="Times New Roman" w:hAnsi="Times New Roman" w:cs="Times New Roman"/>
      <w:sz w:val="24"/>
      <w:szCs w:val="24"/>
    </w:rPr>
  </w:style>
  <w:style w:type="paragraph" w:customStyle="1" w:styleId="meine3">
    <w:name w:val="meine_ü3"/>
    <w:basedOn w:val="Standard"/>
    <w:rsid w:val="000C383F"/>
    <w:pPr>
      <w:spacing w:before="120" w:after="240" w:line="240" w:lineRule="auto"/>
      <w:jc w:val="left"/>
      <w:outlineLvl w:val="2"/>
    </w:pPr>
    <w:rPr>
      <w:rFonts w:ascii="Arial" w:hAnsi="Arial"/>
      <w:sz w:val="20"/>
      <w:szCs w:val="24"/>
    </w:rPr>
  </w:style>
  <w:style w:type="paragraph" w:styleId="Index1">
    <w:name w:val="index 1"/>
    <w:basedOn w:val="Standard"/>
    <w:next w:val="Standard"/>
    <w:autoRedefine/>
    <w:semiHidden/>
    <w:rsid w:val="000C383F"/>
    <w:pPr>
      <w:spacing w:after="0" w:line="240" w:lineRule="auto"/>
      <w:ind w:left="200" w:hanging="200"/>
      <w:jc w:val="left"/>
    </w:pPr>
    <w:rPr>
      <w:sz w:val="20"/>
      <w:szCs w:val="20"/>
      <w:lang w:eastAsia="ja-JP"/>
    </w:rPr>
  </w:style>
  <w:style w:type="paragraph" w:styleId="Index2">
    <w:name w:val="index 2"/>
    <w:basedOn w:val="Standard"/>
    <w:next w:val="Standard"/>
    <w:autoRedefine/>
    <w:semiHidden/>
    <w:rsid w:val="000C383F"/>
    <w:pPr>
      <w:spacing w:after="0" w:line="240" w:lineRule="auto"/>
      <w:ind w:left="400" w:hanging="200"/>
      <w:jc w:val="left"/>
    </w:pPr>
    <w:rPr>
      <w:sz w:val="20"/>
      <w:szCs w:val="20"/>
      <w:lang w:eastAsia="ja-JP"/>
    </w:rPr>
  </w:style>
  <w:style w:type="paragraph" w:styleId="Index3">
    <w:name w:val="index 3"/>
    <w:basedOn w:val="Standard"/>
    <w:next w:val="Standard"/>
    <w:autoRedefine/>
    <w:semiHidden/>
    <w:rsid w:val="000C383F"/>
    <w:pPr>
      <w:spacing w:after="0" w:line="240" w:lineRule="auto"/>
      <w:ind w:left="600" w:hanging="200"/>
      <w:jc w:val="left"/>
    </w:pPr>
    <w:rPr>
      <w:sz w:val="20"/>
      <w:szCs w:val="20"/>
      <w:lang w:eastAsia="ja-JP"/>
    </w:rPr>
  </w:style>
  <w:style w:type="paragraph" w:styleId="Index4">
    <w:name w:val="index 4"/>
    <w:basedOn w:val="Standard"/>
    <w:next w:val="Standard"/>
    <w:autoRedefine/>
    <w:semiHidden/>
    <w:rsid w:val="000C383F"/>
    <w:pPr>
      <w:spacing w:after="0" w:line="240" w:lineRule="auto"/>
      <w:ind w:left="800" w:hanging="200"/>
      <w:jc w:val="left"/>
    </w:pPr>
    <w:rPr>
      <w:sz w:val="20"/>
      <w:szCs w:val="20"/>
      <w:lang w:eastAsia="ja-JP"/>
    </w:rPr>
  </w:style>
  <w:style w:type="paragraph" w:styleId="Index5">
    <w:name w:val="index 5"/>
    <w:basedOn w:val="Standard"/>
    <w:next w:val="Standard"/>
    <w:autoRedefine/>
    <w:semiHidden/>
    <w:rsid w:val="000C383F"/>
    <w:pPr>
      <w:spacing w:after="0" w:line="240" w:lineRule="auto"/>
      <w:ind w:left="1000" w:hanging="200"/>
      <w:jc w:val="left"/>
    </w:pPr>
    <w:rPr>
      <w:sz w:val="20"/>
      <w:szCs w:val="20"/>
      <w:lang w:eastAsia="ja-JP"/>
    </w:rPr>
  </w:style>
  <w:style w:type="paragraph" w:styleId="Index6">
    <w:name w:val="index 6"/>
    <w:basedOn w:val="Standard"/>
    <w:next w:val="Standard"/>
    <w:autoRedefine/>
    <w:semiHidden/>
    <w:rsid w:val="000C383F"/>
    <w:pPr>
      <w:spacing w:after="0" w:line="240" w:lineRule="auto"/>
      <w:ind w:left="1200" w:hanging="200"/>
      <w:jc w:val="left"/>
    </w:pPr>
    <w:rPr>
      <w:sz w:val="20"/>
      <w:szCs w:val="20"/>
      <w:lang w:eastAsia="ja-JP"/>
    </w:rPr>
  </w:style>
  <w:style w:type="paragraph" w:styleId="Index7">
    <w:name w:val="index 7"/>
    <w:basedOn w:val="Standard"/>
    <w:next w:val="Standard"/>
    <w:autoRedefine/>
    <w:semiHidden/>
    <w:rsid w:val="000C383F"/>
    <w:pPr>
      <w:spacing w:after="0" w:line="240" w:lineRule="auto"/>
      <w:ind w:left="1400" w:hanging="200"/>
      <w:jc w:val="left"/>
    </w:pPr>
    <w:rPr>
      <w:sz w:val="20"/>
      <w:szCs w:val="20"/>
      <w:lang w:eastAsia="ja-JP"/>
    </w:rPr>
  </w:style>
  <w:style w:type="paragraph" w:styleId="Index8">
    <w:name w:val="index 8"/>
    <w:basedOn w:val="Standard"/>
    <w:next w:val="Standard"/>
    <w:autoRedefine/>
    <w:semiHidden/>
    <w:rsid w:val="000C383F"/>
    <w:pPr>
      <w:spacing w:after="0" w:line="240" w:lineRule="auto"/>
      <w:ind w:left="1600" w:hanging="200"/>
      <w:jc w:val="left"/>
    </w:pPr>
    <w:rPr>
      <w:sz w:val="20"/>
      <w:szCs w:val="20"/>
      <w:lang w:eastAsia="ja-JP"/>
    </w:rPr>
  </w:style>
  <w:style w:type="paragraph" w:styleId="Index9">
    <w:name w:val="index 9"/>
    <w:basedOn w:val="Standard"/>
    <w:next w:val="Standard"/>
    <w:autoRedefine/>
    <w:semiHidden/>
    <w:rsid w:val="000C383F"/>
    <w:pPr>
      <w:spacing w:after="0" w:line="240" w:lineRule="auto"/>
      <w:ind w:left="1800" w:hanging="200"/>
      <w:jc w:val="left"/>
    </w:pPr>
    <w:rPr>
      <w:sz w:val="20"/>
      <w:szCs w:val="20"/>
      <w:lang w:eastAsia="ja-JP"/>
    </w:rPr>
  </w:style>
  <w:style w:type="paragraph" w:styleId="Indexberschrift">
    <w:name w:val="index heading"/>
    <w:basedOn w:val="Standard"/>
    <w:next w:val="Index1"/>
    <w:semiHidden/>
    <w:rsid w:val="000C383F"/>
    <w:pPr>
      <w:tabs>
        <w:tab w:val="right" w:leader="dot" w:pos="4111"/>
      </w:tabs>
      <w:spacing w:before="120" w:line="240" w:lineRule="auto"/>
      <w:jc w:val="left"/>
    </w:pPr>
    <w:rPr>
      <w:b/>
      <w:bCs/>
      <w:i/>
      <w:iCs/>
      <w:sz w:val="20"/>
      <w:szCs w:val="20"/>
      <w:lang w:eastAsia="ja-JP"/>
    </w:rPr>
  </w:style>
  <w:style w:type="paragraph" w:customStyle="1" w:styleId="Anhang2">
    <w:name w:val="Anhang 2"/>
    <w:basedOn w:val="berschrift2"/>
    <w:rsid w:val="000C383F"/>
    <w:pPr>
      <w:numPr>
        <w:numId w:val="2"/>
      </w:numPr>
      <w:tabs>
        <w:tab w:val="clear" w:pos="576"/>
      </w:tabs>
      <w:spacing w:line="240" w:lineRule="auto"/>
      <w:ind w:left="1440" w:hanging="360"/>
    </w:pPr>
    <w:rPr>
      <w:bCs w:val="0"/>
      <w:sz w:val="20"/>
      <w:szCs w:val="20"/>
      <w:lang w:eastAsia="ja-JP"/>
    </w:rPr>
  </w:style>
  <w:style w:type="paragraph" w:customStyle="1" w:styleId="Anhang1">
    <w:name w:val="Anhang 1"/>
    <w:basedOn w:val="berschrift1"/>
    <w:rsid w:val="000C383F"/>
    <w:pPr>
      <w:keepLines w:val="0"/>
      <w:tabs>
        <w:tab w:val="left" w:pos="4111"/>
      </w:tabs>
      <w:spacing w:after="60" w:line="240" w:lineRule="auto"/>
      <w:ind w:left="0" w:firstLine="0"/>
    </w:pPr>
    <w:rPr>
      <w:bCs w:val="0"/>
      <w:kern w:val="28"/>
      <w:sz w:val="24"/>
      <w:szCs w:val="20"/>
      <w:lang w:eastAsia="ja-JP"/>
    </w:rPr>
  </w:style>
  <w:style w:type="paragraph" w:customStyle="1" w:styleId="Anhang3">
    <w:name w:val="Anhang 3"/>
    <w:basedOn w:val="berschrift3"/>
    <w:link w:val="Anhang3ZchnZchn"/>
    <w:rsid w:val="000C383F"/>
    <w:pPr>
      <w:tabs>
        <w:tab w:val="num" w:pos="432"/>
      </w:tabs>
      <w:ind w:left="432" w:hanging="432"/>
    </w:pPr>
    <w:rPr>
      <w:b w:val="0"/>
      <w:bCs w:val="0"/>
      <w:sz w:val="20"/>
      <w:szCs w:val="20"/>
      <w:lang w:eastAsia="ja-JP"/>
    </w:rPr>
  </w:style>
  <w:style w:type="character" w:customStyle="1" w:styleId="Anhang3ZchnZchn">
    <w:name w:val="Anhang 3 Zchn Zchn"/>
    <w:link w:val="Anhang3"/>
    <w:locked/>
    <w:rsid w:val="000C383F"/>
    <w:rPr>
      <w:rFonts w:ascii="Arial" w:hAnsi="Arial"/>
      <w:lang w:eastAsia="ja-JP"/>
    </w:rPr>
  </w:style>
  <w:style w:type="paragraph" w:styleId="Verzeichnis4">
    <w:name w:val="toc 4"/>
    <w:basedOn w:val="Standard"/>
    <w:next w:val="Standard"/>
    <w:autoRedefine/>
    <w:uiPriority w:val="39"/>
    <w:rsid w:val="000C383F"/>
    <w:pPr>
      <w:spacing w:after="0" w:line="240" w:lineRule="auto"/>
      <w:ind w:left="600"/>
      <w:jc w:val="left"/>
    </w:pPr>
    <w:rPr>
      <w:sz w:val="18"/>
      <w:szCs w:val="18"/>
      <w:lang w:eastAsia="ja-JP"/>
    </w:rPr>
  </w:style>
  <w:style w:type="paragraph" w:styleId="Verzeichnis5">
    <w:name w:val="toc 5"/>
    <w:basedOn w:val="Standard"/>
    <w:next w:val="Standard"/>
    <w:autoRedefine/>
    <w:uiPriority w:val="39"/>
    <w:rsid w:val="000C383F"/>
    <w:pPr>
      <w:spacing w:after="0" w:line="240" w:lineRule="auto"/>
      <w:ind w:left="800"/>
      <w:jc w:val="left"/>
    </w:pPr>
    <w:rPr>
      <w:sz w:val="18"/>
      <w:szCs w:val="18"/>
      <w:lang w:eastAsia="ja-JP"/>
    </w:rPr>
  </w:style>
  <w:style w:type="paragraph" w:styleId="Verzeichnis6">
    <w:name w:val="toc 6"/>
    <w:basedOn w:val="Standard"/>
    <w:next w:val="Standard"/>
    <w:autoRedefine/>
    <w:uiPriority w:val="39"/>
    <w:rsid w:val="000C383F"/>
    <w:pPr>
      <w:spacing w:after="0" w:line="240" w:lineRule="auto"/>
      <w:ind w:left="1000"/>
      <w:jc w:val="left"/>
    </w:pPr>
    <w:rPr>
      <w:sz w:val="18"/>
      <w:szCs w:val="18"/>
      <w:lang w:eastAsia="ja-JP"/>
    </w:rPr>
  </w:style>
  <w:style w:type="paragraph" w:styleId="Verzeichnis7">
    <w:name w:val="toc 7"/>
    <w:basedOn w:val="Standard"/>
    <w:next w:val="Standard"/>
    <w:autoRedefine/>
    <w:uiPriority w:val="39"/>
    <w:rsid w:val="000C383F"/>
    <w:pPr>
      <w:spacing w:after="0" w:line="240" w:lineRule="auto"/>
      <w:ind w:left="1200"/>
      <w:jc w:val="left"/>
    </w:pPr>
    <w:rPr>
      <w:sz w:val="18"/>
      <w:szCs w:val="18"/>
      <w:lang w:eastAsia="ja-JP"/>
    </w:rPr>
  </w:style>
  <w:style w:type="paragraph" w:styleId="Verzeichnis8">
    <w:name w:val="toc 8"/>
    <w:basedOn w:val="Standard"/>
    <w:next w:val="Standard"/>
    <w:autoRedefine/>
    <w:uiPriority w:val="39"/>
    <w:rsid w:val="000C383F"/>
    <w:pPr>
      <w:spacing w:after="0" w:line="240" w:lineRule="auto"/>
      <w:ind w:left="1400"/>
      <w:jc w:val="left"/>
    </w:pPr>
    <w:rPr>
      <w:sz w:val="18"/>
      <w:szCs w:val="18"/>
      <w:lang w:eastAsia="ja-JP"/>
    </w:rPr>
  </w:style>
  <w:style w:type="paragraph" w:styleId="Verzeichnis9">
    <w:name w:val="toc 9"/>
    <w:basedOn w:val="Standard"/>
    <w:next w:val="Standard"/>
    <w:autoRedefine/>
    <w:uiPriority w:val="39"/>
    <w:rsid w:val="000C383F"/>
    <w:pPr>
      <w:spacing w:after="0" w:line="240" w:lineRule="auto"/>
      <w:ind w:left="1600"/>
      <w:jc w:val="left"/>
    </w:pPr>
    <w:rPr>
      <w:sz w:val="18"/>
      <w:szCs w:val="18"/>
      <w:lang w:eastAsia="ja-JP"/>
    </w:rPr>
  </w:style>
  <w:style w:type="paragraph" w:customStyle="1" w:styleId="Bldunterschrift">
    <w:name w:val="Bldunterschrift"/>
    <w:basedOn w:val="Standard"/>
    <w:autoRedefine/>
    <w:rsid w:val="000C383F"/>
    <w:pPr>
      <w:tabs>
        <w:tab w:val="left" w:pos="4111"/>
      </w:tabs>
      <w:spacing w:after="0" w:line="240" w:lineRule="auto"/>
      <w:ind w:left="993" w:hanging="993"/>
    </w:pPr>
    <w:rPr>
      <w:sz w:val="20"/>
      <w:szCs w:val="20"/>
      <w:lang w:eastAsia="ja-JP"/>
    </w:rPr>
  </w:style>
  <w:style w:type="paragraph" w:styleId="Textkrper2">
    <w:name w:val="Body Text 2"/>
    <w:basedOn w:val="Standard"/>
    <w:link w:val="Textkrper2Zchn"/>
    <w:rsid w:val="000C383F"/>
    <w:pPr>
      <w:spacing w:line="480" w:lineRule="auto"/>
      <w:jc w:val="left"/>
    </w:pPr>
    <w:rPr>
      <w:sz w:val="20"/>
      <w:szCs w:val="20"/>
      <w:lang w:eastAsia="ja-JP"/>
    </w:rPr>
  </w:style>
  <w:style w:type="character" w:customStyle="1" w:styleId="Textkrper2Zchn">
    <w:name w:val="Textkörper 2 Zchn"/>
    <w:link w:val="Textkrper2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customStyle="1" w:styleId="Gliederung2">
    <w:name w:val="Gliederung 2"/>
    <w:basedOn w:val="berschrift2"/>
    <w:rsid w:val="000C383F"/>
    <w:pPr>
      <w:tabs>
        <w:tab w:val="left" w:pos="4111"/>
      </w:tabs>
      <w:spacing w:line="240" w:lineRule="auto"/>
    </w:pPr>
    <w:rPr>
      <w:bCs w:val="0"/>
      <w:sz w:val="20"/>
      <w:szCs w:val="20"/>
    </w:rPr>
  </w:style>
  <w:style w:type="paragraph" w:customStyle="1" w:styleId="Formatvorlageberschrift2LinksVor12pt">
    <w:name w:val="Formatvorlage Überschrift 2 + Links Vor:  12 pt"/>
    <w:basedOn w:val="berschrift2"/>
    <w:autoRedefine/>
    <w:rsid w:val="000C383F"/>
    <w:pPr>
      <w:tabs>
        <w:tab w:val="num" w:pos="426"/>
        <w:tab w:val="num" w:pos="1440"/>
        <w:tab w:val="left" w:pos="4111"/>
      </w:tabs>
      <w:spacing w:line="240" w:lineRule="auto"/>
      <w:ind w:left="426" w:hanging="432"/>
    </w:pPr>
    <w:rPr>
      <w:sz w:val="20"/>
      <w:szCs w:val="20"/>
    </w:rPr>
  </w:style>
  <w:style w:type="paragraph" w:styleId="Textkrper-Zeileneinzug">
    <w:name w:val="Body Text Indent"/>
    <w:basedOn w:val="Standard"/>
    <w:link w:val="Textkrper-ZeileneinzugZchn"/>
    <w:rsid w:val="000C383F"/>
    <w:pPr>
      <w:spacing w:line="240" w:lineRule="auto"/>
      <w:ind w:left="283"/>
      <w:jc w:val="left"/>
    </w:pPr>
    <w:rPr>
      <w:sz w:val="20"/>
      <w:szCs w:val="20"/>
      <w:lang w:eastAsia="ja-JP"/>
    </w:rPr>
  </w:style>
  <w:style w:type="character" w:customStyle="1" w:styleId="Textkrper-ZeileneinzugZchn">
    <w:name w:val="Textkörper-Zeileneinzug Zchn"/>
    <w:link w:val="Textkrper-Zeileneinzug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customStyle="1" w:styleId="Aufgabenaufzhlung">
    <w:name w:val="Aufgabenaufzählung"/>
    <w:basedOn w:val="Standard"/>
    <w:rsid w:val="000C383F"/>
    <w:pPr>
      <w:numPr>
        <w:numId w:val="4"/>
      </w:numPr>
      <w:tabs>
        <w:tab w:val="left" w:pos="4111"/>
      </w:tabs>
      <w:spacing w:after="0" w:line="240" w:lineRule="auto"/>
    </w:pPr>
    <w:rPr>
      <w:sz w:val="20"/>
      <w:szCs w:val="20"/>
      <w:lang w:eastAsia="ja-JP"/>
    </w:rPr>
  </w:style>
  <w:style w:type="paragraph" w:customStyle="1" w:styleId="Striche">
    <w:name w:val="Striche"/>
    <w:basedOn w:val="Standard"/>
    <w:link w:val="StricheZchn"/>
    <w:rsid w:val="000C383F"/>
    <w:pPr>
      <w:numPr>
        <w:numId w:val="3"/>
      </w:numPr>
      <w:tabs>
        <w:tab w:val="clear" w:pos="426"/>
        <w:tab w:val="num" w:pos="432"/>
        <w:tab w:val="left" w:pos="4111"/>
      </w:tabs>
      <w:spacing w:after="0" w:line="240" w:lineRule="auto"/>
      <w:ind w:left="432" w:hanging="432"/>
    </w:pPr>
    <w:rPr>
      <w:sz w:val="20"/>
      <w:szCs w:val="20"/>
      <w:lang w:eastAsia="ja-JP"/>
    </w:rPr>
  </w:style>
  <w:style w:type="character" w:customStyle="1" w:styleId="StricheZchn">
    <w:name w:val="Striche Zchn"/>
    <w:link w:val="Striche"/>
    <w:locked/>
    <w:rsid w:val="000C383F"/>
    <w:rPr>
      <w:rFonts w:asciiTheme="minorHAnsi" w:hAnsiTheme="minorHAnsi"/>
      <w:lang w:eastAsia="ja-JP"/>
    </w:rPr>
  </w:style>
  <w:style w:type="paragraph" w:styleId="StandardWeb">
    <w:name w:val="Normal (Web)"/>
    <w:basedOn w:val="Standard"/>
    <w:uiPriority w:val="99"/>
    <w:rsid w:val="000C383F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Tipps">
    <w:name w:val="Tipps"/>
    <w:basedOn w:val="Standard"/>
    <w:rsid w:val="000C383F"/>
    <w:pPr>
      <w:shd w:val="clear" w:color="auto" w:fill="E6E6E6"/>
      <w:spacing w:before="135" w:after="135" w:line="270" w:lineRule="atLeast"/>
    </w:pPr>
    <w:rPr>
      <w:rFonts w:ascii="Helvetica" w:hAnsi="Helvetica"/>
      <w:iCs/>
      <w:sz w:val="20"/>
      <w:szCs w:val="24"/>
    </w:rPr>
  </w:style>
  <w:style w:type="paragraph" w:customStyle="1" w:styleId="AufzhlungPunkt">
    <w:name w:val="Aufzählung Punkt"/>
    <w:link w:val="AufzhlungPunktZchn"/>
    <w:rsid w:val="000C383F"/>
    <w:pPr>
      <w:numPr>
        <w:numId w:val="5"/>
      </w:numPr>
      <w:tabs>
        <w:tab w:val="clear" w:pos="454"/>
        <w:tab w:val="left" w:pos="284"/>
        <w:tab w:val="num" w:pos="426"/>
      </w:tabs>
      <w:spacing w:line="270" w:lineRule="atLeast"/>
      <w:ind w:left="426" w:hanging="360"/>
      <w:jc w:val="both"/>
    </w:pPr>
    <w:rPr>
      <w:rFonts w:ascii="MinioMM_367 RG 585 NO 11 OP" w:hAnsi="MinioMM_367 RG 585 NO 11 OP"/>
      <w:sz w:val="21"/>
    </w:rPr>
  </w:style>
  <w:style w:type="character" w:customStyle="1" w:styleId="AufzhlungPunktZchn">
    <w:name w:val="Aufzählung Punkt Zchn"/>
    <w:link w:val="AufzhlungPunkt"/>
    <w:locked/>
    <w:rsid w:val="000C383F"/>
    <w:rPr>
      <w:rFonts w:ascii="MinioMM_367 RG 585 NO 11 OP" w:hAnsi="MinioMM_367 RG 585 NO 11 OP"/>
      <w:sz w:val="21"/>
    </w:rPr>
  </w:style>
  <w:style w:type="paragraph" w:customStyle="1" w:styleId="BeispielStandard">
    <w:name w:val="Beispiel: Standard"/>
    <w:basedOn w:val="Standard"/>
    <w:link w:val="BeispielStandardZchn"/>
    <w:rsid w:val="000C383F"/>
    <w:pPr>
      <w:spacing w:before="125" w:after="125" w:line="250" w:lineRule="exact"/>
      <w:ind w:left="284"/>
    </w:pPr>
    <w:rPr>
      <w:rFonts w:ascii="MinioMM_367 RG 585 NO 11 OP" w:hAnsi="MinioMM_367 RG 585 NO 11 OP"/>
      <w:iCs/>
      <w:sz w:val="19"/>
      <w:szCs w:val="24"/>
    </w:rPr>
  </w:style>
  <w:style w:type="paragraph" w:customStyle="1" w:styleId="Tabelleberschrift">
    <w:name w:val="Tabelle Überschrift"/>
    <w:next w:val="Standard"/>
    <w:rsid w:val="000C383F"/>
    <w:pPr>
      <w:keepNext/>
      <w:spacing w:before="240" w:after="160" w:line="200" w:lineRule="exact"/>
    </w:pPr>
    <w:rPr>
      <w:rFonts w:ascii="MyriaMM_400 RG 600 NO" w:hAnsi="MyriaMM_400 RG 600 NO"/>
      <w:sz w:val="16"/>
    </w:rPr>
  </w:style>
  <w:style w:type="paragraph" w:customStyle="1" w:styleId="Zwischenberschrift">
    <w:name w:val="Zwischenüberschrift"/>
    <w:basedOn w:val="Standard"/>
    <w:next w:val="Standard"/>
    <w:link w:val="ZwischenberschriftZchn"/>
    <w:rsid w:val="000C383F"/>
    <w:pPr>
      <w:keepNext/>
      <w:keepLines/>
      <w:spacing w:before="380" w:after="140" w:line="230" w:lineRule="exact"/>
      <w:jc w:val="left"/>
    </w:pPr>
    <w:rPr>
      <w:rFonts w:ascii="MyriaMM_700 BD 600 NO" w:hAnsi="MyriaMM_700 BD 600 NO"/>
      <w:iCs/>
      <w:sz w:val="19"/>
      <w:szCs w:val="24"/>
    </w:rPr>
  </w:style>
  <w:style w:type="character" w:customStyle="1" w:styleId="ZwischenberschriftZchn">
    <w:name w:val="Zwischenüberschrift Zchn"/>
    <w:link w:val="Zwischenberschrift"/>
    <w:locked/>
    <w:rsid w:val="000C383F"/>
    <w:rPr>
      <w:rFonts w:ascii="MyriaMM_700 BD 600 NO" w:hAnsi="MyriaMM_700 BD 600 NO" w:cs="Times New Roman"/>
      <w:iCs/>
      <w:sz w:val="24"/>
      <w:szCs w:val="24"/>
    </w:rPr>
  </w:style>
  <w:style w:type="paragraph" w:customStyle="1" w:styleId="MerksatzDefinitiongrauhinterlegt">
    <w:name w:val="Merksatz/Definition grau hinterlegt"/>
    <w:basedOn w:val="Standard"/>
    <w:rsid w:val="000C383F"/>
    <w:pPr>
      <w:pBdr>
        <w:top w:val="single" w:sz="4" w:space="5" w:color="DDDDDD"/>
        <w:left w:val="single" w:sz="4" w:space="5" w:color="DDDDDD"/>
        <w:bottom w:val="single" w:sz="4" w:space="5" w:color="DDDDDD"/>
        <w:right w:val="single" w:sz="4" w:space="5" w:color="DDDDDD"/>
      </w:pBdr>
      <w:shd w:val="clear" w:color="auto" w:fill="D9D9D9"/>
      <w:spacing w:before="135" w:after="135" w:line="270" w:lineRule="atLeast"/>
      <w:ind w:left="140" w:right="140"/>
    </w:pPr>
    <w:rPr>
      <w:rFonts w:ascii="MinioMM_367 RG 585 NO 11 OP" w:hAnsi="MinioMM_367 RG 585 NO 11 OP"/>
      <w:iCs/>
      <w:sz w:val="21"/>
      <w:szCs w:val="24"/>
    </w:rPr>
  </w:style>
  <w:style w:type="paragraph" w:customStyle="1" w:styleId="BspAufzhlungEinzug">
    <w:name w:val="Bsp Aufzählung Einzug"/>
    <w:basedOn w:val="Standard"/>
    <w:rsid w:val="000C383F"/>
    <w:pPr>
      <w:spacing w:after="0" w:line="250" w:lineRule="exact"/>
      <w:ind w:left="567"/>
    </w:pPr>
    <w:rPr>
      <w:rFonts w:ascii="MinioMM_367 RG 585 NO 11 OP" w:hAnsi="MinioMM_367 RG 585 NO 11 OP"/>
      <w:sz w:val="19"/>
      <w:szCs w:val="20"/>
    </w:rPr>
  </w:style>
  <w:style w:type="paragraph" w:customStyle="1" w:styleId="Tabellentext">
    <w:name w:val="Tabellentext"/>
    <w:basedOn w:val="Standard"/>
    <w:rsid w:val="000C383F"/>
    <w:pPr>
      <w:spacing w:before="40" w:after="40" w:line="240" w:lineRule="atLeast"/>
      <w:jc w:val="left"/>
    </w:pPr>
    <w:rPr>
      <w:rFonts w:ascii="Helvetica" w:hAnsi="Helvetica"/>
      <w:sz w:val="18"/>
      <w:szCs w:val="24"/>
    </w:rPr>
  </w:style>
  <w:style w:type="paragraph" w:customStyle="1" w:styleId="Tabellenueberschrift">
    <w:name w:val="Tabellenueberschrift"/>
    <w:basedOn w:val="Standard"/>
    <w:rsid w:val="000C383F"/>
    <w:pPr>
      <w:tabs>
        <w:tab w:val="left" w:pos="4111"/>
      </w:tabs>
      <w:spacing w:before="240" w:line="240" w:lineRule="atLeast"/>
    </w:pPr>
    <w:rPr>
      <w:rFonts w:ascii="Helvetica" w:hAnsi="Helvetica" w:cs="Arial"/>
      <w:sz w:val="18"/>
      <w:szCs w:val="20"/>
      <w:lang w:eastAsia="ja-JP"/>
    </w:rPr>
  </w:style>
  <w:style w:type="paragraph" w:customStyle="1" w:styleId="Erfolgsfaktoren">
    <w:name w:val="Erfolgsfaktoren"/>
    <w:basedOn w:val="Standard"/>
    <w:rsid w:val="000C383F"/>
    <w:pPr>
      <w:shd w:val="clear" w:color="auto" w:fill="E6E6E6"/>
      <w:spacing w:before="135" w:after="135" w:line="270" w:lineRule="atLeast"/>
    </w:pPr>
    <w:rPr>
      <w:rFonts w:ascii="Helvetica" w:hAnsi="Helvetica"/>
      <w:iCs/>
      <w:sz w:val="20"/>
      <w:szCs w:val="24"/>
    </w:rPr>
  </w:style>
  <w:style w:type="character" w:customStyle="1" w:styleId="BeispielStandardZchn">
    <w:name w:val="Beispiel: Standard Zchn"/>
    <w:link w:val="BeispielStandard"/>
    <w:locked/>
    <w:rsid w:val="000C383F"/>
    <w:rPr>
      <w:rFonts w:ascii="MinioMM_367 RG 585 NO 11 OP" w:hAnsi="MinioMM_367 RG 585 NO 11 OP" w:cs="Times New Roman"/>
      <w:iCs/>
      <w:sz w:val="24"/>
      <w:szCs w:val="24"/>
    </w:rPr>
  </w:style>
  <w:style w:type="character" w:customStyle="1" w:styleId="ptbrand4">
    <w:name w:val="ptbrand4"/>
    <w:rsid w:val="000C383F"/>
    <w:rPr>
      <w:rFonts w:cs="Times New Roman"/>
    </w:rPr>
  </w:style>
  <w:style w:type="character" w:customStyle="1" w:styleId="texhtml">
    <w:name w:val="texhtml"/>
    <w:rsid w:val="000C383F"/>
    <w:rPr>
      <w:rFonts w:cs="Times New Roman"/>
    </w:rPr>
  </w:style>
  <w:style w:type="character" w:customStyle="1" w:styleId="a">
    <w:name w:val="a"/>
    <w:rsid w:val="000C383F"/>
    <w:rPr>
      <w:rFonts w:cs="Times New Roman"/>
    </w:rPr>
  </w:style>
  <w:style w:type="paragraph" w:customStyle="1" w:styleId="Formatvorlageberschrift212pt">
    <w:name w:val="Formatvorlage Überschrift 2 + 12 pt"/>
    <w:basedOn w:val="berschrift2"/>
    <w:autoRedefine/>
    <w:rsid w:val="000C383F"/>
    <w:pPr>
      <w:tabs>
        <w:tab w:val="num" w:pos="792"/>
        <w:tab w:val="num" w:pos="1440"/>
      </w:tabs>
      <w:spacing w:line="240" w:lineRule="auto"/>
      <w:ind w:left="709" w:hanging="709"/>
    </w:pPr>
    <w:rPr>
      <w:szCs w:val="20"/>
      <w:lang w:eastAsia="ja-JP"/>
    </w:rPr>
  </w:style>
  <w:style w:type="paragraph" w:customStyle="1" w:styleId="Default">
    <w:name w:val="Default"/>
    <w:rsid w:val="000C383F"/>
    <w:pPr>
      <w:autoSpaceDE w:val="0"/>
      <w:autoSpaceDN w:val="0"/>
      <w:adjustRightInd w:val="0"/>
    </w:pPr>
    <w:rPr>
      <w:rFonts w:ascii="FFACJG+Arial" w:eastAsia="MS Mincho" w:hAnsi="FFACJG+Arial" w:cs="FFACJG+Arial"/>
      <w:color w:val="000000"/>
      <w:sz w:val="24"/>
      <w:szCs w:val="24"/>
      <w:lang w:eastAsia="ja-JP"/>
    </w:rPr>
  </w:style>
  <w:style w:type="table" w:styleId="TabelleSpalten4">
    <w:name w:val="Table Columns 4"/>
    <w:basedOn w:val="NormaleTabelle"/>
    <w:rsid w:val="000C383F"/>
    <w:pPr>
      <w:tabs>
        <w:tab w:val="left" w:pos="4111"/>
      </w:tabs>
      <w:jc w:val="both"/>
    </w:pPr>
    <w:rPr>
      <w:rFonts w:ascii="Times New Roman" w:hAnsi="Times New Roma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paragraph" w:customStyle="1" w:styleId="Teil">
    <w:name w:val="Teil"/>
    <w:basedOn w:val="berschrift114pt"/>
    <w:rsid w:val="000C383F"/>
    <w:pPr>
      <w:keepLines w:val="0"/>
      <w:tabs>
        <w:tab w:val="clear" w:pos="432"/>
      </w:tabs>
      <w:ind w:left="0" w:firstLine="0"/>
    </w:pPr>
  </w:style>
  <w:style w:type="character" w:customStyle="1" w:styleId="mw-headline">
    <w:name w:val="mw-headline"/>
    <w:rsid w:val="000C383F"/>
    <w:rPr>
      <w:rFonts w:cs="Times New Roman"/>
    </w:rPr>
  </w:style>
  <w:style w:type="character" w:customStyle="1" w:styleId="discreet1">
    <w:name w:val="discreet1"/>
    <w:rsid w:val="000C383F"/>
    <w:rPr>
      <w:rFonts w:cs="Times New Roman"/>
      <w:color w:val="76797C"/>
      <w:sz w:val="20"/>
      <w:szCs w:val="20"/>
    </w:rPr>
  </w:style>
  <w:style w:type="paragraph" w:styleId="Endnotentext">
    <w:name w:val="endnote text"/>
    <w:basedOn w:val="Standard"/>
    <w:link w:val="EndnotentextZchn"/>
    <w:rsid w:val="000C383F"/>
    <w:pPr>
      <w:tabs>
        <w:tab w:val="left" w:pos="4111"/>
      </w:tabs>
      <w:spacing w:after="0" w:line="240" w:lineRule="auto"/>
    </w:pPr>
    <w:rPr>
      <w:sz w:val="20"/>
      <w:szCs w:val="20"/>
      <w:lang w:eastAsia="ja-JP"/>
    </w:rPr>
  </w:style>
  <w:style w:type="character" w:customStyle="1" w:styleId="EndnotentextZchn">
    <w:name w:val="Endnotentext Zchn"/>
    <w:link w:val="Endnotentext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character" w:styleId="Endnotenzeichen">
    <w:name w:val="endnote reference"/>
    <w:rsid w:val="000C383F"/>
    <w:rPr>
      <w:rFonts w:cs="Times New Roman"/>
      <w:vertAlign w:val="superscript"/>
    </w:rPr>
  </w:style>
  <w:style w:type="paragraph" w:styleId="Anrede">
    <w:name w:val="Salutation"/>
    <w:basedOn w:val="Standard"/>
    <w:next w:val="Standard"/>
    <w:link w:val="AnredeZchn"/>
    <w:rsid w:val="000C383F"/>
    <w:pPr>
      <w:tabs>
        <w:tab w:val="left" w:pos="4111"/>
      </w:tabs>
      <w:spacing w:after="0" w:line="240" w:lineRule="auto"/>
    </w:pPr>
    <w:rPr>
      <w:sz w:val="20"/>
      <w:szCs w:val="20"/>
      <w:lang w:eastAsia="ja-JP"/>
    </w:rPr>
  </w:style>
  <w:style w:type="character" w:customStyle="1" w:styleId="AnredeZchn">
    <w:name w:val="Anrede Zchn"/>
    <w:link w:val="Anrede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styleId="Aufzhlungszeichen">
    <w:name w:val="List Bullet"/>
    <w:basedOn w:val="Standard"/>
    <w:rsid w:val="000C383F"/>
    <w:pPr>
      <w:tabs>
        <w:tab w:val="num" w:pos="360"/>
        <w:tab w:val="left" w:pos="4111"/>
      </w:tabs>
      <w:spacing w:after="0" w:line="240" w:lineRule="auto"/>
      <w:ind w:left="360" w:hanging="360"/>
      <w:contextualSpacing/>
    </w:pPr>
    <w:rPr>
      <w:sz w:val="20"/>
      <w:szCs w:val="20"/>
      <w:lang w:eastAsia="ja-JP"/>
    </w:rPr>
  </w:style>
  <w:style w:type="paragraph" w:styleId="Aufzhlungszeichen2">
    <w:name w:val="List Bullet 2"/>
    <w:basedOn w:val="Standard"/>
    <w:rsid w:val="000C383F"/>
    <w:pPr>
      <w:tabs>
        <w:tab w:val="num" w:pos="643"/>
        <w:tab w:val="left" w:pos="4111"/>
      </w:tabs>
      <w:spacing w:after="0" w:line="240" w:lineRule="auto"/>
      <w:ind w:left="643" w:hanging="360"/>
      <w:contextualSpacing/>
    </w:pPr>
    <w:rPr>
      <w:sz w:val="20"/>
      <w:szCs w:val="20"/>
      <w:lang w:eastAsia="ja-JP"/>
    </w:rPr>
  </w:style>
  <w:style w:type="paragraph" w:styleId="Aufzhlungszeichen3">
    <w:name w:val="List Bullet 3"/>
    <w:basedOn w:val="Standard"/>
    <w:rsid w:val="000C383F"/>
    <w:pPr>
      <w:tabs>
        <w:tab w:val="num" w:pos="926"/>
        <w:tab w:val="left" w:pos="4111"/>
      </w:tabs>
      <w:spacing w:after="0" w:line="240" w:lineRule="auto"/>
      <w:ind w:left="926" w:hanging="360"/>
      <w:contextualSpacing/>
    </w:pPr>
    <w:rPr>
      <w:sz w:val="20"/>
      <w:szCs w:val="20"/>
      <w:lang w:eastAsia="ja-JP"/>
    </w:rPr>
  </w:style>
  <w:style w:type="paragraph" w:styleId="Aufzhlungszeichen4">
    <w:name w:val="List Bullet 4"/>
    <w:basedOn w:val="Standard"/>
    <w:rsid w:val="000C383F"/>
    <w:pPr>
      <w:tabs>
        <w:tab w:val="num" w:pos="1209"/>
        <w:tab w:val="left" w:pos="4111"/>
      </w:tabs>
      <w:spacing w:after="0" w:line="240" w:lineRule="auto"/>
      <w:ind w:left="1209" w:hanging="360"/>
      <w:contextualSpacing/>
    </w:pPr>
    <w:rPr>
      <w:sz w:val="20"/>
      <w:szCs w:val="20"/>
      <w:lang w:eastAsia="ja-JP"/>
    </w:rPr>
  </w:style>
  <w:style w:type="paragraph" w:styleId="Aufzhlungszeichen5">
    <w:name w:val="List Bullet 5"/>
    <w:basedOn w:val="Standard"/>
    <w:rsid w:val="000C383F"/>
    <w:pPr>
      <w:tabs>
        <w:tab w:val="num" w:pos="1492"/>
        <w:tab w:val="left" w:pos="4111"/>
      </w:tabs>
      <w:spacing w:after="0" w:line="240" w:lineRule="auto"/>
      <w:ind w:left="1492" w:hanging="360"/>
      <w:contextualSpacing/>
    </w:pPr>
    <w:rPr>
      <w:sz w:val="20"/>
      <w:szCs w:val="20"/>
      <w:lang w:eastAsia="ja-JP"/>
    </w:rPr>
  </w:style>
  <w:style w:type="paragraph" w:styleId="Blocktext">
    <w:name w:val="Block Text"/>
    <w:basedOn w:val="Standard"/>
    <w:rsid w:val="000C383F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tabs>
        <w:tab w:val="left" w:pos="4111"/>
      </w:tabs>
      <w:spacing w:after="0" w:line="240" w:lineRule="auto"/>
      <w:ind w:left="1152" w:right="1152"/>
    </w:pPr>
    <w:rPr>
      <w:rFonts w:ascii="Calibri" w:hAnsi="Calibri"/>
      <w:i/>
      <w:iCs/>
      <w:color w:val="4F81BD"/>
      <w:sz w:val="20"/>
      <w:szCs w:val="20"/>
      <w:lang w:eastAsia="ja-JP"/>
    </w:rPr>
  </w:style>
  <w:style w:type="paragraph" w:styleId="Datum">
    <w:name w:val="Date"/>
    <w:basedOn w:val="Standard"/>
    <w:next w:val="Standard"/>
    <w:link w:val="DatumZchn"/>
    <w:rsid w:val="000C383F"/>
    <w:pPr>
      <w:tabs>
        <w:tab w:val="left" w:pos="4111"/>
      </w:tabs>
      <w:spacing w:after="0" w:line="240" w:lineRule="auto"/>
    </w:pPr>
    <w:rPr>
      <w:sz w:val="20"/>
      <w:szCs w:val="20"/>
      <w:lang w:eastAsia="ja-JP"/>
    </w:rPr>
  </w:style>
  <w:style w:type="character" w:customStyle="1" w:styleId="DatumZchn">
    <w:name w:val="Datum Zchn"/>
    <w:link w:val="Datum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styleId="E-Mail-Signatur">
    <w:name w:val="E-mail Signature"/>
    <w:basedOn w:val="Standard"/>
    <w:link w:val="E-Mail-SignaturZchn"/>
    <w:rsid w:val="000C383F"/>
    <w:pPr>
      <w:tabs>
        <w:tab w:val="left" w:pos="4111"/>
      </w:tabs>
      <w:spacing w:after="0" w:line="240" w:lineRule="auto"/>
    </w:pPr>
    <w:rPr>
      <w:sz w:val="20"/>
      <w:szCs w:val="20"/>
      <w:lang w:eastAsia="ja-JP"/>
    </w:rPr>
  </w:style>
  <w:style w:type="character" w:customStyle="1" w:styleId="E-Mail-SignaturZchn">
    <w:name w:val="E-Mail-Signatur Zchn"/>
    <w:link w:val="E-Mail-Signatur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styleId="Fu-Endnotenberschrift">
    <w:name w:val="Note Heading"/>
    <w:basedOn w:val="Standard"/>
    <w:next w:val="Standard"/>
    <w:link w:val="Fu-EndnotenberschriftZchn"/>
    <w:rsid w:val="000C383F"/>
    <w:pPr>
      <w:tabs>
        <w:tab w:val="left" w:pos="4111"/>
      </w:tabs>
      <w:spacing w:after="0" w:line="240" w:lineRule="auto"/>
    </w:pPr>
    <w:rPr>
      <w:sz w:val="20"/>
      <w:szCs w:val="20"/>
      <w:lang w:eastAsia="ja-JP"/>
    </w:rPr>
  </w:style>
  <w:style w:type="character" w:customStyle="1" w:styleId="Fu-EndnotenberschriftZchn">
    <w:name w:val="Fuß/-Endnotenüberschrift Zchn"/>
    <w:link w:val="Fu-Endnotenberschrift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styleId="Gruformel">
    <w:name w:val="Closing"/>
    <w:basedOn w:val="Standard"/>
    <w:link w:val="GruformelZchn"/>
    <w:rsid w:val="000C383F"/>
    <w:pPr>
      <w:tabs>
        <w:tab w:val="left" w:pos="4111"/>
      </w:tabs>
      <w:spacing w:after="0" w:line="240" w:lineRule="auto"/>
      <w:ind w:left="4252"/>
    </w:pPr>
    <w:rPr>
      <w:sz w:val="20"/>
      <w:szCs w:val="20"/>
      <w:lang w:eastAsia="ja-JP"/>
    </w:rPr>
  </w:style>
  <w:style w:type="character" w:customStyle="1" w:styleId="GruformelZchn">
    <w:name w:val="Grußformel Zchn"/>
    <w:link w:val="Gruformel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styleId="HTMLAdresse">
    <w:name w:val="HTML Address"/>
    <w:basedOn w:val="Standard"/>
    <w:link w:val="HTMLAdresseZchn"/>
    <w:rsid w:val="000C383F"/>
    <w:pPr>
      <w:tabs>
        <w:tab w:val="left" w:pos="4111"/>
      </w:tabs>
      <w:spacing w:after="0" w:line="240" w:lineRule="auto"/>
    </w:pPr>
    <w:rPr>
      <w:i/>
      <w:iCs/>
      <w:sz w:val="20"/>
      <w:szCs w:val="20"/>
      <w:lang w:eastAsia="ja-JP"/>
    </w:rPr>
  </w:style>
  <w:style w:type="character" w:customStyle="1" w:styleId="HTMLAdresseZchn">
    <w:name w:val="HTML Adresse Zchn"/>
    <w:link w:val="HTMLAdresse"/>
    <w:locked/>
    <w:rsid w:val="000C383F"/>
    <w:rPr>
      <w:rFonts w:ascii="Times New Roman" w:hAnsi="Times New Roman" w:cs="Times New Roman"/>
      <w:i/>
      <w:iCs/>
      <w:sz w:val="20"/>
      <w:szCs w:val="20"/>
      <w:lang w:eastAsia="ja-JP"/>
    </w:rPr>
  </w:style>
  <w:style w:type="paragraph" w:styleId="HTMLVorformatiert">
    <w:name w:val="HTML Preformatted"/>
    <w:basedOn w:val="Standard"/>
    <w:link w:val="HTMLVorformatiertZchn"/>
    <w:uiPriority w:val="99"/>
    <w:rsid w:val="000C383F"/>
    <w:pPr>
      <w:tabs>
        <w:tab w:val="left" w:pos="4111"/>
      </w:tabs>
      <w:spacing w:after="0" w:line="240" w:lineRule="auto"/>
    </w:pPr>
    <w:rPr>
      <w:rFonts w:ascii="Consolas" w:hAnsi="Consolas"/>
      <w:sz w:val="20"/>
      <w:szCs w:val="20"/>
      <w:lang w:eastAsia="ja-JP"/>
    </w:rPr>
  </w:style>
  <w:style w:type="character" w:customStyle="1" w:styleId="HTMLVorformatiertZchn">
    <w:name w:val="HTML Vorformatiert Zchn"/>
    <w:link w:val="HTMLVorformatiert"/>
    <w:uiPriority w:val="99"/>
    <w:locked/>
    <w:rsid w:val="000C383F"/>
    <w:rPr>
      <w:rFonts w:ascii="Consolas" w:hAnsi="Consolas" w:cs="Times New Roman"/>
      <w:sz w:val="20"/>
      <w:szCs w:val="20"/>
      <w:lang w:eastAsia="ja-JP"/>
    </w:rPr>
  </w:style>
  <w:style w:type="paragraph" w:styleId="Kommentartext">
    <w:name w:val="annotation text"/>
    <w:basedOn w:val="Standard"/>
    <w:link w:val="KommentartextZchn"/>
    <w:rsid w:val="000C383F"/>
    <w:pPr>
      <w:tabs>
        <w:tab w:val="left" w:pos="4111"/>
      </w:tabs>
      <w:spacing w:after="0" w:line="240" w:lineRule="auto"/>
    </w:pPr>
    <w:rPr>
      <w:sz w:val="20"/>
      <w:szCs w:val="20"/>
      <w:lang w:eastAsia="ja-JP"/>
    </w:rPr>
  </w:style>
  <w:style w:type="character" w:customStyle="1" w:styleId="KommentartextZchn">
    <w:name w:val="Kommentartext Zchn"/>
    <w:link w:val="Kommentartext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rsid w:val="000C383F"/>
    <w:rPr>
      <w:b/>
      <w:bCs/>
    </w:rPr>
  </w:style>
  <w:style w:type="character" w:customStyle="1" w:styleId="KommentarthemaZchn">
    <w:name w:val="Kommentarthema Zchn"/>
    <w:link w:val="Kommentarthema"/>
    <w:locked/>
    <w:rsid w:val="000C383F"/>
    <w:rPr>
      <w:rFonts w:ascii="Times New Roman" w:hAnsi="Times New Roman" w:cs="Times New Roman"/>
      <w:b/>
      <w:bCs/>
      <w:sz w:val="20"/>
      <w:szCs w:val="20"/>
      <w:lang w:eastAsia="ja-JP"/>
    </w:rPr>
  </w:style>
  <w:style w:type="paragraph" w:styleId="Liste">
    <w:name w:val="List"/>
    <w:basedOn w:val="Standard"/>
    <w:rsid w:val="000C383F"/>
    <w:pPr>
      <w:tabs>
        <w:tab w:val="left" w:pos="4111"/>
      </w:tabs>
      <w:spacing w:after="0" w:line="240" w:lineRule="auto"/>
      <w:ind w:left="283" w:hanging="283"/>
      <w:contextualSpacing/>
    </w:pPr>
    <w:rPr>
      <w:sz w:val="20"/>
      <w:szCs w:val="20"/>
      <w:lang w:eastAsia="ja-JP"/>
    </w:rPr>
  </w:style>
  <w:style w:type="paragraph" w:styleId="Liste2">
    <w:name w:val="List 2"/>
    <w:basedOn w:val="Standard"/>
    <w:rsid w:val="000C383F"/>
    <w:pPr>
      <w:tabs>
        <w:tab w:val="left" w:pos="4111"/>
      </w:tabs>
      <w:spacing w:after="0" w:line="240" w:lineRule="auto"/>
      <w:ind w:left="566" w:hanging="283"/>
      <w:contextualSpacing/>
    </w:pPr>
    <w:rPr>
      <w:sz w:val="20"/>
      <w:szCs w:val="20"/>
      <w:lang w:eastAsia="ja-JP"/>
    </w:rPr>
  </w:style>
  <w:style w:type="paragraph" w:styleId="Liste3">
    <w:name w:val="List 3"/>
    <w:basedOn w:val="Standard"/>
    <w:rsid w:val="000C383F"/>
    <w:pPr>
      <w:tabs>
        <w:tab w:val="left" w:pos="4111"/>
      </w:tabs>
      <w:spacing w:after="0" w:line="240" w:lineRule="auto"/>
      <w:ind w:left="849" w:hanging="283"/>
      <w:contextualSpacing/>
    </w:pPr>
    <w:rPr>
      <w:sz w:val="20"/>
      <w:szCs w:val="20"/>
      <w:lang w:eastAsia="ja-JP"/>
    </w:rPr>
  </w:style>
  <w:style w:type="paragraph" w:styleId="Liste4">
    <w:name w:val="List 4"/>
    <w:basedOn w:val="Standard"/>
    <w:rsid w:val="000C383F"/>
    <w:pPr>
      <w:tabs>
        <w:tab w:val="left" w:pos="4111"/>
      </w:tabs>
      <w:spacing w:after="0" w:line="240" w:lineRule="auto"/>
      <w:ind w:left="1132" w:hanging="283"/>
      <w:contextualSpacing/>
    </w:pPr>
    <w:rPr>
      <w:sz w:val="20"/>
      <w:szCs w:val="20"/>
      <w:lang w:eastAsia="ja-JP"/>
    </w:rPr>
  </w:style>
  <w:style w:type="paragraph" w:styleId="Liste5">
    <w:name w:val="List 5"/>
    <w:basedOn w:val="Standard"/>
    <w:rsid w:val="000C383F"/>
    <w:pPr>
      <w:tabs>
        <w:tab w:val="left" w:pos="4111"/>
      </w:tabs>
      <w:spacing w:after="0" w:line="240" w:lineRule="auto"/>
      <w:ind w:left="1415" w:hanging="283"/>
      <w:contextualSpacing/>
    </w:pPr>
    <w:rPr>
      <w:sz w:val="20"/>
      <w:szCs w:val="20"/>
      <w:lang w:eastAsia="ja-JP"/>
    </w:rPr>
  </w:style>
  <w:style w:type="paragraph" w:styleId="Listenfortsetzung">
    <w:name w:val="List Continue"/>
    <w:basedOn w:val="Standard"/>
    <w:rsid w:val="000C383F"/>
    <w:pPr>
      <w:tabs>
        <w:tab w:val="left" w:pos="4111"/>
      </w:tabs>
      <w:spacing w:line="240" w:lineRule="auto"/>
      <w:ind w:left="283"/>
      <w:contextualSpacing/>
    </w:pPr>
    <w:rPr>
      <w:sz w:val="20"/>
      <w:szCs w:val="20"/>
      <w:lang w:eastAsia="ja-JP"/>
    </w:rPr>
  </w:style>
  <w:style w:type="paragraph" w:styleId="Listenfortsetzung2">
    <w:name w:val="List Continue 2"/>
    <w:basedOn w:val="Standard"/>
    <w:rsid w:val="000C383F"/>
    <w:pPr>
      <w:tabs>
        <w:tab w:val="left" w:pos="4111"/>
      </w:tabs>
      <w:spacing w:line="240" w:lineRule="auto"/>
      <w:ind w:left="566"/>
      <w:contextualSpacing/>
    </w:pPr>
    <w:rPr>
      <w:sz w:val="20"/>
      <w:szCs w:val="20"/>
      <w:lang w:eastAsia="ja-JP"/>
    </w:rPr>
  </w:style>
  <w:style w:type="paragraph" w:styleId="Listenfortsetzung3">
    <w:name w:val="List Continue 3"/>
    <w:basedOn w:val="Standard"/>
    <w:rsid w:val="000C383F"/>
    <w:pPr>
      <w:tabs>
        <w:tab w:val="left" w:pos="4111"/>
      </w:tabs>
      <w:spacing w:line="240" w:lineRule="auto"/>
      <w:ind w:left="849"/>
      <w:contextualSpacing/>
    </w:pPr>
    <w:rPr>
      <w:sz w:val="20"/>
      <w:szCs w:val="20"/>
      <w:lang w:eastAsia="ja-JP"/>
    </w:rPr>
  </w:style>
  <w:style w:type="paragraph" w:styleId="Listenfortsetzung4">
    <w:name w:val="List Continue 4"/>
    <w:basedOn w:val="Standard"/>
    <w:rsid w:val="000C383F"/>
    <w:pPr>
      <w:tabs>
        <w:tab w:val="left" w:pos="4111"/>
      </w:tabs>
      <w:spacing w:line="240" w:lineRule="auto"/>
      <w:ind w:left="1132"/>
      <w:contextualSpacing/>
    </w:pPr>
    <w:rPr>
      <w:sz w:val="20"/>
      <w:szCs w:val="20"/>
      <w:lang w:eastAsia="ja-JP"/>
    </w:rPr>
  </w:style>
  <w:style w:type="paragraph" w:styleId="Listenfortsetzung5">
    <w:name w:val="List Continue 5"/>
    <w:basedOn w:val="Standard"/>
    <w:rsid w:val="000C383F"/>
    <w:pPr>
      <w:tabs>
        <w:tab w:val="left" w:pos="4111"/>
      </w:tabs>
      <w:spacing w:line="240" w:lineRule="auto"/>
      <w:ind w:left="1415"/>
      <w:contextualSpacing/>
    </w:pPr>
    <w:rPr>
      <w:sz w:val="20"/>
      <w:szCs w:val="20"/>
      <w:lang w:eastAsia="ja-JP"/>
    </w:rPr>
  </w:style>
  <w:style w:type="paragraph" w:styleId="Listennummer2">
    <w:name w:val="List Number 2"/>
    <w:basedOn w:val="Standard"/>
    <w:rsid w:val="000C383F"/>
    <w:pPr>
      <w:tabs>
        <w:tab w:val="num" w:pos="643"/>
        <w:tab w:val="left" w:pos="4111"/>
      </w:tabs>
      <w:spacing w:after="0" w:line="240" w:lineRule="auto"/>
      <w:ind w:left="643" w:hanging="360"/>
      <w:contextualSpacing/>
    </w:pPr>
    <w:rPr>
      <w:sz w:val="20"/>
      <w:szCs w:val="20"/>
      <w:lang w:eastAsia="ja-JP"/>
    </w:rPr>
  </w:style>
  <w:style w:type="paragraph" w:styleId="Listennummer3">
    <w:name w:val="List Number 3"/>
    <w:basedOn w:val="Standard"/>
    <w:rsid w:val="000C383F"/>
    <w:pPr>
      <w:tabs>
        <w:tab w:val="num" w:pos="926"/>
        <w:tab w:val="left" w:pos="4111"/>
      </w:tabs>
      <w:spacing w:after="0" w:line="240" w:lineRule="auto"/>
      <w:ind w:left="926" w:hanging="360"/>
      <w:contextualSpacing/>
    </w:pPr>
    <w:rPr>
      <w:sz w:val="20"/>
      <w:szCs w:val="20"/>
      <w:lang w:eastAsia="ja-JP"/>
    </w:rPr>
  </w:style>
  <w:style w:type="paragraph" w:styleId="Listennummer5">
    <w:name w:val="List Number 5"/>
    <w:basedOn w:val="Standard"/>
    <w:rsid w:val="000C383F"/>
    <w:pPr>
      <w:tabs>
        <w:tab w:val="num" w:pos="1492"/>
        <w:tab w:val="left" w:pos="4111"/>
      </w:tabs>
      <w:spacing w:after="0" w:line="240" w:lineRule="auto"/>
      <w:ind w:left="1492" w:hanging="360"/>
      <w:contextualSpacing/>
    </w:pPr>
    <w:rPr>
      <w:sz w:val="20"/>
      <w:szCs w:val="20"/>
      <w:lang w:eastAsia="ja-JP"/>
    </w:rPr>
  </w:style>
  <w:style w:type="paragraph" w:styleId="Literaturverzeichnis">
    <w:name w:val="Bibliography"/>
    <w:basedOn w:val="Standard"/>
    <w:next w:val="Standard"/>
    <w:uiPriority w:val="37"/>
    <w:semiHidden/>
    <w:rsid w:val="000C383F"/>
    <w:pPr>
      <w:tabs>
        <w:tab w:val="left" w:pos="4111"/>
      </w:tabs>
      <w:spacing w:after="0" w:line="240" w:lineRule="auto"/>
    </w:pPr>
    <w:rPr>
      <w:sz w:val="20"/>
      <w:szCs w:val="20"/>
      <w:lang w:eastAsia="ja-JP"/>
    </w:rPr>
  </w:style>
  <w:style w:type="paragraph" w:styleId="Makrotext">
    <w:name w:val="macro"/>
    <w:link w:val="MakrotextZchn"/>
    <w:rsid w:val="000C383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  <w:lang w:eastAsia="ja-JP"/>
    </w:rPr>
  </w:style>
  <w:style w:type="character" w:customStyle="1" w:styleId="MakrotextZchn">
    <w:name w:val="Makrotext Zchn"/>
    <w:link w:val="Makrotext"/>
    <w:locked/>
    <w:rsid w:val="000C383F"/>
    <w:rPr>
      <w:rFonts w:ascii="Consolas" w:hAnsi="Consolas" w:cs="Times New Roman"/>
      <w:lang w:val="de-DE" w:eastAsia="ja-JP" w:bidi="ar-SA"/>
    </w:rPr>
  </w:style>
  <w:style w:type="paragraph" w:styleId="Nachrichtenkopf">
    <w:name w:val="Message Header"/>
    <w:basedOn w:val="Standard"/>
    <w:link w:val="NachrichtenkopfZchn"/>
    <w:rsid w:val="000C38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4111"/>
      </w:tabs>
      <w:spacing w:after="0" w:line="240" w:lineRule="auto"/>
      <w:ind w:left="1134" w:hanging="1134"/>
    </w:pPr>
    <w:rPr>
      <w:rFonts w:ascii="Cambria" w:hAnsi="Cambria"/>
      <w:sz w:val="24"/>
      <w:szCs w:val="24"/>
      <w:lang w:eastAsia="ja-JP"/>
    </w:rPr>
  </w:style>
  <w:style w:type="character" w:customStyle="1" w:styleId="NachrichtenkopfZchn">
    <w:name w:val="Nachrichtenkopf Zchn"/>
    <w:link w:val="Nachrichtenkopf"/>
    <w:locked/>
    <w:rsid w:val="000C383F"/>
    <w:rPr>
      <w:rFonts w:ascii="Cambria" w:hAnsi="Cambria" w:cs="Times New Roman"/>
      <w:sz w:val="24"/>
      <w:szCs w:val="24"/>
      <w:shd w:val="pct20" w:color="auto" w:fill="auto"/>
      <w:lang w:eastAsia="ja-JP"/>
    </w:rPr>
  </w:style>
  <w:style w:type="paragraph" w:styleId="NurText">
    <w:name w:val="Plain Text"/>
    <w:basedOn w:val="Standard"/>
    <w:link w:val="NurTextZchn"/>
    <w:rsid w:val="000C383F"/>
    <w:pPr>
      <w:tabs>
        <w:tab w:val="left" w:pos="4111"/>
      </w:tabs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NurTextZchn">
    <w:name w:val="Nur Text Zchn"/>
    <w:link w:val="NurText"/>
    <w:locked/>
    <w:rsid w:val="000C383F"/>
    <w:rPr>
      <w:rFonts w:ascii="Consolas" w:hAnsi="Consolas" w:cs="Times New Roman"/>
      <w:sz w:val="21"/>
      <w:szCs w:val="21"/>
      <w:lang w:eastAsia="ja-JP"/>
    </w:rPr>
  </w:style>
  <w:style w:type="paragraph" w:styleId="Rechtsgrundlagenverzeichnis">
    <w:name w:val="table of authorities"/>
    <w:basedOn w:val="Standard"/>
    <w:next w:val="Standard"/>
    <w:rsid w:val="000C383F"/>
    <w:pPr>
      <w:spacing w:after="0" w:line="240" w:lineRule="auto"/>
      <w:ind w:left="200" w:hanging="200"/>
    </w:pPr>
    <w:rPr>
      <w:sz w:val="20"/>
      <w:szCs w:val="20"/>
      <w:lang w:eastAsia="ja-JP"/>
    </w:rPr>
  </w:style>
  <w:style w:type="paragraph" w:styleId="RGV-berschrift">
    <w:name w:val="toa heading"/>
    <w:basedOn w:val="Standard"/>
    <w:next w:val="Standard"/>
    <w:rsid w:val="000C383F"/>
    <w:pPr>
      <w:tabs>
        <w:tab w:val="left" w:pos="4111"/>
      </w:tabs>
      <w:spacing w:before="120" w:after="0" w:line="240" w:lineRule="auto"/>
    </w:pPr>
    <w:rPr>
      <w:rFonts w:ascii="Cambria" w:hAnsi="Cambria"/>
      <w:b/>
      <w:bCs/>
      <w:sz w:val="24"/>
      <w:szCs w:val="24"/>
      <w:lang w:eastAsia="ja-JP"/>
    </w:rPr>
  </w:style>
  <w:style w:type="paragraph" w:styleId="Standardeinzug">
    <w:name w:val="Normal Indent"/>
    <w:basedOn w:val="Standard"/>
    <w:rsid w:val="000C383F"/>
    <w:pPr>
      <w:tabs>
        <w:tab w:val="left" w:pos="4111"/>
      </w:tabs>
      <w:spacing w:after="0" w:line="240" w:lineRule="auto"/>
      <w:ind w:left="708"/>
    </w:pPr>
    <w:rPr>
      <w:sz w:val="20"/>
      <w:szCs w:val="20"/>
      <w:lang w:eastAsia="ja-JP"/>
    </w:rPr>
  </w:style>
  <w:style w:type="paragraph" w:styleId="Textkrper3">
    <w:name w:val="Body Text 3"/>
    <w:basedOn w:val="Standard"/>
    <w:link w:val="Textkrper3Zchn"/>
    <w:rsid w:val="000C383F"/>
    <w:pPr>
      <w:tabs>
        <w:tab w:val="left" w:pos="4111"/>
      </w:tabs>
      <w:spacing w:line="240" w:lineRule="auto"/>
    </w:pPr>
    <w:rPr>
      <w:sz w:val="16"/>
      <w:szCs w:val="16"/>
      <w:lang w:eastAsia="ja-JP"/>
    </w:rPr>
  </w:style>
  <w:style w:type="character" w:customStyle="1" w:styleId="Textkrper3Zchn">
    <w:name w:val="Textkörper 3 Zchn"/>
    <w:link w:val="Textkrper3"/>
    <w:locked/>
    <w:rsid w:val="000C383F"/>
    <w:rPr>
      <w:rFonts w:ascii="Times New Roman" w:hAnsi="Times New Roman" w:cs="Times New Roman"/>
      <w:sz w:val="16"/>
      <w:szCs w:val="16"/>
      <w:lang w:eastAsia="ja-JP"/>
    </w:rPr>
  </w:style>
  <w:style w:type="paragraph" w:styleId="Textkrper-Einzug2">
    <w:name w:val="Body Text Indent 2"/>
    <w:basedOn w:val="Standard"/>
    <w:link w:val="Textkrper-Einzug2Zchn"/>
    <w:rsid w:val="000C383F"/>
    <w:pPr>
      <w:tabs>
        <w:tab w:val="left" w:pos="4111"/>
      </w:tabs>
      <w:spacing w:line="480" w:lineRule="auto"/>
      <w:ind w:left="283"/>
    </w:pPr>
    <w:rPr>
      <w:sz w:val="20"/>
      <w:szCs w:val="20"/>
      <w:lang w:eastAsia="ja-JP"/>
    </w:rPr>
  </w:style>
  <w:style w:type="character" w:customStyle="1" w:styleId="Textkrper-Einzug2Zchn">
    <w:name w:val="Textkörper-Einzug 2 Zchn"/>
    <w:link w:val="Textkrper-Einzug2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styleId="Textkrper-Einzug3">
    <w:name w:val="Body Text Indent 3"/>
    <w:basedOn w:val="Standard"/>
    <w:link w:val="Textkrper-Einzug3Zchn"/>
    <w:rsid w:val="000C383F"/>
    <w:pPr>
      <w:tabs>
        <w:tab w:val="left" w:pos="4111"/>
      </w:tabs>
      <w:spacing w:line="240" w:lineRule="auto"/>
      <w:ind w:left="283"/>
    </w:pPr>
    <w:rPr>
      <w:sz w:val="16"/>
      <w:szCs w:val="16"/>
      <w:lang w:eastAsia="ja-JP"/>
    </w:rPr>
  </w:style>
  <w:style w:type="character" w:customStyle="1" w:styleId="Textkrper-Einzug3Zchn">
    <w:name w:val="Textkörper-Einzug 3 Zchn"/>
    <w:link w:val="Textkrper-Einzug3"/>
    <w:locked/>
    <w:rsid w:val="000C383F"/>
    <w:rPr>
      <w:rFonts w:ascii="Times New Roman" w:hAnsi="Times New Roman" w:cs="Times New Roman"/>
      <w:sz w:val="16"/>
      <w:szCs w:val="16"/>
      <w:lang w:eastAsia="ja-JP"/>
    </w:rPr>
  </w:style>
  <w:style w:type="paragraph" w:styleId="Textkrper-Erstzeileneinzug">
    <w:name w:val="Body Text First Indent"/>
    <w:basedOn w:val="Textkrper"/>
    <w:link w:val="Textkrper-ErstzeileneinzugZchn"/>
    <w:rsid w:val="000C383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styleId="Textkrper-Erstzeileneinzug2">
    <w:name w:val="Body Text First Indent 2"/>
    <w:basedOn w:val="Textkrper-Zeileneinzug"/>
    <w:link w:val="Textkrper-Erstzeileneinzug2Zchn"/>
    <w:rsid w:val="000C383F"/>
    <w:pPr>
      <w:tabs>
        <w:tab w:val="left" w:pos="4111"/>
      </w:tabs>
      <w:spacing w:after="0"/>
      <w:ind w:left="360" w:firstLine="360"/>
      <w:jc w:val="both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paragraph" w:styleId="Umschlagabsenderadresse">
    <w:name w:val="envelope return"/>
    <w:basedOn w:val="Standard"/>
    <w:rsid w:val="000C383F"/>
    <w:pPr>
      <w:tabs>
        <w:tab w:val="left" w:pos="4111"/>
      </w:tabs>
      <w:spacing w:after="0" w:line="240" w:lineRule="auto"/>
    </w:pPr>
    <w:rPr>
      <w:rFonts w:ascii="Cambria" w:hAnsi="Cambria"/>
      <w:sz w:val="20"/>
      <w:szCs w:val="20"/>
      <w:lang w:eastAsia="ja-JP"/>
    </w:rPr>
  </w:style>
  <w:style w:type="paragraph" w:styleId="Umschlagadresse">
    <w:name w:val="envelope address"/>
    <w:basedOn w:val="Standard"/>
    <w:rsid w:val="000C383F"/>
    <w:pPr>
      <w:framePr w:w="4320" w:h="2160" w:hRule="exact" w:hSpace="141" w:wrap="auto" w:hAnchor="page" w:xAlign="center" w:yAlign="bottom"/>
      <w:tabs>
        <w:tab w:val="left" w:pos="4111"/>
      </w:tabs>
      <w:spacing w:after="0" w:line="240" w:lineRule="auto"/>
      <w:ind w:left="1"/>
    </w:pPr>
    <w:rPr>
      <w:rFonts w:ascii="Cambria" w:hAnsi="Cambria"/>
      <w:sz w:val="24"/>
      <w:szCs w:val="24"/>
      <w:lang w:eastAsia="ja-JP"/>
    </w:rPr>
  </w:style>
  <w:style w:type="paragraph" w:styleId="Unterschrift">
    <w:name w:val="Signature"/>
    <w:basedOn w:val="Standard"/>
    <w:link w:val="UnterschriftZchn"/>
    <w:rsid w:val="000C383F"/>
    <w:pPr>
      <w:tabs>
        <w:tab w:val="left" w:pos="4111"/>
      </w:tabs>
      <w:spacing w:after="0" w:line="240" w:lineRule="auto"/>
      <w:ind w:left="4252"/>
    </w:pPr>
    <w:rPr>
      <w:sz w:val="20"/>
      <w:szCs w:val="20"/>
      <w:lang w:eastAsia="ja-JP"/>
    </w:rPr>
  </w:style>
  <w:style w:type="character" w:customStyle="1" w:styleId="UnterschriftZchn">
    <w:name w:val="Unterschrift Zchn"/>
    <w:link w:val="Unterschrift"/>
    <w:locked/>
    <w:rsid w:val="000C383F"/>
    <w:rPr>
      <w:rFonts w:ascii="Times New Roman" w:hAnsi="Times New Roman" w:cs="Times New Roman"/>
      <w:sz w:val="20"/>
      <w:szCs w:val="20"/>
      <w:lang w:eastAsia="ja-JP"/>
    </w:rPr>
  </w:style>
  <w:style w:type="character" w:styleId="HTMLSchreibmaschine">
    <w:name w:val="HTML Typewriter"/>
    <w:uiPriority w:val="99"/>
    <w:rsid w:val="000C383F"/>
    <w:rPr>
      <w:rFonts w:ascii="Courier New" w:hAnsi="Courier New" w:cs="Courier New"/>
      <w:sz w:val="20"/>
      <w:szCs w:val="20"/>
    </w:rPr>
  </w:style>
  <w:style w:type="character" w:customStyle="1" w:styleId="tiny1">
    <w:name w:val="tiny1"/>
    <w:rsid w:val="000C383F"/>
    <w:rPr>
      <w:rFonts w:ascii="Verdana" w:hAnsi="Verdana" w:cs="Times New Roman"/>
      <w:sz w:val="15"/>
      <w:szCs w:val="15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rsid w:val="000C383F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link w:val="z-Formularbeginn"/>
    <w:uiPriority w:val="99"/>
    <w:locked/>
    <w:rsid w:val="000C383F"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rsid w:val="000C383F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link w:val="z-Formularende"/>
    <w:uiPriority w:val="99"/>
    <w:locked/>
    <w:rsid w:val="000C383F"/>
    <w:rPr>
      <w:rFonts w:ascii="Arial" w:hAnsi="Arial" w:cs="Arial"/>
      <w:vanish/>
      <w:sz w:val="16"/>
      <w:szCs w:val="16"/>
    </w:rPr>
  </w:style>
  <w:style w:type="character" w:customStyle="1" w:styleId="editsection7">
    <w:name w:val="editsection7"/>
    <w:rsid w:val="000C383F"/>
    <w:rPr>
      <w:rFonts w:cs="Times New Roman"/>
      <w:sz w:val="16"/>
      <w:szCs w:val="16"/>
    </w:rPr>
  </w:style>
  <w:style w:type="paragraph" w:customStyle="1" w:styleId="StandardnormalerText">
    <w:name w:val="Standard normaler Text"/>
    <w:basedOn w:val="Standard"/>
    <w:rsid w:val="000C383F"/>
    <w:pPr>
      <w:spacing w:before="120" w:after="60" w:line="360" w:lineRule="auto"/>
    </w:pPr>
    <w:rPr>
      <w:sz w:val="24"/>
      <w:szCs w:val="20"/>
    </w:rPr>
  </w:style>
  <w:style w:type="paragraph" w:customStyle="1" w:styleId="NormalerText">
    <w:name w:val="Normaler Text"/>
    <w:basedOn w:val="Standard"/>
    <w:rsid w:val="000C383F"/>
    <w:pPr>
      <w:spacing w:before="120" w:line="360" w:lineRule="auto"/>
    </w:pPr>
    <w:rPr>
      <w:sz w:val="24"/>
      <w:szCs w:val="20"/>
    </w:rPr>
  </w:style>
  <w:style w:type="paragraph" w:customStyle="1" w:styleId="QMberschrift4">
    <w:name w:val="QMÜberschrift4"/>
    <w:basedOn w:val="Standard"/>
    <w:rsid w:val="000C383F"/>
    <w:pPr>
      <w:overflowPunct w:val="0"/>
      <w:autoSpaceDE w:val="0"/>
      <w:autoSpaceDN w:val="0"/>
      <w:adjustRightInd w:val="0"/>
      <w:spacing w:before="120" w:after="40" w:line="240" w:lineRule="atLeast"/>
      <w:textAlignment w:val="baseline"/>
    </w:pPr>
    <w:rPr>
      <w:b/>
      <w:sz w:val="24"/>
      <w:szCs w:val="20"/>
    </w:rPr>
  </w:style>
  <w:style w:type="paragraph" w:customStyle="1" w:styleId="QMberschriftohneNR">
    <w:name w:val="QMÜberschriftohneNR"/>
    <w:basedOn w:val="Standard"/>
    <w:rsid w:val="000C383F"/>
    <w:pPr>
      <w:overflowPunct w:val="0"/>
      <w:autoSpaceDE w:val="0"/>
      <w:autoSpaceDN w:val="0"/>
      <w:adjustRightInd w:val="0"/>
      <w:spacing w:before="120" w:line="240" w:lineRule="atLeast"/>
      <w:textAlignment w:val="baseline"/>
    </w:pPr>
    <w:rPr>
      <w:b/>
      <w:i/>
      <w:sz w:val="24"/>
      <w:szCs w:val="20"/>
    </w:rPr>
  </w:style>
  <w:style w:type="paragraph" w:customStyle="1" w:styleId="QMNormalerTextmitfett">
    <w:name w:val="QMNormaler Text mit fett"/>
    <w:basedOn w:val="NormalerText"/>
    <w:autoRedefine/>
    <w:rsid w:val="000C383F"/>
    <w:pPr>
      <w:spacing w:after="60" w:line="240" w:lineRule="auto"/>
    </w:pPr>
    <w:rPr>
      <w:b/>
    </w:rPr>
  </w:style>
  <w:style w:type="paragraph" w:customStyle="1" w:styleId="QMLegende">
    <w:name w:val="QMLegende"/>
    <w:basedOn w:val="Standard"/>
    <w:rsid w:val="000C383F"/>
    <w:pPr>
      <w:overflowPunct w:val="0"/>
      <w:autoSpaceDE w:val="0"/>
      <w:autoSpaceDN w:val="0"/>
      <w:adjustRightInd w:val="0"/>
      <w:spacing w:before="120" w:line="240" w:lineRule="atLeast"/>
      <w:textAlignment w:val="baseline"/>
    </w:pPr>
    <w:rPr>
      <w:szCs w:val="20"/>
    </w:rPr>
  </w:style>
  <w:style w:type="paragraph" w:customStyle="1" w:styleId="Bildtextmitabcetc">
    <w:name w:val="Bildtext mit a) b) c) etc."/>
    <w:basedOn w:val="Standard"/>
    <w:rsid w:val="000C383F"/>
    <w:pPr>
      <w:numPr>
        <w:numId w:val="6"/>
      </w:numPr>
      <w:tabs>
        <w:tab w:val="left" w:pos="0"/>
        <w:tab w:val="left" w:pos="283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right" w:pos="6690"/>
      </w:tabs>
      <w:autoSpaceDE w:val="0"/>
      <w:autoSpaceDN w:val="0"/>
      <w:adjustRightInd w:val="0"/>
      <w:spacing w:before="65" w:after="240" w:line="220" w:lineRule="atLeast"/>
    </w:pPr>
    <w:rPr>
      <w:szCs w:val="20"/>
    </w:rPr>
  </w:style>
  <w:style w:type="paragraph" w:customStyle="1" w:styleId="Logo">
    <w:name w:val="Logo"/>
    <w:basedOn w:val="Standard"/>
    <w:next w:val="Impressum"/>
    <w:rsid w:val="000C383F"/>
    <w:pPr>
      <w:spacing w:before="600" w:after="60" w:line="270" w:lineRule="atLeast"/>
      <w:jc w:val="center"/>
    </w:pPr>
    <w:rPr>
      <w:iCs/>
      <w:sz w:val="21"/>
      <w:szCs w:val="24"/>
    </w:rPr>
  </w:style>
  <w:style w:type="paragraph" w:customStyle="1" w:styleId="Impressum">
    <w:name w:val="Impressum"/>
    <w:basedOn w:val="Standard"/>
    <w:rsid w:val="000C383F"/>
    <w:pPr>
      <w:spacing w:before="135" w:after="135" w:line="240" w:lineRule="exact"/>
    </w:pPr>
    <w:rPr>
      <w:iCs/>
      <w:sz w:val="18"/>
      <w:szCs w:val="24"/>
    </w:rPr>
  </w:style>
  <w:style w:type="paragraph" w:customStyle="1" w:styleId="LsungssammlungText">
    <w:name w:val="Lösungssammlung:Text"/>
    <w:basedOn w:val="Standard"/>
    <w:rsid w:val="000C383F"/>
    <w:pPr>
      <w:tabs>
        <w:tab w:val="left" w:pos="567"/>
      </w:tabs>
      <w:spacing w:before="135" w:after="135" w:line="270" w:lineRule="atLeast"/>
    </w:pPr>
    <w:rPr>
      <w:iCs/>
      <w:sz w:val="21"/>
      <w:szCs w:val="24"/>
    </w:rPr>
  </w:style>
  <w:style w:type="paragraph" w:customStyle="1" w:styleId="TabelleText">
    <w:name w:val="Tabelle Text"/>
    <w:basedOn w:val="Standard"/>
    <w:rsid w:val="000C383F"/>
    <w:pPr>
      <w:spacing w:before="40" w:after="40" w:line="220" w:lineRule="exact"/>
    </w:pPr>
    <w:rPr>
      <w:iCs/>
      <w:sz w:val="18"/>
      <w:szCs w:val="24"/>
    </w:rPr>
  </w:style>
  <w:style w:type="paragraph" w:customStyle="1" w:styleId="Tabellenfunote">
    <w:name w:val="Tabellenfußnote"/>
    <w:basedOn w:val="Standard"/>
    <w:rsid w:val="000C383F"/>
    <w:pPr>
      <w:spacing w:before="120" w:line="200" w:lineRule="exact"/>
      <w:ind w:left="227" w:hanging="227"/>
    </w:pPr>
    <w:rPr>
      <w:iCs/>
      <w:sz w:val="16"/>
      <w:szCs w:val="24"/>
    </w:rPr>
  </w:style>
  <w:style w:type="paragraph" w:customStyle="1" w:styleId="TabelleKopf">
    <w:name w:val="Tabelle Kopf"/>
    <w:basedOn w:val="Standard"/>
    <w:next w:val="TabelleText"/>
    <w:rsid w:val="000C383F"/>
    <w:pPr>
      <w:spacing w:before="40" w:after="40" w:line="220" w:lineRule="exact"/>
    </w:pPr>
    <w:rPr>
      <w:rFonts w:ascii="MinioMM_578 BD 585 NO 11 OP" w:hAnsi="MinioMM_578 BD 585 NO 11 OP"/>
      <w:iCs/>
      <w:sz w:val="18"/>
      <w:szCs w:val="24"/>
    </w:rPr>
  </w:style>
  <w:style w:type="paragraph" w:customStyle="1" w:styleId="MerksatzDefinition1">
    <w:name w:val="Merksatz/Definition 1"/>
    <w:basedOn w:val="Standard"/>
    <w:next w:val="MerksatzDefinition1f"/>
    <w:rsid w:val="000C383F"/>
    <w:pPr>
      <w:tabs>
        <w:tab w:val="left" w:pos="227"/>
      </w:tabs>
      <w:spacing w:before="135" w:after="135" w:line="270" w:lineRule="atLeast"/>
      <w:ind w:left="511" w:hanging="227"/>
    </w:pPr>
    <w:rPr>
      <w:iCs/>
      <w:sz w:val="21"/>
      <w:szCs w:val="24"/>
    </w:rPr>
  </w:style>
  <w:style w:type="paragraph" w:customStyle="1" w:styleId="MerksatzDefinition1f">
    <w:name w:val="Merksatz/Definition 1 f"/>
    <w:basedOn w:val="MerksatzDefinition1"/>
    <w:rsid w:val="000C383F"/>
    <w:pPr>
      <w:tabs>
        <w:tab w:val="clear" w:pos="227"/>
      </w:tabs>
      <w:ind w:left="284" w:firstLine="0"/>
    </w:pPr>
  </w:style>
  <w:style w:type="paragraph" w:customStyle="1" w:styleId="MerksatzDefinitioneingerckt">
    <w:name w:val="Merksatz/Definition eingerückt"/>
    <w:basedOn w:val="Standard"/>
    <w:rsid w:val="000C383F"/>
    <w:pPr>
      <w:spacing w:before="135" w:after="135" w:line="270" w:lineRule="atLeast"/>
      <w:ind w:left="284"/>
    </w:pPr>
    <w:rPr>
      <w:iCs/>
      <w:sz w:val="21"/>
      <w:szCs w:val="24"/>
    </w:rPr>
  </w:style>
  <w:style w:type="paragraph" w:customStyle="1" w:styleId="Listing">
    <w:name w:val="Listing"/>
    <w:basedOn w:val="Standard"/>
    <w:next w:val="Standard"/>
    <w:rsid w:val="000C383F"/>
    <w:pPr>
      <w:suppressAutoHyphens/>
      <w:spacing w:before="60" w:after="240" w:line="220" w:lineRule="exact"/>
    </w:pPr>
    <w:rPr>
      <w:rFonts w:ascii="Courier" w:hAnsi="Courier"/>
      <w:iCs/>
      <w:sz w:val="16"/>
      <w:szCs w:val="24"/>
    </w:rPr>
  </w:style>
  <w:style w:type="paragraph" w:customStyle="1" w:styleId="Inhaltsverzeichnis">
    <w:name w:val="Inhaltsverzeichnis"/>
    <w:basedOn w:val="Standard"/>
    <w:next w:val="Verzeichnis1"/>
    <w:rsid w:val="000C383F"/>
    <w:pPr>
      <w:spacing w:before="135" w:after="135" w:line="270" w:lineRule="atLeast"/>
    </w:pPr>
    <w:rPr>
      <w:iCs/>
      <w:sz w:val="21"/>
      <w:szCs w:val="24"/>
    </w:rPr>
  </w:style>
  <w:style w:type="paragraph" w:customStyle="1" w:styleId="MerksatzDefinition1letzter">
    <w:name w:val="Merksatz/Definition 1 letzter"/>
    <w:basedOn w:val="MerksatzDefinition1"/>
    <w:next w:val="Standard"/>
    <w:rsid w:val="000C383F"/>
    <w:pPr>
      <w:tabs>
        <w:tab w:val="clear" w:pos="227"/>
      </w:tabs>
      <w:ind w:left="284" w:firstLine="0"/>
    </w:pPr>
  </w:style>
  <w:style w:type="paragraph" w:customStyle="1" w:styleId="TabelleKopfred">
    <w:name w:val="Tabelle Kopf red."/>
    <w:basedOn w:val="TabelleKopf"/>
    <w:rsid w:val="000C383F"/>
    <w:pPr>
      <w:spacing w:line="200" w:lineRule="exact"/>
    </w:pPr>
    <w:rPr>
      <w:sz w:val="16"/>
    </w:rPr>
  </w:style>
  <w:style w:type="paragraph" w:customStyle="1" w:styleId="TabelleTextred">
    <w:name w:val="Tabelle Text red."/>
    <w:basedOn w:val="TabelleText"/>
    <w:rsid w:val="000C383F"/>
    <w:pPr>
      <w:spacing w:line="200" w:lineRule="exact"/>
    </w:pPr>
    <w:rPr>
      <w:sz w:val="16"/>
    </w:rPr>
  </w:style>
  <w:style w:type="paragraph" w:customStyle="1" w:styleId="Zitat1">
    <w:name w:val="Zitat1"/>
    <w:basedOn w:val="Standard"/>
    <w:rsid w:val="000C383F"/>
    <w:pPr>
      <w:spacing w:before="135" w:after="135" w:line="270" w:lineRule="atLeast"/>
      <w:ind w:left="227"/>
    </w:pPr>
    <w:rPr>
      <w:iCs/>
      <w:sz w:val="21"/>
      <w:szCs w:val="24"/>
    </w:rPr>
  </w:style>
  <w:style w:type="paragraph" w:customStyle="1" w:styleId="Standardschattiert">
    <w:name w:val="Standard schattiert"/>
    <w:basedOn w:val="Standard"/>
    <w:rsid w:val="000C383F"/>
    <w:pPr>
      <w:pBdr>
        <w:top w:val="single" w:sz="2" w:space="1" w:color="DBDBDB"/>
        <w:left w:val="single" w:sz="2" w:space="4" w:color="DBDBDB"/>
        <w:bottom w:val="single" w:sz="2" w:space="1" w:color="DBDBDB"/>
        <w:right w:val="single" w:sz="2" w:space="4" w:color="DBDBDB"/>
      </w:pBdr>
      <w:shd w:val="clear" w:color="auto" w:fill="D9D9D9"/>
      <w:spacing w:before="135" w:after="135" w:line="270" w:lineRule="atLeast"/>
      <w:ind w:left="142" w:right="142"/>
    </w:pPr>
    <w:rPr>
      <w:iCs/>
      <w:sz w:val="21"/>
      <w:szCs w:val="24"/>
    </w:rPr>
  </w:style>
  <w:style w:type="paragraph" w:customStyle="1" w:styleId="Zwischenberschriftschattiert">
    <w:name w:val="Zwischenüberschrift schattiert"/>
    <w:basedOn w:val="Zwischenberschrift"/>
    <w:next w:val="Standard"/>
    <w:rsid w:val="000C383F"/>
    <w:pPr>
      <w:pBdr>
        <w:top w:val="single" w:sz="12" w:space="1" w:color="DBDBDB"/>
        <w:left w:val="single" w:sz="12" w:space="4" w:color="DBDBDB"/>
        <w:bottom w:val="single" w:sz="12" w:space="1" w:color="DBDBDB"/>
        <w:right w:val="single" w:sz="12" w:space="4" w:color="DBDBDB"/>
      </w:pBdr>
      <w:shd w:val="clear" w:color="auto" w:fill="D9D9D9"/>
      <w:ind w:left="170" w:right="142"/>
      <w:jc w:val="both"/>
    </w:pPr>
    <w:rPr>
      <w:rFonts w:ascii="Helvetica" w:hAnsi="Helvetica"/>
      <w:b/>
    </w:rPr>
  </w:style>
  <w:style w:type="paragraph" w:customStyle="1" w:styleId="Aufz">
    <w:name w:val="Aufz"/>
    <w:basedOn w:val="Standard"/>
    <w:rsid w:val="000C383F"/>
    <w:pPr>
      <w:tabs>
        <w:tab w:val="num" w:pos="360"/>
      </w:tabs>
      <w:spacing w:before="60" w:after="80" w:line="240" w:lineRule="atLeast"/>
      <w:ind w:left="360" w:hanging="360"/>
    </w:pPr>
    <w:rPr>
      <w:rFonts w:cs="Arial"/>
    </w:rPr>
  </w:style>
  <w:style w:type="paragraph" w:customStyle="1" w:styleId="Aufzhlung">
    <w:name w:val="Aufzählung"/>
    <w:basedOn w:val="Standard"/>
    <w:rsid w:val="000C383F"/>
    <w:pPr>
      <w:tabs>
        <w:tab w:val="left" w:pos="284"/>
        <w:tab w:val="num" w:pos="720"/>
        <w:tab w:val="left" w:pos="4111"/>
      </w:tabs>
      <w:spacing w:before="40" w:after="40" w:line="240" w:lineRule="atLeast"/>
      <w:ind w:left="720" w:hanging="720"/>
    </w:pPr>
    <w:rPr>
      <w:sz w:val="24"/>
      <w:szCs w:val="24"/>
      <w:lang w:eastAsia="ja-JP"/>
    </w:rPr>
  </w:style>
  <w:style w:type="paragraph" w:customStyle="1" w:styleId="Leitfragen">
    <w:name w:val="Leitfragen"/>
    <w:basedOn w:val="Standard"/>
    <w:rsid w:val="000C383F"/>
    <w:pPr>
      <w:shd w:val="clear" w:color="auto" w:fill="E6E6E6"/>
      <w:spacing w:before="135" w:after="135" w:line="270" w:lineRule="atLeast"/>
    </w:pPr>
    <w:rPr>
      <w:rFonts w:ascii="Helvetica" w:hAnsi="Helvetica"/>
      <w:iCs/>
      <w:sz w:val="20"/>
      <w:szCs w:val="24"/>
    </w:rPr>
  </w:style>
  <w:style w:type="paragraph" w:customStyle="1" w:styleId="Definition">
    <w:name w:val="Definition"/>
    <w:basedOn w:val="Standard"/>
    <w:rsid w:val="000C383F"/>
    <w:pPr>
      <w:shd w:val="clear" w:color="auto" w:fill="E6E6E6"/>
      <w:spacing w:before="135" w:after="135" w:line="270" w:lineRule="atLeast"/>
    </w:pPr>
    <w:rPr>
      <w:rFonts w:ascii="Helvetica" w:hAnsi="Helvetica"/>
      <w:iCs/>
      <w:sz w:val="20"/>
      <w:szCs w:val="24"/>
    </w:rPr>
  </w:style>
  <w:style w:type="paragraph" w:customStyle="1" w:styleId="Formel">
    <w:name w:val="Formel"/>
    <w:basedOn w:val="Standard"/>
    <w:rsid w:val="000C383F"/>
    <w:pPr>
      <w:spacing w:before="135" w:after="135" w:line="270" w:lineRule="atLeast"/>
    </w:pPr>
    <w:rPr>
      <w:rFonts w:ascii="Helvetica" w:hAnsi="Helvetica"/>
      <w:iCs/>
      <w:position w:val="-4"/>
      <w:sz w:val="18"/>
      <w:szCs w:val="24"/>
    </w:rPr>
  </w:style>
  <w:style w:type="paragraph" w:customStyle="1" w:styleId="Beispiel">
    <w:name w:val="Beispiel"/>
    <w:basedOn w:val="Standard"/>
    <w:rsid w:val="000C383F"/>
    <w:pPr>
      <w:shd w:val="clear" w:color="auto" w:fill="E6E6E6"/>
      <w:spacing w:before="135" w:after="135" w:line="270" w:lineRule="atLeast"/>
    </w:pPr>
    <w:rPr>
      <w:rFonts w:ascii="Helvetica" w:hAnsi="Helvetica"/>
      <w:iCs/>
      <w:sz w:val="20"/>
      <w:szCs w:val="24"/>
    </w:rPr>
  </w:style>
  <w:style w:type="paragraph" w:customStyle="1" w:styleId="UE2">
    <w:name w:val="UE2"/>
    <w:basedOn w:val="Standard"/>
    <w:rsid w:val="000C383F"/>
    <w:pPr>
      <w:tabs>
        <w:tab w:val="num" w:pos="792"/>
      </w:tabs>
      <w:overflowPunct w:val="0"/>
      <w:autoSpaceDE w:val="0"/>
      <w:autoSpaceDN w:val="0"/>
      <w:adjustRightInd w:val="0"/>
      <w:spacing w:before="120" w:line="240" w:lineRule="atLeast"/>
      <w:ind w:left="792" w:hanging="432"/>
      <w:textAlignment w:val="baseline"/>
    </w:pPr>
    <w:rPr>
      <w:szCs w:val="20"/>
    </w:rPr>
  </w:style>
  <w:style w:type="character" w:styleId="Seitenzahl">
    <w:name w:val="page number"/>
    <w:rsid w:val="000C383F"/>
    <w:rPr>
      <w:rFonts w:ascii="MinioMM_367 RG 585 NO 11 OP" w:hAnsi="MinioMM_367 RG 585 NO 11 OP" w:cs="Times New Roman"/>
      <w:sz w:val="21"/>
    </w:rPr>
  </w:style>
  <w:style w:type="paragraph" w:customStyle="1" w:styleId="KopfzeileLinie">
    <w:name w:val="Kopfzeile Linie"/>
    <w:basedOn w:val="Kopfzeile"/>
    <w:rsid w:val="000C383F"/>
    <w:pPr>
      <w:pBdr>
        <w:top w:val="single" w:sz="4" w:space="1" w:color="auto"/>
      </w:pBdr>
      <w:tabs>
        <w:tab w:val="clear" w:pos="9072"/>
        <w:tab w:val="right" w:pos="7144"/>
      </w:tabs>
      <w:spacing w:before="34" w:after="0" w:line="80" w:lineRule="exact"/>
      <w:ind w:left="28" w:right="28"/>
    </w:pPr>
    <w:rPr>
      <w:rFonts w:ascii="MinioMM_367 RG 585 NO 11 OP" w:hAnsi="MinioMM_367 RG 585 NO 11 OP"/>
      <w:bCs/>
      <w:i/>
      <w:iCs/>
      <w:noProof/>
      <w:szCs w:val="20"/>
    </w:rPr>
  </w:style>
  <w:style w:type="paragraph" w:customStyle="1" w:styleId="MMTopic1">
    <w:name w:val="MM Topic 1"/>
    <w:basedOn w:val="berschrift1"/>
    <w:rsid w:val="000C383F"/>
    <w:pPr>
      <w:keepLines w:val="0"/>
      <w:numPr>
        <w:numId w:val="7"/>
      </w:numPr>
      <w:tabs>
        <w:tab w:val="clear" w:pos="360"/>
        <w:tab w:val="num" w:pos="454"/>
        <w:tab w:val="num" w:pos="1492"/>
      </w:tabs>
      <w:spacing w:after="60" w:line="240" w:lineRule="auto"/>
      <w:ind w:left="0" w:firstLine="0"/>
    </w:pPr>
    <w:rPr>
      <w:rFonts w:eastAsia="MS Mincho" w:cs="Arial"/>
      <w:kern w:val="32"/>
      <w:sz w:val="32"/>
      <w:szCs w:val="32"/>
      <w:lang w:val="de-AT" w:eastAsia="ja-JP"/>
    </w:rPr>
  </w:style>
  <w:style w:type="paragraph" w:customStyle="1" w:styleId="MMTopic2">
    <w:name w:val="MM Topic 2"/>
    <w:basedOn w:val="berschrift2"/>
    <w:rsid w:val="000C383F"/>
    <w:pPr>
      <w:tabs>
        <w:tab w:val="num" w:pos="360"/>
        <w:tab w:val="num" w:pos="1492"/>
      </w:tabs>
      <w:spacing w:before="240" w:line="240" w:lineRule="auto"/>
      <w:ind w:left="0" w:firstLine="0"/>
    </w:pPr>
    <w:rPr>
      <w:rFonts w:eastAsia="MS Mincho" w:cs="Arial"/>
      <w:i/>
      <w:iCs/>
      <w:sz w:val="28"/>
      <w:szCs w:val="28"/>
      <w:lang w:val="de-AT" w:eastAsia="ja-JP"/>
    </w:rPr>
  </w:style>
  <w:style w:type="paragraph" w:customStyle="1" w:styleId="MMTopic3">
    <w:name w:val="MM Topic 3"/>
    <w:basedOn w:val="berschrift3"/>
    <w:rsid w:val="000C383F"/>
    <w:pPr>
      <w:tabs>
        <w:tab w:val="num" w:pos="360"/>
        <w:tab w:val="num" w:pos="1492"/>
      </w:tabs>
      <w:spacing w:before="240" w:line="240" w:lineRule="auto"/>
      <w:ind w:left="0" w:firstLine="0"/>
      <w:jc w:val="left"/>
    </w:pPr>
    <w:rPr>
      <w:rFonts w:eastAsia="MS Mincho" w:cs="Arial"/>
      <w:sz w:val="26"/>
      <w:szCs w:val="26"/>
      <w:lang w:val="de-AT" w:eastAsia="ja-JP"/>
    </w:rPr>
  </w:style>
  <w:style w:type="paragraph" w:customStyle="1" w:styleId="MMTopic4">
    <w:name w:val="MM Topic 4"/>
    <w:basedOn w:val="berschrift4"/>
    <w:rsid w:val="000C383F"/>
    <w:pPr>
      <w:tabs>
        <w:tab w:val="num" w:pos="360"/>
        <w:tab w:val="num" w:pos="1492"/>
      </w:tabs>
      <w:spacing w:before="240" w:after="60" w:line="240" w:lineRule="auto"/>
      <w:jc w:val="left"/>
    </w:pPr>
    <w:rPr>
      <w:rFonts w:ascii="Times New Roman" w:eastAsia="MS Mincho" w:hAnsi="Times New Roman"/>
      <w:i/>
      <w:iCs/>
      <w:sz w:val="28"/>
      <w:szCs w:val="28"/>
      <w:lang w:val="de-AT" w:eastAsia="ja-JP"/>
    </w:rPr>
  </w:style>
  <w:style w:type="paragraph" w:customStyle="1" w:styleId="MMTopic5">
    <w:name w:val="MM Topic 5"/>
    <w:basedOn w:val="berschrift5"/>
    <w:rsid w:val="000C383F"/>
    <w:pPr>
      <w:spacing w:before="240" w:after="60" w:line="240" w:lineRule="auto"/>
      <w:jc w:val="left"/>
    </w:pPr>
    <w:rPr>
      <w:rFonts w:ascii="Times New Roman" w:eastAsia="MS Mincho" w:hAnsi="Times New Roman"/>
      <w:b/>
      <w:bCs/>
      <w:i/>
      <w:iCs w:val="0"/>
      <w:sz w:val="26"/>
      <w:szCs w:val="26"/>
      <w:lang w:val="de-AT" w:eastAsia="ja-JP"/>
    </w:rPr>
  </w:style>
  <w:style w:type="character" w:customStyle="1" w:styleId="BeschriftungZchn">
    <w:name w:val="Beschriftung Zchn"/>
    <w:link w:val="Beschriftung"/>
    <w:uiPriority w:val="99"/>
    <w:locked/>
    <w:rsid w:val="00A0160F"/>
    <w:rPr>
      <w:rFonts w:ascii="Arial" w:hAnsi="Arial" w:cs="Times New Roman"/>
      <w:bCs/>
      <w:sz w:val="18"/>
      <w:szCs w:val="18"/>
    </w:rPr>
  </w:style>
  <w:style w:type="paragraph" w:customStyle="1" w:styleId="ZwischenberschriftDFSS">
    <w:name w:val="ZwischenüberschriftDFSS"/>
    <w:basedOn w:val="Standard"/>
    <w:link w:val="ZwischenberschriftDFSSZchn"/>
    <w:uiPriority w:val="99"/>
    <w:rsid w:val="00A0160F"/>
    <w:pPr>
      <w:spacing w:before="360"/>
    </w:pPr>
    <w:rPr>
      <w:rFonts w:ascii="Arial" w:hAnsi="Arial" w:cs="Arial"/>
      <w:b/>
    </w:rPr>
  </w:style>
  <w:style w:type="character" w:customStyle="1" w:styleId="ZwischenberschriftDFSSZchn">
    <w:name w:val="ZwischenüberschriftDFSS Zchn"/>
    <w:link w:val="ZwischenberschriftDFSS"/>
    <w:uiPriority w:val="99"/>
    <w:locked/>
    <w:rsid w:val="00A0160F"/>
    <w:rPr>
      <w:rFonts w:ascii="Arial" w:hAnsi="Arial" w:cs="Arial"/>
      <w:b/>
    </w:rPr>
  </w:style>
  <w:style w:type="paragraph" w:customStyle="1" w:styleId="Tabellenbeschriftung">
    <w:name w:val="Tabellenbeschriftung"/>
    <w:basedOn w:val="Beschriftung"/>
    <w:link w:val="TabellenbeschriftungZchn"/>
    <w:uiPriority w:val="99"/>
    <w:rsid w:val="00A0160F"/>
    <w:pPr>
      <w:jc w:val="left"/>
    </w:pPr>
  </w:style>
  <w:style w:type="character" w:customStyle="1" w:styleId="TabellenbeschriftungZchn">
    <w:name w:val="Tabellenbeschriftung Zchn"/>
    <w:basedOn w:val="BeschriftungZchn"/>
    <w:link w:val="Tabellenbeschriftung"/>
    <w:uiPriority w:val="99"/>
    <w:locked/>
    <w:rsid w:val="00A0160F"/>
    <w:rPr>
      <w:rFonts w:ascii="Arial" w:hAnsi="Arial" w:cs="Times New Roman"/>
      <w:bCs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locked/>
    <w:rsid w:val="00761BB2"/>
    <w:rPr>
      <w:sz w:val="16"/>
      <w:szCs w:val="16"/>
    </w:rPr>
  </w:style>
  <w:style w:type="paragraph" w:customStyle="1" w:styleId="AufzhlungPunktschattiert">
    <w:name w:val="Aufzählung Punkt schattiert"/>
    <w:basedOn w:val="AufzhlungPunkt"/>
    <w:rsid w:val="009152B5"/>
    <w:pPr>
      <w:pBdr>
        <w:top w:val="single" w:sz="48" w:space="1" w:color="D9D9D9"/>
        <w:left w:val="single" w:sz="4" w:space="5" w:color="D9D9D9"/>
        <w:bottom w:val="single" w:sz="48" w:space="1" w:color="D9D9D9"/>
        <w:right w:val="single" w:sz="4" w:space="5" w:color="D9D9D9"/>
      </w:pBdr>
      <w:shd w:val="clear" w:color="auto" w:fill="D9D9D9"/>
      <w:tabs>
        <w:tab w:val="clear" w:pos="284"/>
        <w:tab w:val="clear" w:pos="426"/>
        <w:tab w:val="left" w:pos="425"/>
      </w:tabs>
      <w:ind w:right="142"/>
    </w:pPr>
  </w:style>
  <w:style w:type="character" w:customStyle="1" w:styleId="nowrap1">
    <w:name w:val="nowrap1"/>
    <w:basedOn w:val="Absatz-Standardschriftart"/>
    <w:rsid w:val="009152B5"/>
  </w:style>
  <w:style w:type="character" w:customStyle="1" w:styleId="postbody">
    <w:name w:val="postbody"/>
    <w:basedOn w:val="Absatz-Standardschriftart"/>
    <w:rsid w:val="00216744"/>
  </w:style>
  <w:style w:type="numbering" w:customStyle="1" w:styleId="AktuelleListe1">
    <w:name w:val="Aktuelle Liste1"/>
    <w:uiPriority w:val="99"/>
    <w:rsid w:val="002147BF"/>
    <w:pPr>
      <w:numPr>
        <w:numId w:val="17"/>
      </w:numPr>
    </w:pPr>
  </w:style>
  <w:style w:type="paragraph" w:customStyle="1" w:styleId="Formatvorlage1">
    <w:name w:val="Formatvorlage1"/>
    <w:basedOn w:val="berschrift2"/>
    <w:autoRedefine/>
    <w:qFormat/>
    <w:rsid w:val="001A5E86"/>
    <w:pPr>
      <w:numPr>
        <w:numId w:val="1"/>
      </w:numPr>
    </w:pPr>
  </w:style>
  <w:style w:type="paragraph" w:styleId="berarbeitung">
    <w:name w:val="Revision"/>
    <w:hidden/>
    <w:uiPriority w:val="99"/>
    <w:semiHidden/>
    <w:rsid w:val="005A3E06"/>
    <w:rPr>
      <w:rFonts w:ascii="Times New Roman" w:hAnsi="Times New Roman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3E06"/>
    <w:rPr>
      <w:color w:val="605E5C"/>
      <w:shd w:val="clear" w:color="auto" w:fill="E1DFDD"/>
    </w:rPr>
  </w:style>
  <w:style w:type="character" w:customStyle="1" w:styleId="y2iqfc">
    <w:name w:val="y2iqfc"/>
    <w:basedOn w:val="Absatz-Standardschriftart"/>
    <w:rsid w:val="00F5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35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35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di0001\AppData\Local\Microsoft\Windows\INetCache\Content.Outlook\YMAU0H9B\Vorlage_BachelorThesis_Deckblat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15A6D-77A2-4C70-B022-9B130FD9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Vorlage_BachelorThesis_Deckblatt.dotx</Template>
  <TotalTime>0</TotalTime>
  <Pages>7</Pages>
  <Words>1185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HsKA</Company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Clemens Diener</cp:lastModifiedBy>
  <cp:revision>132</cp:revision>
  <cp:lastPrinted>2024-02-21T13:53:00Z</cp:lastPrinted>
  <dcterms:created xsi:type="dcterms:W3CDTF">2021-05-14T08:42:00Z</dcterms:created>
  <dcterms:modified xsi:type="dcterms:W3CDTF">2024-02-21T13:53:00Z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